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D7B68" w14:textId="22C73297" w:rsidR="00AE2217" w:rsidRPr="001B0529" w:rsidRDefault="00AE2217">
      <w:pPr>
        <w:rPr>
          <w:rFonts w:cs="Arial"/>
        </w:rPr>
      </w:pPr>
    </w:p>
    <w:p w14:paraId="6D041554" w14:textId="77777777" w:rsidR="00AE2217" w:rsidRPr="001B0529" w:rsidRDefault="00AE2217">
      <w:pPr>
        <w:rPr>
          <w:rFonts w:cs="Arial"/>
        </w:rPr>
      </w:pPr>
    </w:p>
    <w:tbl>
      <w:tblPr>
        <w:tblW w:w="5742" w:type="pct"/>
        <w:jc w:val="center"/>
        <w:tblLook w:val="04A0" w:firstRow="1" w:lastRow="0" w:firstColumn="1" w:lastColumn="0" w:noHBand="0" w:noVBand="1"/>
      </w:tblPr>
      <w:tblGrid>
        <w:gridCol w:w="1516"/>
        <w:gridCol w:w="8853"/>
      </w:tblGrid>
      <w:tr w:rsidR="002A47BB" w:rsidRPr="001B0529" w14:paraId="51A0D452" w14:textId="77777777" w:rsidTr="076BFB9A">
        <w:trPr>
          <w:jc w:val="center"/>
        </w:trPr>
        <w:tc>
          <w:tcPr>
            <w:tcW w:w="731" w:type="pct"/>
            <w:vMerge w:val="restart"/>
            <w:shd w:val="clear" w:color="auto" w:fill="auto"/>
          </w:tcPr>
          <w:p w14:paraId="6103088F" w14:textId="77777777" w:rsidR="002A47BB" w:rsidRPr="001B0529" w:rsidRDefault="001B4558" w:rsidP="008D535B">
            <w:pPr>
              <w:spacing w:before="0" w:after="0" w:line="240" w:lineRule="auto"/>
              <w:rPr>
                <w:rFonts w:cs="Arial"/>
              </w:rPr>
            </w:pPr>
            <w:bookmarkStart w:id="0" w:name="_Toc524172415"/>
            <w:bookmarkStart w:id="1" w:name="_Toc524172378"/>
            <w:bookmarkStart w:id="2" w:name="_Toc524180333"/>
            <w:r>
              <w:rPr>
                <w:noProof/>
              </w:rPr>
              <w:drawing>
                <wp:inline distT="0" distB="0" distL="0" distR="0" wp14:anchorId="68E328B9" wp14:editId="3AAA256B">
                  <wp:extent cx="752475" cy="4733926"/>
                  <wp:effectExtent l="0" t="0" r="0" b="0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473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C3F99" w14:textId="77777777" w:rsidR="00AE2217" w:rsidRPr="001B0529" w:rsidRDefault="00AE2217" w:rsidP="008D535B">
            <w:pPr>
              <w:spacing w:before="0" w:after="0" w:line="240" w:lineRule="auto"/>
              <w:rPr>
                <w:rFonts w:cs="Arial"/>
              </w:rPr>
            </w:pPr>
          </w:p>
          <w:p w14:paraId="4EEC02A1" w14:textId="553676EC" w:rsidR="00AE2217" w:rsidRPr="001B0529" w:rsidRDefault="00AE2217" w:rsidP="008D535B">
            <w:pPr>
              <w:spacing w:before="0" w:after="0" w:line="240" w:lineRule="auto"/>
              <w:rPr>
                <w:rFonts w:cs="Arial"/>
              </w:rPr>
            </w:pPr>
          </w:p>
        </w:tc>
        <w:tc>
          <w:tcPr>
            <w:tcW w:w="4269" w:type="pct"/>
            <w:shd w:val="clear" w:color="auto" w:fill="auto"/>
          </w:tcPr>
          <w:p w14:paraId="4F2DC868" w14:textId="77777777" w:rsidR="002A47BB" w:rsidRPr="001B0529" w:rsidRDefault="002A47BB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2A6E2988" w14:textId="77777777" w:rsidR="002A47BB" w:rsidRPr="001B0529" w:rsidRDefault="002A47BB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5F3C0186" w14:textId="77777777" w:rsidR="002A47BB" w:rsidRPr="001B0529" w:rsidRDefault="002A47BB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76EE17D2" w14:textId="77777777" w:rsidR="00AE2217" w:rsidRPr="001B0529" w:rsidRDefault="00AE2217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2714B8D2" w14:textId="77777777" w:rsidR="00AE2217" w:rsidRPr="001B0529" w:rsidRDefault="00AE2217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1C135796" w14:textId="77777777" w:rsidR="00E0550A" w:rsidRPr="001B0529" w:rsidRDefault="00C01D89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 w:rsidRPr="001B0529">
              <w:rPr>
                <w:rFonts w:cs="Arial"/>
                <w:b/>
                <w:color w:val="EFA800"/>
                <w:sz w:val="44"/>
                <w:szCs w:val="48"/>
              </w:rPr>
              <w:t>Cognizant Academy</w:t>
            </w:r>
          </w:p>
          <w:p w14:paraId="2D13CA2B" w14:textId="77777777" w:rsidR="00E0550A" w:rsidRPr="001B0529" w:rsidRDefault="00E0550A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6B3FA1B2" w14:textId="6BF242DF" w:rsidR="00F553B8" w:rsidRPr="001B0529" w:rsidRDefault="00822980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eCommerce</w:t>
            </w:r>
            <w:r w:rsidR="005C6847">
              <w:rPr>
                <w:rFonts w:cs="Arial"/>
                <w:b/>
                <w:color w:val="EFA800"/>
                <w:sz w:val="44"/>
                <w:szCs w:val="48"/>
              </w:rPr>
              <w:t xml:space="preserve"> App</w:t>
            </w:r>
          </w:p>
          <w:p w14:paraId="032B0DD9" w14:textId="77777777" w:rsidR="00E0550A" w:rsidRPr="001B0529" w:rsidRDefault="00E0550A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25BEEBC4" w14:textId="3DFBF342" w:rsidR="00F553B8" w:rsidRPr="001B0529" w:rsidRDefault="005C6847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ReactJS Specification</w:t>
            </w:r>
          </w:p>
          <w:p w14:paraId="28677EF2" w14:textId="77777777" w:rsidR="00E0550A" w:rsidRPr="001B0529" w:rsidRDefault="00E0550A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14:paraId="257DD1FF" w14:textId="77777777" w:rsidR="002A47BB" w:rsidRPr="001B0529" w:rsidRDefault="00C01D89" w:rsidP="008D535B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 w:rsidRPr="001B0529">
              <w:rPr>
                <w:rFonts w:cs="Arial"/>
                <w:b/>
                <w:color w:val="EFA800"/>
                <w:sz w:val="44"/>
                <w:szCs w:val="48"/>
              </w:rPr>
              <w:t>Version 0.1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2430"/>
              <w:gridCol w:w="2385"/>
              <w:gridCol w:w="2430"/>
            </w:tblGrid>
            <w:tr w:rsidR="005C6847" w:rsidRPr="005C6847" w14:paraId="5C63ACEE" w14:textId="77777777" w:rsidTr="005C6847">
              <w:trPr>
                <w:trHeight w:val="570"/>
              </w:trPr>
              <w:tc>
                <w:tcPr>
                  <w:tcW w:w="13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14:paraId="0497BD16" w14:textId="77777777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  <w:r w:rsidRPr="005C6847">
                    <w:rPr>
                      <w:rFonts w:cs="Arial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30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14:paraId="4C3D9942" w14:textId="77777777" w:rsidR="005C6847" w:rsidRPr="005C6847" w:rsidRDefault="005C6847" w:rsidP="005C6847">
                  <w:pPr>
                    <w:widowControl/>
                    <w:spacing w:before="0" w:after="0" w:line="240" w:lineRule="auto"/>
                    <w:ind w:left="105"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  <w:r w:rsidRPr="005C6847">
                    <w:rPr>
                      <w:rFonts w:cs="Arial"/>
                      <w:b/>
                      <w:bCs/>
                      <w:sz w:val="22"/>
                      <w:szCs w:val="22"/>
                      <w:lang w:eastAsia="en-IN"/>
                    </w:rPr>
                    <w:t xml:space="preserve">Prepared By / Last Updated </w:t>
                  </w:r>
                  <w:proofErr w:type="gramStart"/>
                  <w:r w:rsidRPr="005C6847">
                    <w:rPr>
                      <w:rFonts w:cs="Arial"/>
                      <w:b/>
                      <w:bCs/>
                      <w:sz w:val="22"/>
                      <w:szCs w:val="22"/>
                      <w:lang w:eastAsia="en-IN"/>
                    </w:rPr>
                    <w:t>By</w:t>
                  </w:r>
                  <w:proofErr w:type="gramEnd"/>
                  <w:r w:rsidRPr="005C6847">
                    <w:rPr>
                      <w:rFonts w:cs="Arial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238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14:paraId="722D4F84" w14:textId="77777777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  <w:r w:rsidRPr="005C6847">
                    <w:rPr>
                      <w:rFonts w:cs="Arial"/>
                      <w:b/>
                      <w:bCs/>
                      <w:sz w:val="22"/>
                      <w:szCs w:val="22"/>
                      <w:lang w:eastAsia="en-IN"/>
                    </w:rPr>
                    <w:t>Reviewed By</w:t>
                  </w:r>
                  <w:r w:rsidRPr="005C6847">
                    <w:rPr>
                      <w:rFonts w:cs="Arial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30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14:paraId="4F50734A" w14:textId="77777777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  <w:r w:rsidRPr="005C6847">
                    <w:rPr>
                      <w:rFonts w:cs="Arial"/>
                      <w:b/>
                      <w:bCs/>
                      <w:sz w:val="22"/>
                      <w:szCs w:val="22"/>
                      <w:lang w:eastAsia="en-IN"/>
                    </w:rPr>
                    <w:t>Approved By</w:t>
                  </w:r>
                  <w:r w:rsidRPr="005C6847">
                    <w:rPr>
                      <w:rFonts w:cs="Arial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</w:tr>
            <w:tr w:rsidR="005C6847" w:rsidRPr="005C6847" w14:paraId="2E17AEA4" w14:textId="77777777" w:rsidTr="005C6847">
              <w:trPr>
                <w:trHeight w:val="570"/>
              </w:trPr>
              <w:tc>
                <w:tcPr>
                  <w:tcW w:w="135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14:paraId="76EE1880" w14:textId="77777777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  <w:r w:rsidRPr="005C6847">
                    <w:rPr>
                      <w:rFonts w:cs="Arial"/>
                      <w:b/>
                      <w:bCs/>
                      <w:sz w:val="22"/>
                      <w:szCs w:val="22"/>
                      <w:lang w:eastAsia="en-IN"/>
                    </w:rPr>
                    <w:t>Name</w:t>
                  </w:r>
                  <w:r w:rsidRPr="005C6847">
                    <w:rPr>
                      <w:rFonts w:cs="Arial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72ED1E0" w14:textId="5914B980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A363D17" w14:textId="1D97860D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DD27678" w14:textId="58FE67FA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</w:p>
              </w:tc>
            </w:tr>
            <w:tr w:rsidR="005C6847" w:rsidRPr="005C6847" w14:paraId="7BF3DCC0" w14:textId="77777777" w:rsidTr="005C6847">
              <w:trPr>
                <w:trHeight w:val="570"/>
              </w:trPr>
              <w:tc>
                <w:tcPr>
                  <w:tcW w:w="135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14:paraId="5D938345" w14:textId="77777777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  <w:r w:rsidRPr="005C6847">
                    <w:rPr>
                      <w:rFonts w:cs="Arial"/>
                      <w:b/>
                      <w:bCs/>
                      <w:sz w:val="22"/>
                      <w:szCs w:val="22"/>
                      <w:lang w:eastAsia="en-IN"/>
                    </w:rPr>
                    <w:t>Role</w:t>
                  </w:r>
                  <w:r w:rsidRPr="005C6847">
                    <w:rPr>
                      <w:rFonts w:cs="Arial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F1FE905" w14:textId="32E7D80F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63B67CB" w14:textId="0358830E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0099DB4" w14:textId="75A86E20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</w:p>
              </w:tc>
            </w:tr>
            <w:tr w:rsidR="005C6847" w:rsidRPr="005C6847" w14:paraId="5D0C502C" w14:textId="77777777" w:rsidTr="005C6847">
              <w:trPr>
                <w:trHeight w:val="570"/>
              </w:trPr>
              <w:tc>
                <w:tcPr>
                  <w:tcW w:w="135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14:paraId="5568B433" w14:textId="77777777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  <w:r w:rsidRPr="005C6847">
                    <w:rPr>
                      <w:rFonts w:cs="Arial"/>
                      <w:b/>
                      <w:bCs/>
                      <w:sz w:val="22"/>
                      <w:szCs w:val="22"/>
                      <w:lang w:eastAsia="en-IN"/>
                    </w:rPr>
                    <w:t>Signature</w:t>
                  </w:r>
                  <w:r w:rsidRPr="005C6847">
                    <w:rPr>
                      <w:rFonts w:cs="Arial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CD5EB82" w14:textId="77777777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  <w:r w:rsidRPr="005C6847">
                    <w:rPr>
                      <w:rFonts w:cs="Arial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5B8B20B" w14:textId="77777777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  <w:r w:rsidRPr="005C6847">
                    <w:rPr>
                      <w:rFonts w:cs="Arial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9932557" w14:textId="77777777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  <w:r w:rsidRPr="005C6847">
                    <w:rPr>
                      <w:rFonts w:cs="Arial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</w:tr>
            <w:tr w:rsidR="005C6847" w:rsidRPr="005C6847" w14:paraId="4880F507" w14:textId="77777777" w:rsidTr="005C6847">
              <w:trPr>
                <w:trHeight w:val="570"/>
              </w:trPr>
              <w:tc>
                <w:tcPr>
                  <w:tcW w:w="135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vAlign w:val="center"/>
                  <w:hideMark/>
                </w:tcPr>
                <w:p w14:paraId="3C6C9275" w14:textId="77777777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  <w:r w:rsidRPr="005C6847">
                    <w:rPr>
                      <w:rFonts w:cs="Arial"/>
                      <w:b/>
                      <w:bCs/>
                      <w:sz w:val="22"/>
                      <w:szCs w:val="22"/>
                      <w:lang w:eastAsia="en-IN"/>
                    </w:rPr>
                    <w:t>Date</w:t>
                  </w:r>
                  <w:r w:rsidRPr="005C6847">
                    <w:rPr>
                      <w:rFonts w:cs="Arial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C3B709E" w14:textId="77777777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  <w:r w:rsidRPr="005C6847">
                    <w:rPr>
                      <w:rFonts w:cs="Arial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238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F5C1644" w14:textId="77777777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  <w:r w:rsidRPr="005C6847">
                    <w:rPr>
                      <w:rFonts w:cs="Arial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30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ACF29BD" w14:textId="77777777" w:rsidR="005C6847" w:rsidRPr="005C6847" w:rsidRDefault="005C6847" w:rsidP="005C6847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sz w:val="18"/>
                      <w:szCs w:val="18"/>
                      <w:lang w:val="en-IN" w:eastAsia="en-IN"/>
                    </w:rPr>
                  </w:pPr>
                  <w:r w:rsidRPr="005C6847">
                    <w:rPr>
                      <w:rFonts w:cs="Arial"/>
                      <w:sz w:val="22"/>
                      <w:szCs w:val="22"/>
                      <w:lang w:val="en-IN" w:eastAsia="en-IN"/>
                    </w:rPr>
                    <w:t> </w:t>
                  </w:r>
                </w:p>
              </w:tc>
            </w:tr>
          </w:tbl>
          <w:p w14:paraId="66EDF36F" w14:textId="77777777" w:rsidR="002A47BB" w:rsidRPr="001B0529" w:rsidRDefault="002A47BB" w:rsidP="008D535B">
            <w:pPr>
              <w:spacing w:before="0" w:after="0" w:line="240" w:lineRule="auto"/>
              <w:rPr>
                <w:rFonts w:cs="Arial"/>
                <w:b/>
                <w:color w:val="EFA800"/>
                <w:sz w:val="44"/>
                <w:szCs w:val="48"/>
              </w:rPr>
            </w:pPr>
          </w:p>
        </w:tc>
      </w:tr>
      <w:tr w:rsidR="002A47BB" w:rsidRPr="001B0529" w14:paraId="3475D298" w14:textId="77777777" w:rsidTr="076BFB9A">
        <w:trPr>
          <w:jc w:val="center"/>
        </w:trPr>
        <w:tc>
          <w:tcPr>
            <w:tcW w:w="731" w:type="pct"/>
            <w:vMerge/>
          </w:tcPr>
          <w:p w14:paraId="21FE3651" w14:textId="77777777" w:rsidR="002A47BB" w:rsidRPr="001B0529" w:rsidRDefault="002A47BB" w:rsidP="008D535B">
            <w:pPr>
              <w:spacing w:before="0" w:after="0" w:line="240" w:lineRule="auto"/>
              <w:rPr>
                <w:rFonts w:cs="Arial"/>
              </w:rPr>
            </w:pPr>
          </w:p>
        </w:tc>
        <w:tc>
          <w:tcPr>
            <w:tcW w:w="4269" w:type="pct"/>
            <w:shd w:val="clear" w:color="auto" w:fill="auto"/>
          </w:tcPr>
          <w:p w14:paraId="5BB47192" w14:textId="77777777" w:rsidR="002A47BB" w:rsidRPr="001B0529" w:rsidRDefault="002A47BB" w:rsidP="008D535B">
            <w:pPr>
              <w:spacing w:before="0" w:after="0" w:line="240" w:lineRule="auto"/>
              <w:rPr>
                <w:rFonts w:cs="Arial"/>
              </w:rPr>
            </w:pPr>
          </w:p>
        </w:tc>
      </w:tr>
      <w:tr w:rsidR="002A47BB" w:rsidRPr="001B0529" w14:paraId="6236CA4F" w14:textId="77777777" w:rsidTr="076BFB9A">
        <w:trPr>
          <w:jc w:val="center"/>
        </w:trPr>
        <w:tc>
          <w:tcPr>
            <w:tcW w:w="731" w:type="pct"/>
            <w:vMerge/>
          </w:tcPr>
          <w:p w14:paraId="271CE1EB" w14:textId="77777777" w:rsidR="002A47BB" w:rsidRPr="001B0529" w:rsidRDefault="002A47BB" w:rsidP="008D535B">
            <w:pPr>
              <w:spacing w:before="0" w:after="0" w:line="240" w:lineRule="auto"/>
              <w:rPr>
                <w:rFonts w:cs="Arial"/>
              </w:rPr>
            </w:pPr>
          </w:p>
        </w:tc>
        <w:tc>
          <w:tcPr>
            <w:tcW w:w="4269" w:type="pct"/>
            <w:shd w:val="clear" w:color="auto" w:fill="auto"/>
          </w:tcPr>
          <w:p w14:paraId="1A13BFE7" w14:textId="77777777" w:rsidR="002A47BB" w:rsidRPr="001B0529" w:rsidRDefault="002A47BB" w:rsidP="008D535B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02B5B7FF" w14:textId="77777777" w:rsidR="002A47BB" w:rsidRPr="001B0529" w:rsidRDefault="002A47BB" w:rsidP="008D535B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10605229" w14:textId="77777777" w:rsidR="002A47BB" w:rsidRPr="001B0529" w:rsidRDefault="002A47BB" w:rsidP="008D535B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14:paraId="5A3C9BED" w14:textId="77777777" w:rsidR="002A47BB" w:rsidRPr="001B0529" w:rsidRDefault="002A47BB" w:rsidP="008D535B">
            <w:pPr>
              <w:spacing w:before="0" w:after="0" w:line="240" w:lineRule="auto"/>
              <w:jc w:val="both"/>
              <w:rPr>
                <w:rFonts w:cs="Arial"/>
              </w:rPr>
            </w:pPr>
          </w:p>
        </w:tc>
      </w:tr>
    </w:tbl>
    <w:p w14:paraId="6AFC1229" w14:textId="77777777" w:rsidR="00B651E4" w:rsidRPr="001B0529" w:rsidRDefault="00B651E4" w:rsidP="008D535B">
      <w:pPr>
        <w:spacing w:line="240" w:lineRule="auto"/>
        <w:rPr>
          <w:rFonts w:eastAsia="SimSun" w:cs="Arial"/>
          <w:b/>
          <w:color w:val="000080"/>
          <w:sz w:val="40"/>
        </w:rPr>
      </w:pPr>
    </w:p>
    <w:p w14:paraId="6351AA73" w14:textId="77777777" w:rsidR="00105A27" w:rsidRPr="001B0529" w:rsidRDefault="00105A27" w:rsidP="008D535B">
      <w:pPr>
        <w:spacing w:line="240" w:lineRule="auto"/>
        <w:rPr>
          <w:rFonts w:eastAsia="SimSun" w:cs="Arial"/>
          <w:b/>
          <w:color w:val="000080"/>
          <w:sz w:val="40"/>
        </w:rPr>
      </w:pPr>
    </w:p>
    <w:p w14:paraId="4F04EBD9" w14:textId="77777777" w:rsidR="00C25BC6" w:rsidRPr="001B0529" w:rsidRDefault="00C25BC6" w:rsidP="008D535B">
      <w:pPr>
        <w:spacing w:line="240" w:lineRule="auto"/>
        <w:rPr>
          <w:rFonts w:eastAsia="SimSun" w:cs="Arial"/>
          <w:b/>
          <w:color w:val="000080"/>
          <w:sz w:val="40"/>
        </w:rPr>
      </w:pPr>
    </w:p>
    <w:p w14:paraId="0AD8B728" w14:textId="77777777" w:rsidR="00105A27" w:rsidRPr="001B0529" w:rsidRDefault="00105A27" w:rsidP="008D535B">
      <w:pPr>
        <w:spacing w:line="240" w:lineRule="auto"/>
        <w:rPr>
          <w:rFonts w:eastAsia="SimSun" w:cs="Arial"/>
          <w:b/>
          <w:color w:val="000080"/>
          <w:sz w:val="40"/>
        </w:rPr>
      </w:pPr>
    </w:p>
    <w:p w14:paraId="36F72C69" w14:textId="77777777" w:rsidR="00AD0A76" w:rsidRPr="001B0529" w:rsidRDefault="00F25276" w:rsidP="008D535B">
      <w:pPr>
        <w:pStyle w:val="TOChead"/>
        <w:spacing w:line="240" w:lineRule="auto"/>
        <w:rPr>
          <w:rFonts w:cs="Arial"/>
        </w:rPr>
      </w:pPr>
      <w:bookmarkStart w:id="3" w:name="_Toc524180334"/>
      <w:bookmarkEnd w:id="0"/>
      <w:r w:rsidRPr="001B0529">
        <w:rPr>
          <w:rFonts w:cs="Arial"/>
        </w:rPr>
        <w:br w:type="page"/>
      </w:r>
      <w:r w:rsidR="00AD0A76" w:rsidRPr="001B0529">
        <w:rPr>
          <w:rFonts w:cs="Arial"/>
        </w:rPr>
        <w:lastRenderedPageBreak/>
        <w:t>Table of Contents</w:t>
      </w:r>
    </w:p>
    <w:p w14:paraId="436F786F" w14:textId="77777777" w:rsidR="001F3992" w:rsidRPr="001B0529" w:rsidRDefault="001F3992" w:rsidP="008D535B">
      <w:pPr>
        <w:pStyle w:val="TOChead"/>
        <w:spacing w:line="240" w:lineRule="auto"/>
        <w:rPr>
          <w:rFonts w:cs="Arial"/>
        </w:rPr>
      </w:pPr>
    </w:p>
    <w:p w14:paraId="6F68767F" w14:textId="77777777" w:rsidR="00CB5966" w:rsidRDefault="001F3992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r w:rsidRPr="001B0529">
        <w:rPr>
          <w:rFonts w:cs="Arial"/>
        </w:rPr>
        <w:fldChar w:fldCharType="begin"/>
      </w:r>
      <w:r w:rsidRPr="001B0529">
        <w:rPr>
          <w:rFonts w:cs="Arial"/>
        </w:rPr>
        <w:instrText xml:space="preserve"> TOC \o "1-4" \h \z \u </w:instrText>
      </w:r>
      <w:r w:rsidRPr="001B0529">
        <w:rPr>
          <w:rFonts w:cs="Arial"/>
        </w:rPr>
        <w:fldChar w:fldCharType="separate"/>
      </w:r>
      <w:hyperlink w:anchor="_Toc61006270" w:history="1">
        <w:r w:rsidR="00CB5966" w:rsidRPr="00D91DA8">
          <w:rPr>
            <w:rStyle w:val="Hyperlink"/>
            <w:rFonts w:cs="Arial"/>
            <w:noProof/>
          </w:rPr>
          <w:t>1.0</w:t>
        </w:r>
        <w:r w:rsidR="00CB5966"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="00CB5966" w:rsidRPr="00D91DA8">
          <w:rPr>
            <w:rStyle w:val="Hyperlink"/>
            <w:rFonts w:cs="Arial"/>
            <w:noProof/>
          </w:rPr>
          <w:t>Introduction</w:t>
        </w:r>
        <w:r w:rsidR="00CB5966">
          <w:rPr>
            <w:noProof/>
            <w:webHidden/>
          </w:rPr>
          <w:tab/>
        </w:r>
        <w:r w:rsidR="00CB5966">
          <w:rPr>
            <w:noProof/>
            <w:webHidden/>
          </w:rPr>
          <w:fldChar w:fldCharType="begin"/>
        </w:r>
        <w:r w:rsidR="00CB5966">
          <w:rPr>
            <w:noProof/>
            <w:webHidden/>
          </w:rPr>
          <w:instrText xml:space="preserve"> PAGEREF _Toc61006270 \h </w:instrText>
        </w:r>
        <w:r w:rsidR="00CB5966">
          <w:rPr>
            <w:noProof/>
            <w:webHidden/>
          </w:rPr>
        </w:r>
        <w:r w:rsidR="00CB5966">
          <w:rPr>
            <w:noProof/>
            <w:webHidden/>
          </w:rPr>
          <w:fldChar w:fldCharType="separate"/>
        </w:r>
        <w:r w:rsidR="00CB5966">
          <w:rPr>
            <w:noProof/>
            <w:webHidden/>
          </w:rPr>
          <w:t>3</w:t>
        </w:r>
        <w:r w:rsidR="00CB5966">
          <w:rPr>
            <w:noProof/>
            <w:webHidden/>
          </w:rPr>
          <w:fldChar w:fldCharType="end"/>
        </w:r>
      </w:hyperlink>
    </w:p>
    <w:p w14:paraId="1596CEAA" w14:textId="77777777" w:rsidR="00CB5966" w:rsidRDefault="00192E2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61006271" w:history="1">
        <w:r w:rsidR="00CB5966" w:rsidRPr="00D91DA8">
          <w:rPr>
            <w:rStyle w:val="Hyperlink"/>
            <w:rFonts w:cs="Arial"/>
          </w:rPr>
          <w:t>1.0</w:t>
        </w:r>
        <w:r w:rsidR="00CB5966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CB5966" w:rsidRPr="00D91DA8">
          <w:rPr>
            <w:rStyle w:val="Hyperlink"/>
            <w:rFonts w:cs="Arial"/>
          </w:rPr>
          <w:t>Purpose of this document</w:t>
        </w:r>
        <w:r w:rsidR="00CB5966">
          <w:rPr>
            <w:webHidden/>
          </w:rPr>
          <w:tab/>
        </w:r>
        <w:r w:rsidR="00CB5966">
          <w:rPr>
            <w:webHidden/>
          </w:rPr>
          <w:fldChar w:fldCharType="begin"/>
        </w:r>
        <w:r w:rsidR="00CB5966">
          <w:rPr>
            <w:webHidden/>
          </w:rPr>
          <w:instrText xml:space="preserve"> PAGEREF _Toc61006271 \h </w:instrText>
        </w:r>
        <w:r w:rsidR="00CB5966">
          <w:rPr>
            <w:webHidden/>
          </w:rPr>
        </w:r>
        <w:r w:rsidR="00CB5966">
          <w:rPr>
            <w:webHidden/>
          </w:rPr>
          <w:fldChar w:fldCharType="separate"/>
        </w:r>
        <w:r w:rsidR="00CB5966">
          <w:rPr>
            <w:webHidden/>
          </w:rPr>
          <w:t>3</w:t>
        </w:r>
        <w:r w:rsidR="00CB5966">
          <w:rPr>
            <w:webHidden/>
          </w:rPr>
          <w:fldChar w:fldCharType="end"/>
        </w:r>
      </w:hyperlink>
    </w:p>
    <w:p w14:paraId="55831238" w14:textId="77777777" w:rsidR="00CB5966" w:rsidRDefault="00192E2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61006272" w:history="1">
        <w:r w:rsidR="00CB5966" w:rsidRPr="00D91DA8">
          <w:rPr>
            <w:rStyle w:val="Hyperlink"/>
            <w:rFonts w:cs="Arial"/>
          </w:rPr>
          <w:t>2.0</w:t>
        </w:r>
        <w:r w:rsidR="00CB5966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CB5966" w:rsidRPr="00D91DA8">
          <w:rPr>
            <w:rStyle w:val="Hyperlink"/>
            <w:rFonts w:cs="Arial"/>
          </w:rPr>
          <w:t>Definitions &amp; Acronyms</w:t>
        </w:r>
        <w:r w:rsidR="00CB5966">
          <w:rPr>
            <w:webHidden/>
          </w:rPr>
          <w:tab/>
        </w:r>
        <w:r w:rsidR="00CB5966">
          <w:rPr>
            <w:webHidden/>
          </w:rPr>
          <w:fldChar w:fldCharType="begin"/>
        </w:r>
        <w:r w:rsidR="00CB5966">
          <w:rPr>
            <w:webHidden/>
          </w:rPr>
          <w:instrText xml:space="preserve"> PAGEREF _Toc61006272 \h </w:instrText>
        </w:r>
        <w:r w:rsidR="00CB5966">
          <w:rPr>
            <w:webHidden/>
          </w:rPr>
        </w:r>
        <w:r w:rsidR="00CB5966">
          <w:rPr>
            <w:webHidden/>
          </w:rPr>
          <w:fldChar w:fldCharType="separate"/>
        </w:r>
        <w:r w:rsidR="00CB5966">
          <w:rPr>
            <w:webHidden/>
          </w:rPr>
          <w:t>3</w:t>
        </w:r>
        <w:r w:rsidR="00CB5966">
          <w:rPr>
            <w:webHidden/>
          </w:rPr>
          <w:fldChar w:fldCharType="end"/>
        </w:r>
      </w:hyperlink>
    </w:p>
    <w:p w14:paraId="205ECC9B" w14:textId="77777777" w:rsidR="00CB5966" w:rsidRDefault="00192E2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61006273" w:history="1">
        <w:r w:rsidR="00CB5966" w:rsidRPr="00D91DA8">
          <w:rPr>
            <w:rStyle w:val="Hyperlink"/>
            <w:rFonts w:cs="Arial"/>
          </w:rPr>
          <w:t>3.0</w:t>
        </w:r>
        <w:r w:rsidR="00CB5966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CB5966" w:rsidRPr="00D91DA8">
          <w:rPr>
            <w:rStyle w:val="Hyperlink"/>
            <w:rFonts w:cs="Arial"/>
          </w:rPr>
          <w:t>Project Overview</w:t>
        </w:r>
        <w:r w:rsidR="00CB5966">
          <w:rPr>
            <w:webHidden/>
          </w:rPr>
          <w:tab/>
        </w:r>
        <w:r w:rsidR="00CB5966">
          <w:rPr>
            <w:webHidden/>
          </w:rPr>
          <w:fldChar w:fldCharType="begin"/>
        </w:r>
        <w:r w:rsidR="00CB5966">
          <w:rPr>
            <w:webHidden/>
          </w:rPr>
          <w:instrText xml:space="preserve"> PAGEREF _Toc61006273 \h </w:instrText>
        </w:r>
        <w:r w:rsidR="00CB5966">
          <w:rPr>
            <w:webHidden/>
          </w:rPr>
        </w:r>
        <w:r w:rsidR="00CB5966">
          <w:rPr>
            <w:webHidden/>
          </w:rPr>
          <w:fldChar w:fldCharType="separate"/>
        </w:r>
        <w:r w:rsidR="00CB5966">
          <w:rPr>
            <w:webHidden/>
          </w:rPr>
          <w:t>3</w:t>
        </w:r>
        <w:r w:rsidR="00CB5966">
          <w:rPr>
            <w:webHidden/>
          </w:rPr>
          <w:fldChar w:fldCharType="end"/>
        </w:r>
      </w:hyperlink>
    </w:p>
    <w:p w14:paraId="6FDC1D1D" w14:textId="77777777" w:rsidR="00CB5966" w:rsidRDefault="00192E2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61006274" w:history="1">
        <w:r w:rsidR="00CB5966" w:rsidRPr="00D91DA8">
          <w:rPr>
            <w:rStyle w:val="Hyperlink"/>
            <w:rFonts w:cs="Arial"/>
          </w:rPr>
          <w:t>4.0</w:t>
        </w:r>
        <w:r w:rsidR="00CB5966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CB5966" w:rsidRPr="00D91DA8">
          <w:rPr>
            <w:rStyle w:val="Hyperlink"/>
            <w:rFonts w:cs="Arial"/>
          </w:rPr>
          <w:t>Scope</w:t>
        </w:r>
        <w:r w:rsidR="00CB5966">
          <w:rPr>
            <w:webHidden/>
          </w:rPr>
          <w:tab/>
        </w:r>
        <w:r w:rsidR="00CB5966">
          <w:rPr>
            <w:webHidden/>
          </w:rPr>
          <w:fldChar w:fldCharType="begin"/>
        </w:r>
        <w:r w:rsidR="00CB5966">
          <w:rPr>
            <w:webHidden/>
          </w:rPr>
          <w:instrText xml:space="preserve"> PAGEREF _Toc61006274 \h </w:instrText>
        </w:r>
        <w:r w:rsidR="00CB5966">
          <w:rPr>
            <w:webHidden/>
          </w:rPr>
        </w:r>
        <w:r w:rsidR="00CB5966">
          <w:rPr>
            <w:webHidden/>
          </w:rPr>
          <w:fldChar w:fldCharType="separate"/>
        </w:r>
        <w:r w:rsidR="00CB5966">
          <w:rPr>
            <w:webHidden/>
          </w:rPr>
          <w:t>3</w:t>
        </w:r>
        <w:r w:rsidR="00CB5966">
          <w:rPr>
            <w:webHidden/>
          </w:rPr>
          <w:fldChar w:fldCharType="end"/>
        </w:r>
      </w:hyperlink>
    </w:p>
    <w:p w14:paraId="6A55D453" w14:textId="77777777" w:rsidR="00CB5966" w:rsidRDefault="00192E2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61006275" w:history="1">
        <w:r w:rsidR="00CB5966" w:rsidRPr="00D91DA8">
          <w:rPr>
            <w:rStyle w:val="Hyperlink"/>
            <w:rFonts w:cs="Arial"/>
          </w:rPr>
          <w:t>5.0</w:t>
        </w:r>
        <w:r w:rsidR="00CB5966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CB5966" w:rsidRPr="00D91DA8">
          <w:rPr>
            <w:rStyle w:val="Hyperlink"/>
            <w:rFonts w:cs="Arial"/>
          </w:rPr>
          <w:t>Intended Audience</w:t>
        </w:r>
        <w:r w:rsidR="00CB5966">
          <w:rPr>
            <w:webHidden/>
          </w:rPr>
          <w:tab/>
        </w:r>
        <w:r w:rsidR="00CB5966">
          <w:rPr>
            <w:webHidden/>
          </w:rPr>
          <w:fldChar w:fldCharType="begin"/>
        </w:r>
        <w:r w:rsidR="00CB5966">
          <w:rPr>
            <w:webHidden/>
          </w:rPr>
          <w:instrText xml:space="preserve"> PAGEREF _Toc61006275 \h </w:instrText>
        </w:r>
        <w:r w:rsidR="00CB5966">
          <w:rPr>
            <w:webHidden/>
          </w:rPr>
        </w:r>
        <w:r w:rsidR="00CB5966">
          <w:rPr>
            <w:webHidden/>
          </w:rPr>
          <w:fldChar w:fldCharType="separate"/>
        </w:r>
        <w:r w:rsidR="00CB5966">
          <w:rPr>
            <w:webHidden/>
          </w:rPr>
          <w:t>3</w:t>
        </w:r>
        <w:r w:rsidR="00CB5966">
          <w:rPr>
            <w:webHidden/>
          </w:rPr>
          <w:fldChar w:fldCharType="end"/>
        </w:r>
      </w:hyperlink>
    </w:p>
    <w:p w14:paraId="79BF587A" w14:textId="77777777" w:rsidR="00CB5966" w:rsidRDefault="00192E2D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61006276" w:history="1">
        <w:r w:rsidR="00CB5966" w:rsidRPr="00D91DA8">
          <w:rPr>
            <w:rStyle w:val="Hyperlink"/>
            <w:rFonts w:cs="Arial"/>
          </w:rPr>
          <w:t>6.0</w:t>
        </w:r>
        <w:r w:rsidR="00CB5966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CB5966" w:rsidRPr="00D91DA8">
          <w:rPr>
            <w:rStyle w:val="Hyperlink"/>
            <w:rFonts w:cs="Arial"/>
          </w:rPr>
          <w:t>Hardware and Software Requirment</w:t>
        </w:r>
        <w:r w:rsidR="00CB5966">
          <w:rPr>
            <w:webHidden/>
          </w:rPr>
          <w:tab/>
        </w:r>
        <w:r w:rsidR="00CB5966">
          <w:rPr>
            <w:webHidden/>
          </w:rPr>
          <w:fldChar w:fldCharType="begin"/>
        </w:r>
        <w:r w:rsidR="00CB5966">
          <w:rPr>
            <w:webHidden/>
          </w:rPr>
          <w:instrText xml:space="preserve"> PAGEREF _Toc61006276 \h </w:instrText>
        </w:r>
        <w:r w:rsidR="00CB5966">
          <w:rPr>
            <w:webHidden/>
          </w:rPr>
        </w:r>
        <w:r w:rsidR="00CB5966">
          <w:rPr>
            <w:webHidden/>
          </w:rPr>
          <w:fldChar w:fldCharType="separate"/>
        </w:r>
        <w:r w:rsidR="00CB5966">
          <w:rPr>
            <w:webHidden/>
          </w:rPr>
          <w:t>4</w:t>
        </w:r>
        <w:r w:rsidR="00CB5966">
          <w:rPr>
            <w:webHidden/>
          </w:rPr>
          <w:fldChar w:fldCharType="end"/>
        </w:r>
      </w:hyperlink>
    </w:p>
    <w:p w14:paraId="3CB248D7" w14:textId="77777777" w:rsidR="00CB5966" w:rsidRDefault="00192E2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hyperlink w:anchor="_Toc61006277" w:history="1">
        <w:r w:rsidR="00CB5966" w:rsidRPr="00D91DA8">
          <w:rPr>
            <w:rStyle w:val="Hyperlink"/>
            <w:rFonts w:cs="Arial"/>
            <w:noProof/>
          </w:rPr>
          <w:t>2.0</w:t>
        </w:r>
        <w:r w:rsidR="00CB5966"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="00CB5966" w:rsidRPr="00D91DA8">
          <w:rPr>
            <w:rStyle w:val="Hyperlink"/>
            <w:rFonts w:cs="Arial"/>
            <w:noProof/>
          </w:rPr>
          <w:t>Application UI Layout</w:t>
        </w:r>
        <w:r w:rsidR="00CB5966">
          <w:rPr>
            <w:noProof/>
            <w:webHidden/>
          </w:rPr>
          <w:tab/>
        </w:r>
        <w:r w:rsidR="00CB5966">
          <w:rPr>
            <w:noProof/>
            <w:webHidden/>
          </w:rPr>
          <w:fldChar w:fldCharType="begin"/>
        </w:r>
        <w:r w:rsidR="00CB5966">
          <w:rPr>
            <w:noProof/>
            <w:webHidden/>
          </w:rPr>
          <w:instrText xml:space="preserve"> PAGEREF _Toc61006277 \h </w:instrText>
        </w:r>
        <w:r w:rsidR="00CB5966">
          <w:rPr>
            <w:noProof/>
            <w:webHidden/>
          </w:rPr>
        </w:r>
        <w:r w:rsidR="00CB5966">
          <w:rPr>
            <w:noProof/>
            <w:webHidden/>
          </w:rPr>
          <w:fldChar w:fldCharType="separate"/>
        </w:r>
        <w:r w:rsidR="00CB5966">
          <w:rPr>
            <w:noProof/>
            <w:webHidden/>
          </w:rPr>
          <w:t>4</w:t>
        </w:r>
        <w:r w:rsidR="00CB5966">
          <w:rPr>
            <w:noProof/>
            <w:webHidden/>
          </w:rPr>
          <w:fldChar w:fldCharType="end"/>
        </w:r>
      </w:hyperlink>
    </w:p>
    <w:p w14:paraId="1EA13826" w14:textId="77777777" w:rsidR="00CB5966" w:rsidRDefault="00192E2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hyperlink w:anchor="_Toc61006278" w:history="1">
        <w:r w:rsidR="00CB5966" w:rsidRPr="00D91DA8">
          <w:rPr>
            <w:rStyle w:val="Hyperlink"/>
            <w:rFonts w:cs="Arial"/>
            <w:noProof/>
          </w:rPr>
          <w:t>3.0</w:t>
        </w:r>
        <w:r w:rsidR="00CB5966"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="00CB5966" w:rsidRPr="00D91DA8">
          <w:rPr>
            <w:rStyle w:val="Hyperlink"/>
            <w:rFonts w:cs="Arial"/>
            <w:noProof/>
          </w:rPr>
          <w:t>Architecture</w:t>
        </w:r>
        <w:r w:rsidR="00CB5966">
          <w:rPr>
            <w:noProof/>
            <w:webHidden/>
          </w:rPr>
          <w:tab/>
        </w:r>
        <w:r w:rsidR="00CB5966">
          <w:rPr>
            <w:noProof/>
            <w:webHidden/>
          </w:rPr>
          <w:fldChar w:fldCharType="begin"/>
        </w:r>
        <w:r w:rsidR="00CB5966">
          <w:rPr>
            <w:noProof/>
            <w:webHidden/>
          </w:rPr>
          <w:instrText xml:space="preserve"> PAGEREF _Toc61006278 \h </w:instrText>
        </w:r>
        <w:r w:rsidR="00CB5966">
          <w:rPr>
            <w:noProof/>
            <w:webHidden/>
          </w:rPr>
        </w:r>
        <w:r w:rsidR="00CB5966">
          <w:rPr>
            <w:noProof/>
            <w:webHidden/>
          </w:rPr>
          <w:fldChar w:fldCharType="separate"/>
        </w:r>
        <w:r w:rsidR="00CB5966">
          <w:rPr>
            <w:noProof/>
            <w:webHidden/>
          </w:rPr>
          <w:t>5</w:t>
        </w:r>
        <w:r w:rsidR="00CB5966">
          <w:rPr>
            <w:noProof/>
            <w:webHidden/>
          </w:rPr>
          <w:fldChar w:fldCharType="end"/>
        </w:r>
      </w:hyperlink>
    </w:p>
    <w:p w14:paraId="29F3CDB1" w14:textId="77777777" w:rsidR="00CB5966" w:rsidRDefault="00192E2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hyperlink w:anchor="_Toc61006279" w:history="1">
        <w:r w:rsidR="00CB5966" w:rsidRPr="00D91DA8">
          <w:rPr>
            <w:rStyle w:val="Hyperlink"/>
            <w:rFonts w:cs="Arial"/>
            <w:noProof/>
          </w:rPr>
          <w:t>4.0</w:t>
        </w:r>
        <w:r w:rsidR="00CB5966"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="00CB5966" w:rsidRPr="00D91DA8">
          <w:rPr>
            <w:rStyle w:val="Hyperlink"/>
            <w:rFonts w:cs="Arial"/>
            <w:noProof/>
          </w:rPr>
          <w:t>Project structure</w:t>
        </w:r>
        <w:r w:rsidR="00CB5966">
          <w:rPr>
            <w:noProof/>
            <w:webHidden/>
          </w:rPr>
          <w:tab/>
        </w:r>
        <w:r w:rsidR="00CB5966">
          <w:rPr>
            <w:noProof/>
            <w:webHidden/>
          </w:rPr>
          <w:fldChar w:fldCharType="begin"/>
        </w:r>
        <w:r w:rsidR="00CB5966">
          <w:rPr>
            <w:noProof/>
            <w:webHidden/>
          </w:rPr>
          <w:instrText xml:space="preserve"> PAGEREF _Toc61006279 \h </w:instrText>
        </w:r>
        <w:r w:rsidR="00CB5966">
          <w:rPr>
            <w:noProof/>
            <w:webHidden/>
          </w:rPr>
        </w:r>
        <w:r w:rsidR="00CB5966">
          <w:rPr>
            <w:noProof/>
            <w:webHidden/>
          </w:rPr>
          <w:fldChar w:fldCharType="separate"/>
        </w:r>
        <w:r w:rsidR="00CB5966">
          <w:rPr>
            <w:noProof/>
            <w:webHidden/>
          </w:rPr>
          <w:t>5</w:t>
        </w:r>
        <w:r w:rsidR="00CB5966">
          <w:rPr>
            <w:noProof/>
            <w:webHidden/>
          </w:rPr>
          <w:fldChar w:fldCharType="end"/>
        </w:r>
      </w:hyperlink>
    </w:p>
    <w:p w14:paraId="0926C882" w14:textId="77777777" w:rsidR="00CB5966" w:rsidRDefault="00192E2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hyperlink w:anchor="_Toc61006280" w:history="1">
        <w:r w:rsidR="00CB5966" w:rsidRPr="00D91DA8">
          <w:rPr>
            <w:rStyle w:val="Hyperlink"/>
            <w:rFonts w:cs="Arial"/>
            <w:noProof/>
          </w:rPr>
          <w:t>5.0</w:t>
        </w:r>
        <w:r w:rsidR="00CB5966"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="00CB5966" w:rsidRPr="00D91DA8">
          <w:rPr>
            <w:rStyle w:val="Hyperlink"/>
            <w:rFonts w:cs="Arial"/>
            <w:noProof/>
          </w:rPr>
          <w:t>MenuComponent</w:t>
        </w:r>
        <w:r w:rsidR="00CB5966">
          <w:rPr>
            <w:noProof/>
            <w:webHidden/>
          </w:rPr>
          <w:tab/>
        </w:r>
        <w:r w:rsidR="00CB5966">
          <w:rPr>
            <w:noProof/>
            <w:webHidden/>
          </w:rPr>
          <w:fldChar w:fldCharType="begin"/>
        </w:r>
        <w:r w:rsidR="00CB5966">
          <w:rPr>
            <w:noProof/>
            <w:webHidden/>
          </w:rPr>
          <w:instrText xml:space="preserve"> PAGEREF _Toc61006280 \h </w:instrText>
        </w:r>
        <w:r w:rsidR="00CB5966">
          <w:rPr>
            <w:noProof/>
            <w:webHidden/>
          </w:rPr>
        </w:r>
        <w:r w:rsidR="00CB5966">
          <w:rPr>
            <w:noProof/>
            <w:webHidden/>
          </w:rPr>
          <w:fldChar w:fldCharType="separate"/>
        </w:r>
        <w:r w:rsidR="00CB5966">
          <w:rPr>
            <w:noProof/>
            <w:webHidden/>
          </w:rPr>
          <w:t>5</w:t>
        </w:r>
        <w:r w:rsidR="00CB5966">
          <w:rPr>
            <w:noProof/>
            <w:webHidden/>
          </w:rPr>
          <w:fldChar w:fldCharType="end"/>
        </w:r>
      </w:hyperlink>
    </w:p>
    <w:p w14:paraId="2FE6E876" w14:textId="0D59B15A" w:rsidR="00CB5966" w:rsidRDefault="00192E2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hyperlink w:anchor="_Toc61006281" w:history="1">
        <w:r w:rsidR="00CB5966" w:rsidRPr="00D91DA8">
          <w:rPr>
            <w:rStyle w:val="Hyperlink"/>
            <w:noProof/>
          </w:rPr>
          <w:t>6.0</w:t>
        </w:r>
        <w:r w:rsidR="00CB5966"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="00CB5966" w:rsidRPr="00D91DA8">
          <w:rPr>
            <w:rStyle w:val="Hyperlink"/>
            <w:noProof/>
          </w:rPr>
          <w:t xml:space="preserve">S001 – </w:t>
        </w:r>
        <w:r w:rsidR="006A00A1">
          <w:rPr>
            <w:rStyle w:val="Hyperlink"/>
            <w:noProof/>
          </w:rPr>
          <w:t>Product</w:t>
        </w:r>
        <w:r w:rsidR="00CB5966" w:rsidRPr="00D91DA8">
          <w:rPr>
            <w:rStyle w:val="Hyperlink"/>
            <w:noProof/>
          </w:rPr>
          <w:t xml:space="preserve">ListComponent </w:t>
        </w:r>
        <w:r w:rsidR="00CB5966">
          <w:rPr>
            <w:noProof/>
            <w:webHidden/>
          </w:rPr>
          <w:tab/>
        </w:r>
        <w:r w:rsidR="00CB5966">
          <w:rPr>
            <w:noProof/>
            <w:webHidden/>
          </w:rPr>
          <w:fldChar w:fldCharType="begin"/>
        </w:r>
        <w:r w:rsidR="00CB5966">
          <w:rPr>
            <w:noProof/>
            <w:webHidden/>
          </w:rPr>
          <w:instrText xml:space="preserve"> PAGEREF _Toc61006281 \h </w:instrText>
        </w:r>
        <w:r w:rsidR="00CB5966">
          <w:rPr>
            <w:noProof/>
            <w:webHidden/>
          </w:rPr>
        </w:r>
        <w:r w:rsidR="00CB5966">
          <w:rPr>
            <w:noProof/>
            <w:webHidden/>
          </w:rPr>
          <w:fldChar w:fldCharType="separate"/>
        </w:r>
        <w:r w:rsidR="00CB5966">
          <w:rPr>
            <w:noProof/>
            <w:webHidden/>
          </w:rPr>
          <w:t>6</w:t>
        </w:r>
        <w:r w:rsidR="00CB5966">
          <w:rPr>
            <w:noProof/>
            <w:webHidden/>
          </w:rPr>
          <w:fldChar w:fldCharType="end"/>
        </w:r>
      </w:hyperlink>
    </w:p>
    <w:p w14:paraId="4870CA69" w14:textId="26CDC0B6" w:rsidR="00CB5966" w:rsidRDefault="00192E2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hyperlink w:anchor="_Toc61006282" w:history="1">
        <w:r w:rsidR="00CB5966" w:rsidRPr="00D91DA8">
          <w:rPr>
            <w:rStyle w:val="Hyperlink"/>
            <w:noProof/>
          </w:rPr>
          <w:t>7.0</w:t>
        </w:r>
        <w:r w:rsidR="00CB5966"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="00CB5966" w:rsidRPr="00D91DA8">
          <w:rPr>
            <w:rStyle w:val="Hyperlink"/>
            <w:noProof/>
          </w:rPr>
          <w:t xml:space="preserve">S002 – </w:t>
        </w:r>
        <w:r w:rsidR="006A00A1">
          <w:rPr>
            <w:rStyle w:val="Hyperlink"/>
            <w:noProof/>
          </w:rPr>
          <w:t>Cart</w:t>
        </w:r>
        <w:r w:rsidR="00CB5966" w:rsidRPr="00D91DA8">
          <w:rPr>
            <w:rStyle w:val="Hyperlink"/>
            <w:noProof/>
          </w:rPr>
          <w:t>Component</w:t>
        </w:r>
        <w:r w:rsidR="00CB5966">
          <w:rPr>
            <w:noProof/>
            <w:webHidden/>
          </w:rPr>
          <w:tab/>
        </w:r>
        <w:r w:rsidR="00CB5966">
          <w:rPr>
            <w:noProof/>
            <w:webHidden/>
          </w:rPr>
          <w:fldChar w:fldCharType="begin"/>
        </w:r>
        <w:r w:rsidR="00CB5966">
          <w:rPr>
            <w:noProof/>
            <w:webHidden/>
          </w:rPr>
          <w:instrText xml:space="preserve"> PAGEREF _Toc61006282 \h </w:instrText>
        </w:r>
        <w:r w:rsidR="00CB5966">
          <w:rPr>
            <w:noProof/>
            <w:webHidden/>
          </w:rPr>
        </w:r>
        <w:r w:rsidR="00CB5966">
          <w:rPr>
            <w:noProof/>
            <w:webHidden/>
          </w:rPr>
          <w:fldChar w:fldCharType="separate"/>
        </w:r>
        <w:r w:rsidR="00CB5966">
          <w:rPr>
            <w:noProof/>
            <w:webHidden/>
          </w:rPr>
          <w:t>7</w:t>
        </w:r>
        <w:r w:rsidR="00CB5966">
          <w:rPr>
            <w:noProof/>
            <w:webHidden/>
          </w:rPr>
          <w:fldChar w:fldCharType="end"/>
        </w:r>
      </w:hyperlink>
    </w:p>
    <w:p w14:paraId="2A120C4A" w14:textId="32FD5074" w:rsidR="00CB5966" w:rsidRDefault="00192E2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hyperlink w:anchor="_Toc61006283" w:history="1">
        <w:r w:rsidR="00CB5966" w:rsidRPr="00D91DA8">
          <w:rPr>
            <w:rStyle w:val="Hyperlink"/>
            <w:noProof/>
          </w:rPr>
          <w:t>8.0</w:t>
        </w:r>
        <w:r w:rsidR="00CB5966"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="00CB5966" w:rsidRPr="00D91DA8">
          <w:rPr>
            <w:rStyle w:val="Hyperlink"/>
            <w:noProof/>
          </w:rPr>
          <w:t xml:space="preserve">S003 – </w:t>
        </w:r>
        <w:r w:rsidR="006A00A1">
          <w:rPr>
            <w:rStyle w:val="Hyperlink"/>
            <w:noProof/>
          </w:rPr>
          <w:t>Bill</w:t>
        </w:r>
        <w:r w:rsidR="00CB5966" w:rsidRPr="00D91DA8">
          <w:rPr>
            <w:rStyle w:val="Hyperlink"/>
            <w:noProof/>
          </w:rPr>
          <w:t>Component</w:t>
        </w:r>
        <w:r w:rsidR="00CB5966">
          <w:rPr>
            <w:noProof/>
            <w:webHidden/>
          </w:rPr>
          <w:tab/>
        </w:r>
        <w:r w:rsidR="00CB5966">
          <w:rPr>
            <w:noProof/>
            <w:webHidden/>
          </w:rPr>
          <w:fldChar w:fldCharType="begin"/>
        </w:r>
        <w:r w:rsidR="00CB5966">
          <w:rPr>
            <w:noProof/>
            <w:webHidden/>
          </w:rPr>
          <w:instrText xml:space="preserve"> PAGEREF _Toc61006283 \h </w:instrText>
        </w:r>
        <w:r w:rsidR="00CB5966">
          <w:rPr>
            <w:noProof/>
            <w:webHidden/>
          </w:rPr>
        </w:r>
        <w:r w:rsidR="00CB5966">
          <w:rPr>
            <w:noProof/>
            <w:webHidden/>
          </w:rPr>
          <w:fldChar w:fldCharType="separate"/>
        </w:r>
        <w:r w:rsidR="00CB5966">
          <w:rPr>
            <w:noProof/>
            <w:webHidden/>
          </w:rPr>
          <w:t>8</w:t>
        </w:r>
        <w:r w:rsidR="00CB5966">
          <w:rPr>
            <w:noProof/>
            <w:webHidden/>
          </w:rPr>
          <w:fldChar w:fldCharType="end"/>
        </w:r>
      </w:hyperlink>
    </w:p>
    <w:p w14:paraId="558A246E" w14:textId="41FD7820" w:rsidR="00CB5966" w:rsidRDefault="006A00A1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r>
        <w:t>9</w:t>
      </w:r>
      <w:hyperlink w:anchor="_Toc61006287" w:history="1">
        <w:r>
          <w:rPr>
            <w:rStyle w:val="Hyperlink"/>
            <w:rFonts w:cs="Arial"/>
            <w:noProof/>
          </w:rPr>
          <w:t>.0</w:t>
        </w:r>
        <w:r w:rsidR="00CB5966"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="00CB5966" w:rsidRPr="00D91DA8">
          <w:rPr>
            <w:rStyle w:val="Hyperlink"/>
            <w:rFonts w:cs="Arial"/>
            <w:noProof/>
          </w:rPr>
          <w:t>Submission</w:t>
        </w:r>
        <w:r w:rsidR="00CB5966">
          <w:rPr>
            <w:noProof/>
            <w:webHidden/>
          </w:rPr>
          <w:tab/>
        </w:r>
        <w:r w:rsidR="00CB5966">
          <w:rPr>
            <w:noProof/>
            <w:webHidden/>
          </w:rPr>
          <w:fldChar w:fldCharType="begin"/>
        </w:r>
        <w:r w:rsidR="00CB5966">
          <w:rPr>
            <w:noProof/>
            <w:webHidden/>
          </w:rPr>
          <w:instrText xml:space="preserve"> PAGEREF _Toc61006287 \h </w:instrText>
        </w:r>
        <w:r w:rsidR="00CB5966">
          <w:rPr>
            <w:noProof/>
            <w:webHidden/>
          </w:rPr>
        </w:r>
        <w:r w:rsidR="00CB5966">
          <w:rPr>
            <w:noProof/>
            <w:webHidden/>
          </w:rPr>
          <w:fldChar w:fldCharType="separate"/>
        </w:r>
        <w:r w:rsidR="00CB5966">
          <w:rPr>
            <w:noProof/>
            <w:webHidden/>
          </w:rPr>
          <w:t>12</w:t>
        </w:r>
        <w:r w:rsidR="00CB5966">
          <w:rPr>
            <w:noProof/>
            <w:webHidden/>
          </w:rPr>
          <w:fldChar w:fldCharType="end"/>
        </w:r>
      </w:hyperlink>
    </w:p>
    <w:p w14:paraId="2FA46CF3" w14:textId="09BA833B" w:rsidR="00CB5966" w:rsidRDefault="00192E2D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:lang w:val="en-IN" w:eastAsia="en-IN"/>
        </w:rPr>
      </w:pPr>
      <w:hyperlink w:anchor="_Toc61006288" w:history="1">
        <w:r w:rsidR="00CB5966" w:rsidRPr="00D91DA8">
          <w:rPr>
            <w:rStyle w:val="Hyperlink"/>
            <w:rFonts w:cs="Arial"/>
            <w:noProof/>
          </w:rPr>
          <w:t>1</w:t>
        </w:r>
        <w:r w:rsidR="006A00A1">
          <w:rPr>
            <w:rStyle w:val="Hyperlink"/>
            <w:rFonts w:cs="Arial"/>
            <w:noProof/>
          </w:rPr>
          <w:t>0</w:t>
        </w:r>
        <w:r w:rsidR="00CB5966" w:rsidRPr="00D91DA8">
          <w:rPr>
            <w:rStyle w:val="Hyperlink"/>
            <w:rFonts w:cs="Arial"/>
            <w:noProof/>
          </w:rPr>
          <w:t>.0</w:t>
        </w:r>
        <w:r w:rsidR="00CB5966">
          <w:rPr>
            <w:rFonts w:asciiTheme="minorHAnsi" w:eastAsiaTheme="minorEastAsia" w:hAnsiTheme="minorHAnsi" w:cstheme="minorBidi"/>
            <w:b w:val="0"/>
            <w:noProof/>
            <w:szCs w:val="22"/>
            <w:lang w:val="en-IN" w:eastAsia="en-IN"/>
          </w:rPr>
          <w:tab/>
        </w:r>
        <w:r w:rsidR="00CB5966" w:rsidRPr="00D91DA8">
          <w:rPr>
            <w:rStyle w:val="Hyperlink"/>
            <w:rFonts w:cs="Arial"/>
            <w:noProof/>
          </w:rPr>
          <w:t>Change Log</w:t>
        </w:r>
        <w:r w:rsidR="00CB5966">
          <w:rPr>
            <w:noProof/>
            <w:webHidden/>
          </w:rPr>
          <w:tab/>
        </w:r>
        <w:r w:rsidR="00CB5966">
          <w:rPr>
            <w:noProof/>
            <w:webHidden/>
          </w:rPr>
          <w:fldChar w:fldCharType="begin"/>
        </w:r>
        <w:r w:rsidR="00CB5966">
          <w:rPr>
            <w:noProof/>
            <w:webHidden/>
          </w:rPr>
          <w:instrText xml:space="preserve"> PAGEREF _Toc61006288 \h </w:instrText>
        </w:r>
        <w:r w:rsidR="00CB5966">
          <w:rPr>
            <w:noProof/>
            <w:webHidden/>
          </w:rPr>
        </w:r>
        <w:r w:rsidR="00CB5966">
          <w:rPr>
            <w:noProof/>
            <w:webHidden/>
          </w:rPr>
          <w:fldChar w:fldCharType="separate"/>
        </w:r>
        <w:r w:rsidR="00CB5966">
          <w:rPr>
            <w:noProof/>
            <w:webHidden/>
          </w:rPr>
          <w:t>12</w:t>
        </w:r>
        <w:r w:rsidR="00CB5966">
          <w:rPr>
            <w:noProof/>
            <w:webHidden/>
          </w:rPr>
          <w:fldChar w:fldCharType="end"/>
        </w:r>
      </w:hyperlink>
    </w:p>
    <w:p w14:paraId="758AE929" w14:textId="55D4D140" w:rsidR="001F3992" w:rsidRPr="001B0529" w:rsidRDefault="001F3992" w:rsidP="008D535B">
      <w:pPr>
        <w:pStyle w:val="TOC1"/>
        <w:spacing w:line="240" w:lineRule="auto"/>
        <w:rPr>
          <w:rFonts w:cs="Arial"/>
        </w:rPr>
      </w:pPr>
      <w:r w:rsidRPr="001B0529">
        <w:rPr>
          <w:rFonts w:cs="Arial"/>
        </w:rPr>
        <w:fldChar w:fldCharType="end"/>
      </w:r>
    </w:p>
    <w:p w14:paraId="300D7AFF" w14:textId="77777777" w:rsidR="00F56B16" w:rsidRPr="001B0529" w:rsidRDefault="00F56B16" w:rsidP="008D535B">
      <w:pPr>
        <w:widowControl/>
        <w:spacing w:before="0" w:after="0" w:line="240" w:lineRule="auto"/>
        <w:ind w:right="0"/>
        <w:rPr>
          <w:rFonts w:cs="Arial"/>
          <w:color w:val="EFA800"/>
          <w:sz w:val="44"/>
          <w:szCs w:val="44"/>
        </w:rPr>
      </w:pPr>
      <w:bookmarkStart w:id="4" w:name="_Toc246846469"/>
      <w:r w:rsidRPr="001B0529">
        <w:rPr>
          <w:rFonts w:cs="Arial"/>
        </w:rPr>
        <w:br w:type="page"/>
      </w:r>
    </w:p>
    <w:p w14:paraId="6D1FB065" w14:textId="498FE33D" w:rsidR="005670B6" w:rsidRPr="001B0529" w:rsidRDefault="005670B6" w:rsidP="008D535B">
      <w:pPr>
        <w:pStyle w:val="Heading1"/>
        <w:spacing w:line="240" w:lineRule="auto"/>
        <w:rPr>
          <w:rFonts w:cs="Arial"/>
        </w:rPr>
      </w:pPr>
      <w:bookmarkStart w:id="5" w:name="_Toc61006270"/>
      <w:r w:rsidRPr="001B0529">
        <w:rPr>
          <w:rFonts w:cs="Arial"/>
        </w:rPr>
        <w:lastRenderedPageBreak/>
        <w:t>Introduction</w:t>
      </w:r>
      <w:bookmarkEnd w:id="4"/>
      <w:bookmarkEnd w:id="5"/>
    </w:p>
    <w:p w14:paraId="73BEFF1C" w14:textId="77777777" w:rsidR="005670B6" w:rsidRPr="001B0529" w:rsidRDefault="005670B6" w:rsidP="008D535B">
      <w:pPr>
        <w:pStyle w:val="Heading2"/>
        <w:spacing w:line="240" w:lineRule="auto"/>
        <w:rPr>
          <w:rFonts w:cs="Arial"/>
        </w:rPr>
      </w:pPr>
      <w:bookmarkStart w:id="6" w:name="_Toc246846470"/>
      <w:bookmarkStart w:id="7" w:name="_Toc61006271"/>
      <w:r w:rsidRPr="001B0529">
        <w:rPr>
          <w:rFonts w:cs="Arial"/>
        </w:rPr>
        <w:t>Purpose of this document</w:t>
      </w:r>
      <w:bookmarkEnd w:id="6"/>
      <w:bookmarkEnd w:id="7"/>
    </w:p>
    <w:p w14:paraId="014DCF16" w14:textId="2C096B77" w:rsidR="00F553B8" w:rsidRPr="001B0529" w:rsidRDefault="00FF3C22" w:rsidP="3837EF70">
      <w:pPr>
        <w:pStyle w:val="BodyText0"/>
        <w:spacing w:before="239" w:line="240" w:lineRule="auto"/>
        <w:ind w:left="611" w:right="123"/>
        <w:jc w:val="both"/>
        <w:rPr>
          <w:rFonts w:eastAsia="Times New Roman" w:cs="Arial"/>
          <w:b w:val="0"/>
          <w:bCs w:val="0"/>
          <w:color w:val="auto"/>
          <w:sz w:val="20"/>
        </w:rPr>
      </w:pPr>
      <w:r w:rsidRPr="3837EF70">
        <w:rPr>
          <w:rFonts w:eastAsia="Times New Roman" w:cs="Arial"/>
          <w:b w:val="0"/>
          <w:bCs w:val="0"/>
          <w:color w:val="auto"/>
          <w:sz w:val="20"/>
        </w:rPr>
        <w:t xml:space="preserve">The purpose of this document is </w:t>
      </w:r>
      <w:r w:rsidR="10C646A5" w:rsidRPr="3837EF70">
        <w:rPr>
          <w:rFonts w:eastAsia="Times New Roman" w:cs="Arial"/>
          <w:b w:val="0"/>
          <w:bCs w:val="0"/>
          <w:color w:val="auto"/>
          <w:sz w:val="20"/>
        </w:rPr>
        <w:t>outlining</w:t>
      </w:r>
      <w:r w:rsidRPr="3837EF70">
        <w:rPr>
          <w:rFonts w:eastAsia="Times New Roman" w:cs="Arial"/>
          <w:b w:val="0"/>
          <w:bCs w:val="0"/>
          <w:color w:val="auto"/>
          <w:sz w:val="20"/>
        </w:rPr>
        <w:t xml:space="preserve"> the specification for </w:t>
      </w:r>
      <w:r w:rsidR="006A78EC" w:rsidRPr="3837EF70">
        <w:rPr>
          <w:rFonts w:eastAsia="Times New Roman" w:cs="Arial"/>
          <w:b w:val="0"/>
          <w:bCs w:val="0"/>
          <w:color w:val="auto"/>
          <w:sz w:val="20"/>
        </w:rPr>
        <w:t xml:space="preserve">a ReactJS application which allows users to view </w:t>
      </w:r>
      <w:r w:rsidR="00822980">
        <w:rPr>
          <w:rFonts w:eastAsia="Times New Roman" w:cs="Arial"/>
          <w:b w:val="0"/>
          <w:bCs w:val="0"/>
          <w:color w:val="auto"/>
          <w:sz w:val="20"/>
        </w:rPr>
        <w:t xml:space="preserve">products available, add items to the </w:t>
      </w:r>
      <w:proofErr w:type="spellStart"/>
      <w:proofErr w:type="gramStart"/>
      <w:r w:rsidR="00822980">
        <w:rPr>
          <w:rFonts w:eastAsia="Times New Roman" w:cs="Arial"/>
          <w:b w:val="0"/>
          <w:bCs w:val="0"/>
          <w:color w:val="auto"/>
          <w:sz w:val="20"/>
        </w:rPr>
        <w:t>cart,view</w:t>
      </w:r>
      <w:proofErr w:type="spellEnd"/>
      <w:proofErr w:type="gramEnd"/>
      <w:r w:rsidR="00822980">
        <w:rPr>
          <w:rFonts w:eastAsia="Times New Roman" w:cs="Arial"/>
          <w:b w:val="0"/>
          <w:bCs w:val="0"/>
          <w:color w:val="auto"/>
          <w:sz w:val="20"/>
        </w:rPr>
        <w:t xml:space="preserve"> cart items and display bill.</w:t>
      </w:r>
    </w:p>
    <w:p w14:paraId="210E207D" w14:textId="77777777" w:rsidR="00F553B8" w:rsidRPr="001B0529" w:rsidRDefault="00F553B8" w:rsidP="008D535B">
      <w:pPr>
        <w:pStyle w:val="Bodytext"/>
        <w:spacing w:line="240" w:lineRule="auto"/>
        <w:rPr>
          <w:rFonts w:cs="Arial"/>
        </w:rPr>
      </w:pPr>
    </w:p>
    <w:p w14:paraId="3601164E" w14:textId="77777777" w:rsidR="006E47D3" w:rsidRDefault="006E47D3" w:rsidP="008D535B">
      <w:pPr>
        <w:pStyle w:val="Heading2"/>
        <w:spacing w:line="240" w:lineRule="auto"/>
        <w:rPr>
          <w:rFonts w:cs="Arial"/>
        </w:rPr>
      </w:pPr>
      <w:bookmarkStart w:id="8" w:name="_Toc246846477"/>
      <w:bookmarkStart w:id="9" w:name="_Toc61006272"/>
      <w:r w:rsidRPr="001B0529">
        <w:rPr>
          <w:rFonts w:cs="Arial"/>
        </w:rPr>
        <w:t>Definitions &amp; Acronyms</w:t>
      </w:r>
      <w:bookmarkEnd w:id="8"/>
      <w:bookmarkEnd w:id="9"/>
    </w:p>
    <w:tbl>
      <w:tblPr>
        <w:tblW w:w="0" w:type="dxa"/>
        <w:tblInd w:w="11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5085"/>
      </w:tblGrid>
      <w:tr w:rsidR="007A27FF" w:rsidRPr="007A27FF" w14:paraId="320EA0D9" w14:textId="77777777" w:rsidTr="007A27FF">
        <w:trPr>
          <w:trHeight w:val="300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24D20BBA" w14:textId="49CEFFBD" w:rsidR="007A27FF" w:rsidRPr="007A27FF" w:rsidRDefault="007A27FF" w:rsidP="007A27FF">
            <w:pPr>
              <w:pStyle w:val="Bodytext"/>
              <w:ind w:left="367"/>
              <w:rPr>
                <w:b/>
                <w:bCs/>
                <w:lang w:val="en-IN"/>
              </w:rPr>
            </w:pPr>
            <w:r>
              <w:rPr>
                <w:b/>
                <w:bCs/>
              </w:rPr>
              <w:t>Definition</w:t>
            </w:r>
            <w:r w:rsidRPr="007A27FF">
              <w:rPr>
                <w:b/>
                <w:bCs/>
              </w:rPr>
              <w:t>/ Acronym</w:t>
            </w:r>
            <w:r w:rsidRPr="007A27FF">
              <w:rPr>
                <w:b/>
                <w:bCs/>
                <w:lang w:val="en-IN"/>
              </w:rPr>
              <w:t> </w:t>
            </w:r>
          </w:p>
        </w:tc>
        <w:tc>
          <w:tcPr>
            <w:tcW w:w="50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2918A8C0" w14:textId="77777777" w:rsidR="007A27FF" w:rsidRPr="007A27FF" w:rsidRDefault="007A27FF" w:rsidP="007A27FF">
            <w:pPr>
              <w:pStyle w:val="Bodytext"/>
              <w:ind w:left="303"/>
              <w:rPr>
                <w:b/>
                <w:bCs/>
                <w:lang w:val="en-IN"/>
              </w:rPr>
            </w:pPr>
            <w:r w:rsidRPr="007A27FF">
              <w:rPr>
                <w:b/>
                <w:bCs/>
              </w:rPr>
              <w:t>Description</w:t>
            </w:r>
            <w:r w:rsidRPr="007A27FF">
              <w:rPr>
                <w:b/>
                <w:bCs/>
                <w:lang w:val="en-IN"/>
              </w:rPr>
              <w:t> </w:t>
            </w:r>
          </w:p>
        </w:tc>
      </w:tr>
      <w:tr w:rsidR="007A27FF" w:rsidRPr="007A27FF" w14:paraId="50054760" w14:textId="77777777" w:rsidTr="007A27F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D692A" w14:textId="77777777" w:rsidR="007A27FF" w:rsidRPr="007A27FF" w:rsidRDefault="007A27FF" w:rsidP="007A27FF">
            <w:pPr>
              <w:pStyle w:val="Bodytext"/>
              <w:ind w:left="367"/>
              <w:rPr>
                <w:lang w:val="en-IN"/>
              </w:rPr>
            </w:pPr>
            <w:r w:rsidRPr="007A27FF">
              <w:t>HTML</w:t>
            </w:r>
            <w:r w:rsidRPr="007A27FF">
              <w:rPr>
                <w:lang w:val="en-IN"/>
              </w:rPr>
              <w:t> </w:t>
            </w:r>
          </w:p>
        </w:tc>
        <w:tc>
          <w:tcPr>
            <w:tcW w:w="50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86346" w14:textId="77777777" w:rsidR="007A27FF" w:rsidRPr="007A27FF" w:rsidRDefault="007A27FF" w:rsidP="007A27FF">
            <w:pPr>
              <w:pStyle w:val="Bodytext"/>
              <w:ind w:left="303"/>
              <w:rPr>
                <w:lang w:val="en-IN"/>
              </w:rPr>
            </w:pPr>
            <w:r w:rsidRPr="007A27FF">
              <w:t>Hyper Text Markup Language</w:t>
            </w:r>
            <w:r w:rsidRPr="007A27FF">
              <w:rPr>
                <w:lang w:val="en-IN"/>
              </w:rPr>
              <w:t> </w:t>
            </w:r>
          </w:p>
        </w:tc>
      </w:tr>
      <w:tr w:rsidR="007A27FF" w:rsidRPr="007A27FF" w14:paraId="1ADFD85F" w14:textId="77777777" w:rsidTr="007A27F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900AA2" w14:textId="77777777" w:rsidR="007A27FF" w:rsidRPr="007A27FF" w:rsidRDefault="007A27FF" w:rsidP="007A27FF">
            <w:pPr>
              <w:pStyle w:val="Bodytext"/>
              <w:ind w:left="367"/>
              <w:rPr>
                <w:lang w:val="en-IN"/>
              </w:rPr>
            </w:pPr>
            <w:r w:rsidRPr="007A27FF">
              <w:t>CSS</w:t>
            </w:r>
            <w:r w:rsidRPr="007A27FF">
              <w:rPr>
                <w:lang w:val="en-IN"/>
              </w:rPr>
              <w:t> </w:t>
            </w:r>
          </w:p>
        </w:tc>
        <w:tc>
          <w:tcPr>
            <w:tcW w:w="50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4E41C" w14:textId="77777777" w:rsidR="007A27FF" w:rsidRPr="007A27FF" w:rsidRDefault="007A27FF" w:rsidP="007A27FF">
            <w:pPr>
              <w:pStyle w:val="Bodytext"/>
              <w:ind w:left="303"/>
              <w:rPr>
                <w:lang w:val="en-IN"/>
              </w:rPr>
            </w:pPr>
            <w:r w:rsidRPr="007A27FF">
              <w:t>Cascading Style Sheet</w:t>
            </w:r>
            <w:r w:rsidRPr="007A27FF">
              <w:rPr>
                <w:lang w:val="en-IN"/>
              </w:rPr>
              <w:t> </w:t>
            </w:r>
          </w:p>
        </w:tc>
      </w:tr>
      <w:tr w:rsidR="007A27FF" w:rsidRPr="007A27FF" w14:paraId="399FFEFA" w14:textId="77777777" w:rsidTr="007A27F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C71F5" w14:textId="77777777" w:rsidR="007A27FF" w:rsidRPr="007A27FF" w:rsidRDefault="007A27FF" w:rsidP="007A27FF">
            <w:pPr>
              <w:pStyle w:val="Bodytext"/>
              <w:ind w:left="367"/>
              <w:rPr>
                <w:lang w:val="en-IN"/>
              </w:rPr>
            </w:pPr>
            <w:r w:rsidRPr="007A27FF">
              <w:t>RWD</w:t>
            </w:r>
            <w:r w:rsidRPr="007A27FF">
              <w:rPr>
                <w:lang w:val="en-IN"/>
              </w:rPr>
              <w:t> </w:t>
            </w:r>
          </w:p>
        </w:tc>
        <w:tc>
          <w:tcPr>
            <w:tcW w:w="50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C7561" w14:textId="77777777" w:rsidR="007A27FF" w:rsidRPr="007A27FF" w:rsidRDefault="007A27FF" w:rsidP="007A27FF">
            <w:pPr>
              <w:pStyle w:val="Bodytext"/>
              <w:ind w:left="303"/>
              <w:rPr>
                <w:lang w:val="en-IN"/>
              </w:rPr>
            </w:pPr>
            <w:r w:rsidRPr="007A27FF">
              <w:t>Responsive Web Design</w:t>
            </w:r>
            <w:r w:rsidRPr="007A27FF">
              <w:rPr>
                <w:lang w:val="en-IN"/>
              </w:rPr>
              <w:t> </w:t>
            </w:r>
          </w:p>
        </w:tc>
      </w:tr>
      <w:tr w:rsidR="007A27FF" w:rsidRPr="007A27FF" w14:paraId="49899C91" w14:textId="77777777" w:rsidTr="007A27F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596A9" w14:textId="77777777" w:rsidR="007A27FF" w:rsidRPr="007A27FF" w:rsidRDefault="007A27FF" w:rsidP="007A27FF">
            <w:pPr>
              <w:pStyle w:val="Bodytext"/>
              <w:ind w:left="367"/>
              <w:rPr>
                <w:lang w:val="en-IN"/>
              </w:rPr>
            </w:pPr>
            <w:r w:rsidRPr="007A27FF">
              <w:t>UX Design</w:t>
            </w:r>
            <w:r w:rsidRPr="007A27FF">
              <w:rPr>
                <w:lang w:val="en-IN"/>
              </w:rPr>
              <w:t> </w:t>
            </w:r>
          </w:p>
        </w:tc>
        <w:tc>
          <w:tcPr>
            <w:tcW w:w="508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1A311" w14:textId="77777777" w:rsidR="007A27FF" w:rsidRPr="007A27FF" w:rsidRDefault="007A27FF" w:rsidP="007A27FF">
            <w:pPr>
              <w:pStyle w:val="Bodytext"/>
              <w:ind w:left="303"/>
              <w:rPr>
                <w:lang w:val="en-IN"/>
              </w:rPr>
            </w:pPr>
            <w:r w:rsidRPr="007A27FF">
              <w:t>User Experience Design</w:t>
            </w:r>
            <w:r w:rsidRPr="007A27FF">
              <w:rPr>
                <w:lang w:val="en-IN"/>
              </w:rPr>
              <w:t> </w:t>
            </w:r>
          </w:p>
        </w:tc>
      </w:tr>
    </w:tbl>
    <w:p w14:paraId="29362F48" w14:textId="77777777" w:rsidR="007A27FF" w:rsidRPr="007A27FF" w:rsidRDefault="007A27FF" w:rsidP="007A27FF">
      <w:pPr>
        <w:pStyle w:val="Bodytext"/>
      </w:pPr>
    </w:p>
    <w:p w14:paraId="6052AB93" w14:textId="77777777" w:rsidR="005670B6" w:rsidRPr="001B0529" w:rsidRDefault="005670B6" w:rsidP="008D535B">
      <w:pPr>
        <w:pStyle w:val="Heading2"/>
        <w:spacing w:line="240" w:lineRule="auto"/>
        <w:rPr>
          <w:rFonts w:cs="Arial"/>
        </w:rPr>
      </w:pPr>
      <w:bookmarkStart w:id="10" w:name="_Toc246846471"/>
      <w:bookmarkStart w:id="11" w:name="_Toc61006273"/>
      <w:bookmarkStart w:id="12" w:name="_Toc527193509"/>
      <w:r w:rsidRPr="001B0529">
        <w:rPr>
          <w:rFonts w:cs="Arial"/>
        </w:rPr>
        <w:t>Project Overview</w:t>
      </w:r>
      <w:bookmarkEnd w:id="10"/>
      <w:bookmarkEnd w:id="11"/>
    </w:p>
    <w:p w14:paraId="5E8D1705" w14:textId="682A982A" w:rsidR="00F553B8" w:rsidRDefault="00F860D1" w:rsidP="008D535B">
      <w:pPr>
        <w:pStyle w:val="BodyText0"/>
        <w:spacing w:before="240" w:line="240" w:lineRule="auto"/>
        <w:ind w:left="611" w:right="114"/>
        <w:jc w:val="both"/>
        <w:rPr>
          <w:rFonts w:eastAsia="Times New Roman" w:cs="Arial"/>
          <w:b w:val="0"/>
          <w:bCs w:val="0"/>
          <w:color w:val="auto"/>
          <w:sz w:val="20"/>
        </w:rPr>
      </w:pPr>
      <w:r>
        <w:rPr>
          <w:rFonts w:eastAsia="Times New Roman" w:cs="Arial"/>
          <w:b w:val="0"/>
          <w:bCs w:val="0"/>
          <w:color w:val="auto"/>
          <w:sz w:val="20"/>
        </w:rPr>
        <w:t xml:space="preserve">Developing </w:t>
      </w:r>
      <w:r w:rsidR="00411B69">
        <w:rPr>
          <w:rFonts w:eastAsia="Times New Roman" w:cs="Arial"/>
          <w:b w:val="0"/>
          <w:bCs w:val="0"/>
          <w:color w:val="auto"/>
          <w:sz w:val="20"/>
        </w:rPr>
        <w:t>ecommerce</w:t>
      </w:r>
      <w:r>
        <w:rPr>
          <w:rFonts w:eastAsia="Times New Roman" w:cs="Arial"/>
          <w:b w:val="0"/>
          <w:bCs w:val="0"/>
          <w:color w:val="auto"/>
          <w:sz w:val="20"/>
        </w:rPr>
        <w:t xml:space="preserve"> application UI using ReactJS based on the user stories provided in the list below</w:t>
      </w:r>
    </w:p>
    <w:p w14:paraId="0CA47987" w14:textId="48873DD2" w:rsidR="000A3799" w:rsidRDefault="00822980" w:rsidP="000A3799">
      <w:pPr>
        <w:pStyle w:val="BodyText0"/>
        <w:spacing w:before="240" w:line="240" w:lineRule="auto"/>
        <w:ind w:left="611" w:right="114"/>
        <w:jc w:val="both"/>
        <w:rPr>
          <w:rStyle w:val="Hyperlink2"/>
          <w:rFonts w:eastAsia="Times New Roman" w:cs="Arial"/>
          <w:b w:val="0"/>
          <w:bCs w:val="0"/>
          <w:color w:val="auto"/>
          <w:sz w:val="20"/>
        </w:rPr>
      </w:pPr>
      <w:bookmarkStart w:id="13" w:name="_Toc37681822"/>
      <w:r>
        <w:rPr>
          <w:rStyle w:val="Hyperlink2"/>
          <w:rFonts w:eastAsia="Times New Roman" w:cs="Arial"/>
          <w:b w:val="0"/>
          <w:bCs w:val="0"/>
          <w:color w:val="auto"/>
          <w:sz w:val="20"/>
        </w:rPr>
        <w:br w:type="textWrapping" w:clear="all"/>
      </w:r>
      <w:bookmarkStart w:id="14" w:name="_MON_1687595759"/>
      <w:bookmarkEnd w:id="14"/>
      <w:r w:rsidR="00B4616F">
        <w:rPr>
          <w:rStyle w:val="Hyperlink2"/>
          <w:rFonts w:eastAsia="Times New Roman" w:cs="Arial"/>
          <w:b w:val="0"/>
          <w:bCs w:val="0"/>
          <w:color w:val="auto"/>
          <w:sz w:val="20"/>
        </w:rPr>
        <w:object w:dxaOrig="1508" w:dyaOrig="984" w14:anchorId="479349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5.5pt;height:49pt" o:ole="">
            <v:imagedata r:id="rId12" o:title=""/>
          </v:shape>
          <o:OLEObject Type="Embed" ProgID="Excel.Sheet.12" ShapeID="_x0000_i1037" DrawAspect="Icon" ObjectID="_1687595781" r:id="rId13"/>
        </w:object>
      </w:r>
    </w:p>
    <w:p w14:paraId="46610E61" w14:textId="77777777" w:rsidR="00822980" w:rsidRPr="000A3799" w:rsidRDefault="00822980" w:rsidP="000A3799">
      <w:pPr>
        <w:pStyle w:val="BodyText0"/>
        <w:spacing w:before="240" w:line="240" w:lineRule="auto"/>
        <w:ind w:left="611" w:right="114"/>
        <w:jc w:val="both"/>
        <w:rPr>
          <w:rStyle w:val="Hyperlink2"/>
          <w:rFonts w:eastAsia="Times New Roman" w:cs="Arial"/>
          <w:b w:val="0"/>
          <w:bCs w:val="0"/>
          <w:color w:val="auto"/>
          <w:sz w:val="20"/>
        </w:rPr>
      </w:pPr>
    </w:p>
    <w:p w14:paraId="53A629F6" w14:textId="0A797293" w:rsidR="005670B6" w:rsidRDefault="005670B6" w:rsidP="008D535B">
      <w:pPr>
        <w:pStyle w:val="Heading2"/>
        <w:spacing w:line="240" w:lineRule="auto"/>
        <w:rPr>
          <w:rFonts w:cs="Arial"/>
        </w:rPr>
      </w:pPr>
      <w:bookmarkStart w:id="15" w:name="_Toc246846472"/>
      <w:bookmarkStart w:id="16" w:name="_Toc61006274"/>
      <w:bookmarkEnd w:id="13"/>
      <w:r w:rsidRPr="001B0529">
        <w:rPr>
          <w:rFonts w:cs="Arial"/>
        </w:rPr>
        <w:t>Scope</w:t>
      </w:r>
      <w:bookmarkEnd w:id="15"/>
      <w:bookmarkEnd w:id="16"/>
    </w:p>
    <w:p w14:paraId="0FB29748" w14:textId="5E30DA2F" w:rsidR="00C70191" w:rsidRDefault="00C70191" w:rsidP="00C70191">
      <w:pPr>
        <w:pStyle w:val="Bodytext"/>
      </w:pPr>
      <w:r>
        <w:t>Developing an application f</w:t>
      </w:r>
      <w:r w:rsidR="5DFBE986">
        <w:t>r</w:t>
      </w:r>
      <w:r>
        <w:t>ont-end using ReactJS library</w:t>
      </w:r>
    </w:p>
    <w:p w14:paraId="3C8D3272" w14:textId="21E0EDDD" w:rsidR="00113429" w:rsidRPr="006024A0" w:rsidRDefault="006024A0" w:rsidP="006024A0">
      <w:pPr>
        <w:pStyle w:val="Heading2"/>
        <w:spacing w:line="240" w:lineRule="auto"/>
        <w:rPr>
          <w:rFonts w:cs="Arial"/>
        </w:rPr>
      </w:pPr>
      <w:bookmarkStart w:id="17" w:name="_Toc61006275"/>
      <w:r>
        <w:rPr>
          <w:rFonts w:cs="Arial"/>
        </w:rPr>
        <w:t>Intended Audience</w:t>
      </w:r>
      <w:bookmarkEnd w:id="17"/>
    </w:p>
    <w:p w14:paraId="0FD5101D" w14:textId="77777777" w:rsidR="00113429" w:rsidRDefault="00113429" w:rsidP="00113429">
      <w:pPr>
        <w:pStyle w:val="paragraph"/>
        <w:numPr>
          <w:ilvl w:val="0"/>
          <w:numId w:val="51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Product Owner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BD7F40F" w14:textId="77777777" w:rsidR="00113429" w:rsidRDefault="00113429" w:rsidP="00113429">
      <w:pPr>
        <w:pStyle w:val="paragraph"/>
        <w:numPr>
          <w:ilvl w:val="0"/>
          <w:numId w:val="51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Scrum Master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6BAE740" w14:textId="77777777" w:rsidR="00113429" w:rsidRDefault="00113429" w:rsidP="00113429">
      <w:pPr>
        <w:pStyle w:val="paragraph"/>
        <w:numPr>
          <w:ilvl w:val="0"/>
          <w:numId w:val="51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Application Architect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B464934" w14:textId="77777777" w:rsidR="00113429" w:rsidRDefault="00113429" w:rsidP="00113429">
      <w:pPr>
        <w:pStyle w:val="paragraph"/>
        <w:numPr>
          <w:ilvl w:val="0"/>
          <w:numId w:val="51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Project Manager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273509F" w14:textId="77777777" w:rsidR="00113429" w:rsidRDefault="00113429" w:rsidP="00113429">
      <w:pPr>
        <w:pStyle w:val="paragraph"/>
        <w:numPr>
          <w:ilvl w:val="0"/>
          <w:numId w:val="51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Test Manager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CE899A3" w14:textId="77777777" w:rsidR="00113429" w:rsidRDefault="00113429" w:rsidP="00113429">
      <w:pPr>
        <w:pStyle w:val="paragraph"/>
        <w:numPr>
          <w:ilvl w:val="0"/>
          <w:numId w:val="52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Development Team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25ACCB3" w14:textId="77777777" w:rsidR="00113429" w:rsidRDefault="00113429" w:rsidP="00113429">
      <w:pPr>
        <w:pStyle w:val="paragraph"/>
        <w:numPr>
          <w:ilvl w:val="0"/>
          <w:numId w:val="52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Testing Team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9F5D826" w14:textId="77777777" w:rsidR="00113429" w:rsidRPr="00C70191" w:rsidRDefault="00113429" w:rsidP="00113429">
      <w:pPr>
        <w:pStyle w:val="Bodytext"/>
        <w:ind w:left="0"/>
      </w:pPr>
    </w:p>
    <w:p w14:paraId="4E31AD1D" w14:textId="1A888C20" w:rsidR="005670B6" w:rsidRPr="001B0529" w:rsidRDefault="00746888" w:rsidP="008D535B">
      <w:pPr>
        <w:pStyle w:val="Heading2"/>
        <w:spacing w:line="240" w:lineRule="auto"/>
        <w:rPr>
          <w:rFonts w:cs="Arial"/>
        </w:rPr>
      </w:pPr>
      <w:bookmarkStart w:id="18" w:name="_Toc61006276"/>
      <w:bookmarkEnd w:id="12"/>
      <w:r w:rsidRPr="3837EF70">
        <w:rPr>
          <w:rFonts w:cs="Arial"/>
        </w:rPr>
        <w:lastRenderedPageBreak/>
        <w:t xml:space="preserve">Hardware and Software </w:t>
      </w:r>
      <w:r w:rsidR="65AF38A2" w:rsidRPr="3837EF70">
        <w:rPr>
          <w:rFonts w:cs="Arial"/>
        </w:rPr>
        <w:t>Requirement</w:t>
      </w:r>
      <w:bookmarkEnd w:id="18"/>
    </w:p>
    <w:p w14:paraId="62CB1DF4" w14:textId="77777777" w:rsidR="00C01D89" w:rsidRPr="001B0529" w:rsidRDefault="00C01D89" w:rsidP="00717599">
      <w:pPr>
        <w:pStyle w:val="Bodytext"/>
        <w:numPr>
          <w:ilvl w:val="0"/>
          <w:numId w:val="15"/>
        </w:numPr>
        <w:spacing w:before="0" w:after="0" w:line="360" w:lineRule="auto"/>
        <w:rPr>
          <w:rFonts w:cs="Arial"/>
        </w:rPr>
      </w:pPr>
      <w:r w:rsidRPr="001B0529">
        <w:rPr>
          <w:rFonts w:cs="Arial"/>
        </w:rPr>
        <w:t>Hardware Requirement:</w:t>
      </w:r>
    </w:p>
    <w:p w14:paraId="2549137A" w14:textId="77777777" w:rsidR="00C01D89" w:rsidRPr="001B0529" w:rsidRDefault="00CB4805" w:rsidP="00717599">
      <w:pPr>
        <w:pStyle w:val="Bodytext"/>
        <w:numPr>
          <w:ilvl w:val="1"/>
          <w:numId w:val="15"/>
        </w:numPr>
        <w:spacing w:before="0" w:after="0" w:line="360" w:lineRule="auto"/>
        <w:rPr>
          <w:rFonts w:cs="Arial"/>
        </w:rPr>
      </w:pPr>
      <w:r w:rsidRPr="001B0529">
        <w:rPr>
          <w:rFonts w:cs="Arial"/>
        </w:rPr>
        <w:t>Developer</w:t>
      </w:r>
      <w:r w:rsidR="00D97B61" w:rsidRPr="001B0529">
        <w:rPr>
          <w:rFonts w:cs="Arial"/>
        </w:rPr>
        <w:t xml:space="preserve"> PC with </w:t>
      </w:r>
      <w:r w:rsidR="00666202" w:rsidRPr="001B0529">
        <w:rPr>
          <w:rFonts w:cs="Arial"/>
        </w:rPr>
        <w:t>8</w:t>
      </w:r>
      <w:r w:rsidR="00C01D89" w:rsidRPr="001B0529">
        <w:rPr>
          <w:rFonts w:cs="Arial"/>
        </w:rPr>
        <w:t>GB R</w:t>
      </w:r>
      <w:r w:rsidR="00666202" w:rsidRPr="001B0529">
        <w:rPr>
          <w:rFonts w:cs="Arial"/>
        </w:rPr>
        <w:t>AM</w:t>
      </w:r>
    </w:p>
    <w:p w14:paraId="7F7CF021" w14:textId="77777777" w:rsidR="00C01D89" w:rsidRPr="001B0529" w:rsidRDefault="00C01D89" w:rsidP="00717599">
      <w:pPr>
        <w:pStyle w:val="Bodytext"/>
        <w:numPr>
          <w:ilvl w:val="0"/>
          <w:numId w:val="15"/>
        </w:numPr>
        <w:spacing w:before="0" w:after="0" w:line="360" w:lineRule="auto"/>
        <w:rPr>
          <w:rFonts w:cs="Arial"/>
        </w:rPr>
      </w:pPr>
      <w:r w:rsidRPr="001B0529">
        <w:rPr>
          <w:rFonts w:cs="Arial"/>
        </w:rPr>
        <w:t>Software Requirement</w:t>
      </w:r>
    </w:p>
    <w:p w14:paraId="017CDB97" w14:textId="4964958C" w:rsidR="00F25688" w:rsidRPr="001B0529" w:rsidRDefault="004526E4" w:rsidP="00717599">
      <w:pPr>
        <w:pStyle w:val="Bodytext"/>
        <w:numPr>
          <w:ilvl w:val="1"/>
          <w:numId w:val="15"/>
        </w:numPr>
        <w:spacing w:before="0" w:after="0" w:line="360" w:lineRule="auto"/>
        <w:rPr>
          <w:rFonts w:cs="Arial"/>
        </w:rPr>
      </w:pPr>
      <w:r>
        <w:rPr>
          <w:rFonts w:cs="Arial"/>
        </w:rPr>
        <w:t>NodeJS</w:t>
      </w:r>
    </w:p>
    <w:p w14:paraId="2E00CDC1" w14:textId="040896DB" w:rsidR="00F25688" w:rsidRPr="001B0529" w:rsidRDefault="004526E4" w:rsidP="00717599">
      <w:pPr>
        <w:pStyle w:val="Bodytext"/>
        <w:numPr>
          <w:ilvl w:val="1"/>
          <w:numId w:val="15"/>
        </w:numPr>
        <w:spacing w:before="0" w:after="0" w:line="360" w:lineRule="auto"/>
        <w:rPr>
          <w:rFonts w:cs="Arial"/>
        </w:rPr>
      </w:pPr>
      <w:r>
        <w:rPr>
          <w:rFonts w:cs="Arial"/>
        </w:rPr>
        <w:t>Visual Studio Code</w:t>
      </w:r>
    </w:p>
    <w:p w14:paraId="41EF9DD8" w14:textId="1D076ECD" w:rsidR="00D102D8" w:rsidRPr="001B0529" w:rsidRDefault="000A571C" w:rsidP="00717599">
      <w:pPr>
        <w:pStyle w:val="Bodytext"/>
        <w:widowControl/>
        <w:numPr>
          <w:ilvl w:val="1"/>
          <w:numId w:val="15"/>
        </w:numPr>
        <w:spacing w:before="0" w:after="0" w:line="360" w:lineRule="auto"/>
        <w:ind w:left="2154" w:right="0" w:hanging="357"/>
        <w:rPr>
          <w:rFonts w:cs="Arial"/>
          <w:u w:val="single"/>
        </w:rPr>
      </w:pPr>
      <w:r w:rsidRPr="001B0529">
        <w:rPr>
          <w:rFonts w:cs="Arial"/>
        </w:rPr>
        <w:t>Internet explorer/Google Chrome</w:t>
      </w:r>
    </w:p>
    <w:p w14:paraId="2087479B" w14:textId="1C93452F" w:rsidR="00F553B8" w:rsidRPr="001B0529" w:rsidRDefault="002F19F4" w:rsidP="008D535B">
      <w:pPr>
        <w:pStyle w:val="Heading1"/>
        <w:spacing w:line="240" w:lineRule="auto"/>
        <w:rPr>
          <w:rFonts w:cs="Arial"/>
        </w:rPr>
      </w:pPr>
      <w:bookmarkStart w:id="19" w:name="_Toc61006277"/>
      <w:bookmarkStart w:id="20" w:name="_Toc81026471"/>
      <w:bookmarkStart w:id="21" w:name="_Toc246846478"/>
      <w:r>
        <w:rPr>
          <w:rFonts w:cs="Arial"/>
        </w:rPr>
        <w:t>Application UI Layout</w:t>
      </w:r>
      <w:bookmarkEnd w:id="19"/>
    </w:p>
    <w:p w14:paraId="477EDBD0" w14:textId="77777777" w:rsidR="000A3B58" w:rsidRDefault="00C72667" w:rsidP="000A3B58">
      <w:pPr>
        <w:pStyle w:val="BodyText0"/>
        <w:keepNext/>
        <w:spacing w:line="240" w:lineRule="auto"/>
      </w:pPr>
      <w:r>
        <w:rPr>
          <w:rFonts w:cs="Arial"/>
          <w:noProof/>
        </w:rPr>
        <mc:AlternateContent>
          <mc:Choice Requires="wpc">
            <w:drawing>
              <wp:inline distT="0" distB="0" distL="0" distR="0" wp14:anchorId="23263BAC" wp14:editId="3756A440">
                <wp:extent cx="6083301" cy="3327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9" name="Rectangle 9"/>
                        <wps:cNvSpPr/>
                        <wps:spPr>
                          <a:xfrm>
                            <a:off x="323850" y="431800"/>
                            <a:ext cx="4813300" cy="274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19100" y="527050"/>
                            <a:ext cx="4603750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25450" y="882650"/>
                            <a:ext cx="4591050" cy="2171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04800" y="0"/>
                            <a:ext cx="118046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D0AC0" w14:textId="035A6BF0" w:rsidR="00025F39" w:rsidRDefault="00025F39">
                              <w:r>
                                <w:t>App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619250" y="0"/>
                            <a:ext cx="127190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18421" w14:textId="18030416" w:rsidR="00025F39" w:rsidRDefault="00025F39">
                              <w:r>
                                <w:t>Menu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048001" y="0"/>
                            <a:ext cx="27686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680E2" w14:textId="16301958" w:rsidR="00025F39" w:rsidRDefault="00025F39">
                              <w:r>
                                <w:t>Placeholder for displaying other components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635000" y="18415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070100" y="203200"/>
                            <a:ext cx="0" cy="355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873499" y="222250"/>
                            <a:ext cx="0" cy="787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263BAC" id="Canvas 2" o:spid="_x0000_s1026" editas="canvas" style="width:479pt;height:262pt;mso-position-horizontal-relative:char;mso-position-vertical-relative:line" coordsize="60833,33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">
                <v:shape id="_x0000_s1027" type="#_x0000_t75" style="position:absolute;width:60833;height:33274;visibility:visible;mso-wrap-style:square">
                  <v:fill o:detectmouseclick="t"/>
                  <v:path o:connecttype="none"/>
                </v:shape>
                <v:rect id="Rectangle 9" o:spid="_x0000_s1028" style="position:absolute;left:3238;top:4318;width:48133;height:27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<v:rect id="Rectangle 10" o:spid="_x0000_s1029" style="position:absolute;left:4191;top:5270;width:46037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/>
                <v:rect id="Rectangle 16" o:spid="_x0000_s1030" style="position:absolute;left:4254;top:8826;width:45911;height:21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1" type="#_x0000_t202" style="position:absolute;left:3048;width:11804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" fillcolor="white [3201]" stroked="f" strokeweight=".5pt">
                  <v:textbox>
                    <w:txbxContent>
                      <w:p w14:paraId="50ED0AC0" w14:textId="035A6BF0" w:rsidR="00025F39" w:rsidRDefault="00025F39">
                        <w:r>
                          <w:t>App Component</w:t>
                        </w:r>
                      </w:p>
                    </w:txbxContent>
                  </v:textbox>
                </v:shape>
                <v:shape id="Text Box 29" o:spid="_x0000_s1032" type="#_x0000_t202" style="position:absolute;left:16192;width:12719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" fillcolor="white [3201]" stroked="f" strokeweight=".5pt">
                  <v:textbox>
                    <w:txbxContent>
                      <w:p w14:paraId="57918421" w14:textId="18030416" w:rsidR="00025F39" w:rsidRDefault="00025F39">
                        <w:r>
                          <w:t>Menu Component</w:t>
                        </w:r>
                      </w:p>
                    </w:txbxContent>
                  </v:textbox>
                </v:shape>
                <v:shape id="Text Box 30" o:spid="_x0000_s1033" type="#_x0000_t202" style="position:absolute;left:30480;width:27686;height:4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9Wu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" fillcolor="white [3201]" stroked="f" strokeweight=".5pt">
                  <v:textbox>
                    <w:txbxContent>
                      <w:p w14:paraId="417680E2" w14:textId="16301958" w:rsidR="00025F39" w:rsidRDefault="00025F39">
                        <w:r>
                          <w:t>Placeholder for displaying other components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34" type="#_x0000_t32" style="position:absolute;left:6350;top:184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31" o:spid="_x0000_s1035" type="#_x0000_t32" style="position:absolute;left:20701;top:2032;width:0;height:3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" strokecolor="#ed7d31 [3205]" strokeweight="1.5pt">
                  <v:stroke endarrow="block" joinstyle="miter"/>
                </v:shape>
                <v:shape id="Straight Arrow Connector 32" o:spid="_x0000_s1036" type="#_x0000_t32" style="position:absolute;left:38734;top:2222;width:0;height:7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282A936" w14:textId="1B47517E" w:rsidR="00EA7CC4" w:rsidRPr="001B0529" w:rsidRDefault="000A3B58" w:rsidP="000A3B58">
      <w:pPr>
        <w:pStyle w:val="Caption"/>
        <w:jc w:val="center"/>
        <w:rPr>
          <w:rFonts w:cs="Arial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A4F79">
        <w:rPr>
          <w:noProof/>
        </w:rPr>
        <w:t>1</w:t>
      </w:r>
      <w:r>
        <w:fldChar w:fldCharType="end"/>
      </w:r>
      <w:r>
        <w:t>: Application UI Layout</w:t>
      </w:r>
    </w:p>
    <w:p w14:paraId="77745845" w14:textId="3752F937" w:rsidR="008E15E4" w:rsidRPr="001B0529" w:rsidRDefault="005E2898" w:rsidP="008D535B">
      <w:pPr>
        <w:pStyle w:val="Heading1"/>
        <w:spacing w:line="240" w:lineRule="auto"/>
        <w:rPr>
          <w:rFonts w:cs="Arial"/>
        </w:rPr>
      </w:pPr>
      <w:bookmarkStart w:id="22" w:name="_Toc61006278"/>
      <w:r w:rsidRPr="001B0529">
        <w:rPr>
          <w:rFonts w:cs="Arial"/>
        </w:rPr>
        <w:lastRenderedPageBreak/>
        <w:t>Architecture</w:t>
      </w:r>
      <w:bookmarkEnd w:id="22"/>
    </w:p>
    <w:p w14:paraId="28E51096" w14:textId="77777777" w:rsidR="00EA7CC4" w:rsidRPr="001B0529" w:rsidRDefault="00300868" w:rsidP="008D535B">
      <w:pPr>
        <w:keepNext/>
        <w:spacing w:line="240" w:lineRule="auto"/>
        <w:ind w:left="1440"/>
        <w:rPr>
          <w:rFonts w:cs="Arial"/>
        </w:rPr>
      </w:pPr>
      <w:r w:rsidRPr="001B0529">
        <w:rPr>
          <w:rFonts w:cs="Arial"/>
          <w:noProof/>
        </w:rPr>
        <mc:AlternateContent>
          <mc:Choice Requires="wpc">
            <w:drawing>
              <wp:inline distT="0" distB="0" distL="0" distR="0" wp14:anchorId="1DB5D1ED" wp14:editId="6CD07852">
                <wp:extent cx="4892041" cy="2070100"/>
                <wp:effectExtent l="0" t="0" r="0" b="635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Flowchart: Magnetic Disk 26"/>
                        <wps:cNvSpPr/>
                        <wps:spPr>
                          <a:xfrm>
                            <a:off x="3680800" y="1267460"/>
                            <a:ext cx="736600" cy="7683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3FB22" w14:textId="5B50459A" w:rsidR="00025F39" w:rsidRPr="00C2149E" w:rsidRDefault="00025F39" w:rsidP="00351702">
                              <w:pPr>
                                <w:spacing w:before="0" w:after="0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C2149E">
                                <w:rPr>
                                  <w:sz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Alternate Process 27"/>
                        <wps:cNvSpPr/>
                        <wps:spPr>
                          <a:xfrm>
                            <a:off x="2078060" y="219074"/>
                            <a:ext cx="1417616" cy="61912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3906B" w14:textId="490D4B85" w:rsidR="00025F39" w:rsidRPr="00300868" w:rsidRDefault="00025F39" w:rsidP="00A1618B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REST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owchart: Alternate Process 34"/>
                        <wps:cNvSpPr/>
                        <wps:spPr>
                          <a:xfrm>
                            <a:off x="0" y="177800"/>
                            <a:ext cx="1463040" cy="6731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A59152" w14:textId="28197B18" w:rsidR="00025F39" w:rsidRPr="00087C17" w:rsidRDefault="00025F39" w:rsidP="00E9393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  <w:ind w:right="115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React </w:t>
                              </w:r>
                              <w:r w:rsidR="0084478C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 F</w:t>
                              </w:r>
                              <w:r w:rsidR="00452D24">
                                <w:rPr>
                                  <w:rFonts w:ascii="Arial" w:hAnsi="Arial" w:cs="Arial"/>
                                  <w:sz w:val="16"/>
                                </w:rPr>
                                <w:t>r</w:t>
                              </w:r>
                              <w:r w:rsidR="0084478C">
                                <w:rPr>
                                  <w:rFonts w:ascii="Arial" w:hAnsi="Arial" w:cs="Arial"/>
                                  <w:sz w:val="16"/>
                                </w:rPr>
                                <w:t>ont</w:t>
                              </w:r>
                              <w:proofErr w:type="gramEnd"/>
                              <w:r w:rsidR="00452D24">
                                <w:rPr>
                                  <w:rFonts w:ascii="Arial" w:hAnsi="Arial" w:cs="Arial"/>
                                  <w:sz w:val="16"/>
                                </w:rPr>
                                <w:t>-</w:t>
                              </w:r>
                              <w:r w:rsidR="0084478C">
                                <w:rPr>
                                  <w:rFonts w:ascii="Arial" w:hAnsi="Arial" w:cs="Arial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Left-Right Arrow 28"/>
                        <wps:cNvSpPr/>
                        <wps:spPr>
                          <a:xfrm>
                            <a:off x="1478280" y="454660"/>
                            <a:ext cx="599780" cy="16129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Left-Up Arrow 11"/>
                        <wps:cNvSpPr/>
                        <wps:spPr>
                          <a:xfrm rot="16200000">
                            <a:off x="3376613" y="550862"/>
                            <a:ext cx="819150" cy="581025"/>
                          </a:xfrm>
                          <a:prstGeom prst="leftUpArrow">
                            <a:avLst>
                              <a:gd name="adj1" fmla="val 14212"/>
                              <a:gd name="adj2" fmla="val 11921"/>
                              <a:gd name="adj3" fmla="val 2172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B5D1ED" id="Canvas 25" o:spid="_x0000_s1037" editas="canvas" style="width:385.2pt;height:163pt;mso-position-horizontal-relative:char;mso-position-vertical-relative:line" coordsize="48920,20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">
                <v:shape id="_x0000_s1038" type="#_x0000_t75" style="position:absolute;width:48920;height:20701;visibility:visible;mso-wrap-style:square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6" o:spid="_x0000_s1039" type="#_x0000_t132" style="position:absolute;left:36808;top:12674;width:7366;height:7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5BC3FB22" w14:textId="5B50459A" w:rsidR="00025F39" w:rsidRPr="00C2149E" w:rsidRDefault="00025F39" w:rsidP="00351702">
                        <w:pPr>
                          <w:spacing w:before="0" w:after="0"/>
                          <w:jc w:val="center"/>
                          <w:rPr>
                            <w:sz w:val="16"/>
                          </w:rPr>
                        </w:pPr>
                        <w:r w:rsidRPr="00C2149E">
                          <w:rPr>
                            <w:sz w:val="16"/>
                          </w:rPr>
                          <w:t>Database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7" o:spid="_x0000_s1040" type="#_x0000_t176" style="position:absolute;left:20780;top:2190;width:14176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" fillcolor="#5b9bd5 [3204]" strokecolor="#1f4d78 [1604]" strokeweight="1pt">
                  <v:textbox>
                    <w:txbxContent>
                      <w:p w14:paraId="10D3906B" w14:textId="490D4B85" w:rsidR="00025F39" w:rsidRPr="00300868" w:rsidRDefault="00025F39" w:rsidP="00A1618B">
                        <w:pPr>
                          <w:spacing w:before="0"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REST API</w:t>
                        </w:r>
                      </w:p>
                    </w:txbxContent>
                  </v:textbox>
                </v:shape>
                <v:shape id="Flowchart: Alternate Process 34" o:spid="_x0000_s1041" type="#_x0000_t176" style="position:absolute;top:1778;width:14630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" fillcolor="#5b9bd5 [3204]" strokecolor="#1f4d78 [1604]" strokeweight="1pt">
                  <v:textbox>
                    <w:txbxContent>
                      <w:p w14:paraId="65A59152" w14:textId="28197B18" w:rsidR="00025F39" w:rsidRPr="00087C17" w:rsidRDefault="00025F39" w:rsidP="00E93932">
                        <w:pPr>
                          <w:pStyle w:val="NormalWeb"/>
                          <w:spacing w:before="0" w:beforeAutospacing="0" w:after="0" w:afterAutospacing="0" w:line="240" w:lineRule="exact"/>
                          <w:ind w:right="115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16"/>
                          </w:rPr>
                          <w:t xml:space="preserve">React </w:t>
                        </w:r>
                        <w:r w:rsidR="0084478C">
                          <w:rPr>
                            <w:rFonts w:ascii="Arial" w:hAnsi="Arial" w:cs="Arial"/>
                            <w:sz w:val="16"/>
                          </w:rPr>
                          <w:t xml:space="preserve"> F</w:t>
                        </w:r>
                        <w:r w:rsidR="00452D24">
                          <w:rPr>
                            <w:rFonts w:ascii="Arial" w:hAnsi="Arial" w:cs="Arial"/>
                            <w:sz w:val="16"/>
                          </w:rPr>
                          <w:t>r</w:t>
                        </w:r>
                        <w:r w:rsidR="0084478C">
                          <w:rPr>
                            <w:rFonts w:ascii="Arial" w:hAnsi="Arial" w:cs="Arial"/>
                            <w:sz w:val="16"/>
                          </w:rPr>
                          <w:t>ont</w:t>
                        </w:r>
                        <w:proofErr w:type="gramEnd"/>
                        <w:r w:rsidR="00452D24">
                          <w:rPr>
                            <w:rFonts w:ascii="Arial" w:hAnsi="Arial" w:cs="Arial"/>
                            <w:sz w:val="16"/>
                          </w:rPr>
                          <w:t>-</w:t>
                        </w:r>
                        <w:r w:rsidR="0084478C">
                          <w:rPr>
                            <w:rFonts w:ascii="Arial" w:hAnsi="Arial" w:cs="Arial"/>
                            <w:sz w:val="16"/>
                          </w:rPr>
                          <w:t>End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28" o:spid="_x0000_s1042" type="#_x0000_t69" style="position:absolute;left:14782;top:4546;width:5998;height:1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" adj="2904" fillcolor="#5b9bd5 [3204]" strokecolor="#1f4d78 [1604]" strokeweight="1pt"/>
                <v:shape id="Left-Up Arrow 11" o:spid="_x0000_s1043" style="position:absolute;left:33766;top:5508;width:8191;height:5811;rotation:-90;visibility:visible;mso-wrap-style:square;v-text-anchor:middle" coordsize="8191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" path="m,511761l126210,442497r,27976l708598,470473r,-344263l680622,126210,749886,r69264,126210l791174,126210r,426839l126210,553049r,27976l,511761xe" fillcolor="#5b9bd5 [3204]" strokecolor="#1f4d78 [1604]" strokeweight="1pt">
                  <v:stroke joinstyle="miter"/>
                  <v:path arrowok="t" o:connecttype="custom" o:connectlocs="0,511761;126210,442497;126210,470473;708598,470473;708598,126210;680622,126210;749886,0;819150,126210;791174,126210;791174,553049;126210,553049;126210,581025;0,511761" o:connectangles="0,0,0,0,0,0,0,0,0,0,0,0,0"/>
                </v:shape>
                <w10:anchorlock/>
              </v:group>
            </w:pict>
          </mc:Fallback>
        </mc:AlternateContent>
      </w:r>
    </w:p>
    <w:p w14:paraId="72F5CA44" w14:textId="029C849B" w:rsidR="0073669A" w:rsidRPr="001B0529" w:rsidRDefault="00EA7CC4" w:rsidP="008D535B">
      <w:pPr>
        <w:pStyle w:val="Caption"/>
        <w:spacing w:line="240" w:lineRule="auto"/>
        <w:jc w:val="center"/>
        <w:rPr>
          <w:rFonts w:cs="Arial"/>
        </w:rPr>
      </w:pPr>
      <w:r w:rsidRPr="001B0529">
        <w:rPr>
          <w:rFonts w:cs="Arial"/>
        </w:rPr>
        <w:t xml:space="preserve">Figure </w:t>
      </w:r>
      <w:r w:rsidR="0066150F" w:rsidRPr="001B0529">
        <w:rPr>
          <w:rFonts w:cs="Arial"/>
        </w:rPr>
        <w:fldChar w:fldCharType="begin"/>
      </w:r>
      <w:r w:rsidR="0066150F" w:rsidRPr="001B0529">
        <w:rPr>
          <w:rFonts w:cs="Arial"/>
        </w:rPr>
        <w:instrText xml:space="preserve"> SEQ Figure \* ARABIC </w:instrText>
      </w:r>
      <w:r w:rsidR="0066150F" w:rsidRPr="001B0529">
        <w:rPr>
          <w:rFonts w:cs="Arial"/>
        </w:rPr>
        <w:fldChar w:fldCharType="separate"/>
      </w:r>
      <w:r w:rsidR="008A4F79">
        <w:rPr>
          <w:rFonts w:cs="Arial"/>
          <w:noProof/>
        </w:rPr>
        <w:t>2</w:t>
      </w:r>
      <w:r w:rsidR="0066150F" w:rsidRPr="001B0529">
        <w:rPr>
          <w:rFonts w:cs="Arial"/>
          <w:noProof/>
        </w:rPr>
        <w:fldChar w:fldCharType="end"/>
      </w:r>
      <w:r w:rsidRPr="001B0529">
        <w:rPr>
          <w:rFonts w:cs="Arial"/>
        </w:rPr>
        <w:t>: Architecture Diagram</w:t>
      </w:r>
    </w:p>
    <w:p w14:paraId="01160E38" w14:textId="53F813E0" w:rsidR="00EA7CC4" w:rsidRPr="001B0529" w:rsidRDefault="00EA7CC4" w:rsidP="008D535B">
      <w:pPr>
        <w:keepNext/>
        <w:spacing w:line="240" w:lineRule="auto"/>
        <w:ind w:left="720"/>
        <w:rPr>
          <w:rFonts w:cs="Arial"/>
        </w:rPr>
      </w:pPr>
    </w:p>
    <w:p w14:paraId="45772557" w14:textId="02CE2716" w:rsidR="00412D06" w:rsidRPr="001B0529" w:rsidRDefault="00B53B51" w:rsidP="008D535B">
      <w:pPr>
        <w:pStyle w:val="Heading1"/>
        <w:spacing w:line="240" w:lineRule="auto"/>
        <w:rPr>
          <w:rFonts w:cs="Arial"/>
        </w:rPr>
      </w:pPr>
      <w:bookmarkStart w:id="23" w:name="_Toc61006279"/>
      <w:r>
        <w:rPr>
          <w:rFonts w:cs="Arial"/>
        </w:rPr>
        <w:t>Project structure</w:t>
      </w:r>
      <w:bookmarkEnd w:id="23"/>
    </w:p>
    <w:p w14:paraId="175811D9" w14:textId="22DA18A3" w:rsidR="00172B3A" w:rsidRPr="001B0529" w:rsidRDefault="00172B3A" w:rsidP="00645258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rPr>
          <w:rFonts w:ascii="Arial" w:eastAsia="Times New Roman" w:hAnsi="Arial" w:cs="Arial"/>
          <w:sz w:val="20"/>
          <w:szCs w:val="20"/>
        </w:rPr>
      </w:pPr>
      <w:r w:rsidRPr="3837EF70">
        <w:rPr>
          <w:rFonts w:ascii="Arial" w:eastAsia="Times New Roman" w:hAnsi="Arial" w:cs="Arial"/>
          <w:sz w:val="20"/>
          <w:szCs w:val="20"/>
        </w:rPr>
        <w:t xml:space="preserve">Create a new </w:t>
      </w:r>
      <w:r w:rsidR="5E2A0537" w:rsidRPr="3837EF70">
        <w:rPr>
          <w:rFonts w:ascii="Arial" w:eastAsia="Times New Roman" w:hAnsi="Arial" w:cs="Arial"/>
          <w:sz w:val="20"/>
          <w:szCs w:val="20"/>
        </w:rPr>
        <w:t>R</w:t>
      </w:r>
      <w:r w:rsidR="00217128" w:rsidRPr="3837EF70">
        <w:rPr>
          <w:rFonts w:ascii="Arial" w:eastAsia="Times New Roman" w:hAnsi="Arial" w:cs="Arial"/>
          <w:sz w:val="20"/>
          <w:szCs w:val="20"/>
        </w:rPr>
        <w:t>eact</w:t>
      </w:r>
      <w:r w:rsidR="54171D20" w:rsidRPr="3837EF70">
        <w:rPr>
          <w:rFonts w:ascii="Arial" w:eastAsia="Times New Roman" w:hAnsi="Arial" w:cs="Arial"/>
          <w:sz w:val="20"/>
          <w:szCs w:val="20"/>
        </w:rPr>
        <w:t>JS</w:t>
      </w:r>
      <w:r w:rsidR="00217128" w:rsidRPr="3837EF70">
        <w:rPr>
          <w:rFonts w:ascii="Arial" w:eastAsia="Times New Roman" w:hAnsi="Arial" w:cs="Arial"/>
          <w:sz w:val="20"/>
          <w:szCs w:val="20"/>
        </w:rPr>
        <w:t xml:space="preserve"> application</w:t>
      </w:r>
    </w:p>
    <w:p w14:paraId="25D5E62A" w14:textId="5A3A20DD" w:rsidR="00172B3A" w:rsidRPr="00217128" w:rsidRDefault="00217128" w:rsidP="00AA38FD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Create a sub-folder with-in </w:t>
      </w:r>
      <w:proofErr w:type="spellStart"/>
      <w:r>
        <w:rPr>
          <w:rFonts w:ascii="Arial" w:eastAsia="Times New Roman" w:hAnsi="Arial" w:cs="Arial"/>
          <w:sz w:val="20"/>
          <w:szCs w:val="20"/>
        </w:rPr>
        <w:t>src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named as </w:t>
      </w:r>
      <w:r w:rsidRPr="00217128">
        <w:rPr>
          <w:rFonts w:ascii="Arial" w:eastAsia="Times New Roman" w:hAnsi="Arial" w:cs="Arial"/>
          <w:b/>
          <w:sz w:val="20"/>
          <w:szCs w:val="20"/>
        </w:rPr>
        <w:t>“components”</w:t>
      </w:r>
    </w:p>
    <w:p w14:paraId="2ACDD1D3" w14:textId="41452852" w:rsidR="00412D06" w:rsidRPr="00942125" w:rsidRDefault="00B34F3A" w:rsidP="00297404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rPr>
          <w:rFonts w:cs="Arial"/>
        </w:rPr>
      </w:pPr>
      <w:r>
        <w:rPr>
          <w:rFonts w:ascii="Arial" w:eastAsia="Times New Roman" w:hAnsi="Arial" w:cs="Arial"/>
          <w:sz w:val="20"/>
          <w:szCs w:val="20"/>
        </w:rPr>
        <w:t xml:space="preserve">Each component must be created in a separate </w:t>
      </w:r>
      <w:r w:rsidRPr="00B34F3A">
        <w:rPr>
          <w:rFonts w:ascii="Arial" w:eastAsia="Times New Roman" w:hAnsi="Arial" w:cs="Arial"/>
          <w:b/>
          <w:sz w:val="20"/>
          <w:szCs w:val="20"/>
        </w:rPr>
        <w:t>&lt;componentname.js&gt;</w:t>
      </w:r>
      <w:r>
        <w:rPr>
          <w:rFonts w:ascii="Arial" w:eastAsia="Times New Roman" w:hAnsi="Arial" w:cs="Arial"/>
          <w:sz w:val="20"/>
          <w:szCs w:val="20"/>
        </w:rPr>
        <w:t xml:space="preserve"> file with-in </w:t>
      </w:r>
      <w:r w:rsidRPr="00B34F3A">
        <w:rPr>
          <w:rFonts w:ascii="Arial" w:eastAsia="Times New Roman" w:hAnsi="Arial" w:cs="Arial"/>
          <w:b/>
          <w:sz w:val="20"/>
          <w:szCs w:val="20"/>
        </w:rPr>
        <w:t>“component”</w:t>
      </w:r>
      <w:r>
        <w:rPr>
          <w:rFonts w:ascii="Arial" w:eastAsia="Times New Roman" w:hAnsi="Arial" w:cs="Arial"/>
          <w:sz w:val="20"/>
          <w:szCs w:val="20"/>
        </w:rPr>
        <w:t xml:space="preserve"> sub-folder. </w:t>
      </w:r>
    </w:p>
    <w:p w14:paraId="1528A2A4" w14:textId="19560559" w:rsidR="00942125" w:rsidRPr="00942125" w:rsidRDefault="00942125" w:rsidP="00297404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rPr>
          <w:rFonts w:cs="Arial"/>
        </w:rPr>
      </w:pPr>
      <w:r>
        <w:rPr>
          <w:rFonts w:ascii="Arial" w:eastAsia="Times New Roman" w:hAnsi="Arial" w:cs="Arial"/>
          <w:sz w:val="20"/>
          <w:szCs w:val="20"/>
        </w:rPr>
        <w:t xml:space="preserve">Create a sub-folder within </w:t>
      </w:r>
      <w:proofErr w:type="spellStart"/>
      <w:r>
        <w:rPr>
          <w:rFonts w:ascii="Arial" w:eastAsia="Times New Roman" w:hAnsi="Arial" w:cs="Arial"/>
          <w:sz w:val="20"/>
          <w:szCs w:val="20"/>
        </w:rPr>
        <w:t>src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names as “</w:t>
      </w:r>
      <w:r w:rsidRPr="00942125">
        <w:rPr>
          <w:rFonts w:ascii="Arial" w:eastAsia="Times New Roman" w:hAnsi="Arial" w:cs="Arial"/>
          <w:b/>
          <w:bCs/>
          <w:sz w:val="20"/>
          <w:szCs w:val="20"/>
        </w:rPr>
        <w:t>services</w:t>
      </w:r>
      <w:r>
        <w:rPr>
          <w:rFonts w:ascii="Arial" w:eastAsia="Times New Roman" w:hAnsi="Arial" w:cs="Arial"/>
          <w:sz w:val="20"/>
          <w:szCs w:val="20"/>
        </w:rPr>
        <w:t>”</w:t>
      </w:r>
    </w:p>
    <w:p w14:paraId="1417EFA4" w14:textId="55DFDDE9" w:rsidR="00942125" w:rsidRPr="001B0529" w:rsidRDefault="00942125" w:rsidP="00297404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rPr>
          <w:rFonts w:cs="Arial"/>
        </w:rPr>
      </w:pPr>
      <w:r>
        <w:rPr>
          <w:rFonts w:ascii="Arial" w:eastAsia="Times New Roman" w:hAnsi="Arial" w:cs="Arial"/>
          <w:sz w:val="20"/>
          <w:szCs w:val="20"/>
        </w:rPr>
        <w:t xml:space="preserve">Create a service called </w:t>
      </w:r>
      <w:r w:rsidRPr="00DD373D">
        <w:rPr>
          <w:rFonts w:ascii="Arial" w:eastAsia="Times New Roman" w:hAnsi="Arial" w:cs="Arial"/>
          <w:b/>
          <w:bCs/>
          <w:sz w:val="20"/>
          <w:szCs w:val="20"/>
        </w:rPr>
        <w:t>EcommerceService</w:t>
      </w:r>
      <w:r w:rsidR="00DD373D" w:rsidRPr="00DD373D">
        <w:rPr>
          <w:rFonts w:ascii="Arial" w:eastAsia="Times New Roman" w:hAnsi="Arial" w:cs="Arial"/>
          <w:b/>
          <w:bCs/>
          <w:sz w:val="20"/>
          <w:szCs w:val="20"/>
        </w:rPr>
        <w:t>.js</w:t>
      </w:r>
      <w:r>
        <w:rPr>
          <w:rFonts w:ascii="Arial" w:eastAsia="Times New Roman" w:hAnsi="Arial" w:cs="Arial"/>
          <w:sz w:val="20"/>
          <w:szCs w:val="20"/>
        </w:rPr>
        <w:t xml:space="preserve"> through which the components will interact with each other.</w:t>
      </w:r>
    </w:p>
    <w:p w14:paraId="222C9417" w14:textId="6A0AAF78" w:rsidR="00D97B61" w:rsidRPr="001B0529" w:rsidRDefault="00C003B6" w:rsidP="008D535B">
      <w:pPr>
        <w:pStyle w:val="Heading1"/>
        <w:spacing w:line="240" w:lineRule="auto"/>
        <w:rPr>
          <w:rFonts w:cs="Arial"/>
        </w:rPr>
      </w:pPr>
      <w:bookmarkStart w:id="24" w:name="_Toc61006280"/>
      <w:proofErr w:type="spellStart"/>
      <w:r>
        <w:rPr>
          <w:rFonts w:cs="Arial"/>
        </w:rPr>
        <w:t>MenuComponent</w:t>
      </w:r>
      <w:bookmarkEnd w:id="24"/>
      <w:proofErr w:type="spellEnd"/>
    </w:p>
    <w:p w14:paraId="7211D7C0" w14:textId="662B9753" w:rsidR="00297404" w:rsidRDefault="00297404" w:rsidP="00EE4EF2">
      <w:pPr>
        <w:pStyle w:val="Bodytext"/>
        <w:numPr>
          <w:ilvl w:val="0"/>
          <w:numId w:val="37"/>
        </w:numPr>
        <w:spacing w:before="0" w:after="0" w:line="276" w:lineRule="auto"/>
        <w:rPr>
          <w:rFonts w:cs="Arial"/>
        </w:rPr>
      </w:pPr>
      <w:r>
        <w:rPr>
          <w:rFonts w:cs="Arial"/>
        </w:rPr>
        <w:t xml:space="preserve">Create </w:t>
      </w:r>
      <w:proofErr w:type="spellStart"/>
      <w:r>
        <w:rPr>
          <w:rFonts w:cs="Arial"/>
        </w:rPr>
        <w:t>MenuComponent</w:t>
      </w:r>
      <w:proofErr w:type="spellEnd"/>
      <w:r>
        <w:rPr>
          <w:rFonts w:cs="Arial"/>
        </w:rPr>
        <w:t xml:space="preserve"> inside </w:t>
      </w:r>
      <w:r w:rsidRPr="00297404">
        <w:rPr>
          <w:rFonts w:cs="Arial"/>
          <w:b/>
        </w:rPr>
        <w:t>“menucomponent.js”</w:t>
      </w:r>
      <w:r>
        <w:rPr>
          <w:rFonts w:cs="Arial"/>
        </w:rPr>
        <w:t>, in the components sub-folder</w:t>
      </w:r>
      <w:r w:rsidR="00B653C2">
        <w:rPr>
          <w:rFonts w:cs="Arial"/>
        </w:rPr>
        <w:t>.</w:t>
      </w:r>
    </w:p>
    <w:p w14:paraId="344D0496" w14:textId="1471E693" w:rsidR="00B653C2" w:rsidRPr="00B653C2" w:rsidRDefault="00B653C2" w:rsidP="00B653C2">
      <w:pPr>
        <w:pStyle w:val="Bodytext"/>
        <w:numPr>
          <w:ilvl w:val="0"/>
          <w:numId w:val="37"/>
        </w:numPr>
        <w:spacing w:before="0" w:after="0" w:line="276" w:lineRule="auto"/>
        <w:rPr>
          <w:rFonts w:cs="Arial"/>
        </w:rPr>
      </w:pPr>
      <w:proofErr w:type="spellStart"/>
      <w:r>
        <w:rPr>
          <w:rFonts w:cs="Arial"/>
        </w:rPr>
        <w:t>MenuComponent</w:t>
      </w:r>
      <w:proofErr w:type="spellEnd"/>
      <w:r>
        <w:rPr>
          <w:rFonts w:cs="Arial"/>
        </w:rPr>
        <w:t xml:space="preserve"> shouldn’t have any state and must be created as a functional component </w:t>
      </w:r>
      <w:proofErr w:type="spellStart"/>
      <w:r>
        <w:rPr>
          <w:rFonts w:cs="Arial"/>
        </w:rPr>
        <w:t>instea</w:t>
      </w:r>
      <w:r w:rsidR="00695DF0">
        <w:rPr>
          <w:rFonts w:cs="Arial"/>
        </w:rPr>
        <w:t>d</w:t>
      </w:r>
      <w:r>
        <w:rPr>
          <w:rFonts w:cs="Arial"/>
        </w:rPr>
        <w:t>d</w:t>
      </w:r>
      <w:proofErr w:type="spellEnd"/>
      <w:r>
        <w:rPr>
          <w:rFonts w:cs="Arial"/>
        </w:rPr>
        <w:t xml:space="preserve"> of class-based component.</w:t>
      </w:r>
    </w:p>
    <w:p w14:paraId="568F83AB" w14:textId="2550D941" w:rsidR="00824C7A" w:rsidRDefault="00455C6A" w:rsidP="00EE4EF2">
      <w:pPr>
        <w:pStyle w:val="Bodytext"/>
        <w:numPr>
          <w:ilvl w:val="0"/>
          <w:numId w:val="37"/>
        </w:numPr>
        <w:spacing w:before="0" w:after="0" w:line="276" w:lineRule="auto"/>
        <w:rPr>
          <w:rFonts w:cs="Arial"/>
        </w:rPr>
      </w:pPr>
      <w:proofErr w:type="spellStart"/>
      <w:r>
        <w:rPr>
          <w:rFonts w:cs="Arial"/>
        </w:rPr>
        <w:t>MenuComponent</w:t>
      </w:r>
      <w:proofErr w:type="spellEnd"/>
      <w:r>
        <w:rPr>
          <w:rFonts w:cs="Arial"/>
        </w:rPr>
        <w:t xml:space="preserve"> will be used for display a list of selection to the user based. </w:t>
      </w:r>
    </w:p>
    <w:p w14:paraId="0198A500" w14:textId="5EBF3094" w:rsidR="00B653C2" w:rsidRDefault="00B653C2" w:rsidP="00EE4EF2">
      <w:pPr>
        <w:pStyle w:val="Bodytext"/>
        <w:numPr>
          <w:ilvl w:val="0"/>
          <w:numId w:val="37"/>
        </w:numPr>
        <w:spacing w:before="0" w:after="0" w:line="276" w:lineRule="auto"/>
        <w:rPr>
          <w:rFonts w:cs="Arial"/>
        </w:rPr>
      </w:pPr>
      <w:r>
        <w:rPr>
          <w:rFonts w:cs="Arial"/>
        </w:rPr>
        <w:t>On clicking each menu item an appropriate react component must be displayed below the menu component inside the placeholder</w:t>
      </w:r>
    </w:p>
    <w:p w14:paraId="3C4FCB76" w14:textId="0D2E6E01" w:rsidR="00455C6A" w:rsidRDefault="00455C6A" w:rsidP="00EE4EF2">
      <w:pPr>
        <w:pStyle w:val="Bodytext"/>
        <w:numPr>
          <w:ilvl w:val="0"/>
          <w:numId w:val="37"/>
        </w:numPr>
        <w:spacing w:before="0" w:after="0" w:line="276" w:lineRule="auto"/>
        <w:rPr>
          <w:rFonts w:cs="Arial"/>
        </w:rPr>
      </w:pPr>
      <w:r w:rsidRPr="3837EF70">
        <w:rPr>
          <w:rFonts w:cs="Arial"/>
        </w:rPr>
        <w:t xml:space="preserve">For </w:t>
      </w:r>
      <w:proofErr w:type="gramStart"/>
      <w:r w:rsidR="003A586F">
        <w:rPr>
          <w:rFonts w:cs="Arial"/>
        </w:rPr>
        <w:t>an</w:t>
      </w:r>
      <w:proofErr w:type="gramEnd"/>
      <w:r w:rsidRPr="3837EF70">
        <w:rPr>
          <w:rFonts w:cs="Arial"/>
        </w:rPr>
        <w:t xml:space="preserve"> user menu component will display only the following menu items</w:t>
      </w:r>
    </w:p>
    <w:p w14:paraId="3F1E2BBA" w14:textId="1B9C977A" w:rsidR="00455C6A" w:rsidRDefault="003A586F" w:rsidP="00EE4EF2">
      <w:pPr>
        <w:pStyle w:val="Bodytext"/>
        <w:numPr>
          <w:ilvl w:val="2"/>
          <w:numId w:val="37"/>
        </w:numPr>
        <w:spacing w:before="0" w:after="0" w:line="276" w:lineRule="auto"/>
        <w:rPr>
          <w:rFonts w:cs="Arial"/>
        </w:rPr>
      </w:pPr>
      <w:r>
        <w:rPr>
          <w:rFonts w:cs="Arial"/>
        </w:rPr>
        <w:t>Products</w:t>
      </w:r>
    </w:p>
    <w:p w14:paraId="0D9B29B5" w14:textId="3BA8EBB2" w:rsidR="00455C6A" w:rsidRDefault="003A586F" w:rsidP="00EE4EF2">
      <w:pPr>
        <w:pStyle w:val="Bodytext"/>
        <w:numPr>
          <w:ilvl w:val="2"/>
          <w:numId w:val="37"/>
        </w:numPr>
        <w:spacing w:before="0" w:after="0" w:line="276" w:lineRule="auto"/>
        <w:rPr>
          <w:rFonts w:cs="Arial"/>
        </w:rPr>
      </w:pPr>
      <w:r>
        <w:rPr>
          <w:rFonts w:cs="Arial"/>
        </w:rPr>
        <w:t>Cart</w:t>
      </w:r>
    </w:p>
    <w:p w14:paraId="004340E9" w14:textId="2BFB0478" w:rsidR="00455C6A" w:rsidRDefault="00455C6A" w:rsidP="00EE4EF2">
      <w:pPr>
        <w:pStyle w:val="Bodytext"/>
        <w:numPr>
          <w:ilvl w:val="0"/>
          <w:numId w:val="37"/>
        </w:numPr>
        <w:spacing w:before="0" w:after="0" w:line="276" w:lineRule="auto"/>
        <w:rPr>
          <w:rFonts w:cs="Arial"/>
        </w:rPr>
      </w:pPr>
      <w:proofErr w:type="spellStart"/>
      <w:r>
        <w:rPr>
          <w:rFonts w:cs="Arial"/>
        </w:rPr>
        <w:t>Along side</w:t>
      </w:r>
      <w:proofErr w:type="spellEnd"/>
      <w:r>
        <w:rPr>
          <w:rFonts w:cs="Arial"/>
        </w:rPr>
        <w:t xml:space="preserve"> the menu items menu component will also display the application name</w:t>
      </w:r>
    </w:p>
    <w:p w14:paraId="57E744B6" w14:textId="77777777" w:rsidR="00A44AC5" w:rsidRDefault="00A44AC5" w:rsidP="00A44AC5">
      <w:pPr>
        <w:pStyle w:val="Bodytext"/>
        <w:tabs>
          <w:tab w:val="left" w:pos="881"/>
        </w:tabs>
        <w:spacing w:before="0" w:after="0" w:line="276" w:lineRule="auto"/>
        <w:ind w:left="880"/>
        <w:rPr>
          <w:rFonts w:cs="Arial"/>
        </w:rPr>
      </w:pPr>
    </w:p>
    <w:p w14:paraId="1C76C009" w14:textId="1037B2F7" w:rsidR="005C4EEF" w:rsidRDefault="0061239E" w:rsidP="005C4EEF">
      <w:pPr>
        <w:pStyle w:val="Bodytext"/>
        <w:tabs>
          <w:tab w:val="left" w:pos="881"/>
        </w:tabs>
        <w:spacing w:before="0" w:after="0" w:line="276" w:lineRule="auto"/>
        <w:ind w:left="880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04E7670C" wp14:editId="1D351F57">
            <wp:extent cx="5727700" cy="355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CE23" w14:textId="77777777" w:rsidR="00455C6A" w:rsidRDefault="00455C6A" w:rsidP="00455C6A">
      <w:pPr>
        <w:pStyle w:val="Bodytext"/>
        <w:tabs>
          <w:tab w:val="left" w:pos="881"/>
        </w:tabs>
        <w:spacing w:before="0" w:after="0" w:line="240" w:lineRule="auto"/>
        <w:ind w:left="880"/>
        <w:rPr>
          <w:rFonts w:cs="Arial"/>
        </w:rPr>
      </w:pPr>
    </w:p>
    <w:p w14:paraId="6A5A0668" w14:textId="7B232282" w:rsidR="00455C6A" w:rsidRPr="00455C6A" w:rsidRDefault="00455C6A" w:rsidP="00A51634">
      <w:pPr>
        <w:pStyle w:val="Caption"/>
        <w:ind w:left="880"/>
        <w:rPr>
          <w:rFonts w:cs="Arial"/>
        </w:rPr>
      </w:pPr>
      <w:r>
        <w:lastRenderedPageBreak/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A4F79">
        <w:rPr>
          <w:noProof/>
        </w:rPr>
        <w:t>3</w:t>
      </w:r>
      <w:r>
        <w:fldChar w:fldCharType="end"/>
      </w:r>
      <w:r>
        <w:t xml:space="preserve">: Menu Component </w:t>
      </w:r>
    </w:p>
    <w:p w14:paraId="0676F032" w14:textId="0E35CB87" w:rsidR="007D0952" w:rsidRDefault="007D0952" w:rsidP="007D0952">
      <w:pPr>
        <w:pStyle w:val="ListParagraph"/>
        <w:keepNext/>
        <w:ind w:left="880"/>
      </w:pPr>
    </w:p>
    <w:p w14:paraId="15C8975E" w14:textId="77777777" w:rsidR="00455C6A" w:rsidRDefault="00455C6A" w:rsidP="007D0952">
      <w:pPr>
        <w:pStyle w:val="ListParagraph"/>
        <w:keepNext/>
        <w:ind w:left="880"/>
      </w:pPr>
    </w:p>
    <w:p w14:paraId="26113479" w14:textId="5476469A" w:rsidR="00455C6A" w:rsidRDefault="00455C6A" w:rsidP="00455C6A">
      <w:pPr>
        <w:pStyle w:val="ListParagraph"/>
        <w:keepNext/>
        <w:ind w:left="880"/>
      </w:pPr>
    </w:p>
    <w:p w14:paraId="56689586" w14:textId="34BAF17F" w:rsidR="00297404" w:rsidRDefault="00297404" w:rsidP="00297404">
      <w:pPr>
        <w:pStyle w:val="Heading1"/>
      </w:pPr>
      <w:bookmarkStart w:id="25" w:name="_Toc61006281"/>
      <w:r>
        <w:t>S001</w:t>
      </w:r>
      <w:r w:rsidR="00860ECA">
        <w:t xml:space="preserve"> </w:t>
      </w:r>
      <w:r>
        <w:t>–</w:t>
      </w:r>
      <w:r w:rsidR="00860ECA">
        <w:t xml:space="preserve"> </w:t>
      </w:r>
      <w:proofErr w:type="spellStart"/>
      <w:r w:rsidR="00441ADD">
        <w:t>Product</w:t>
      </w:r>
      <w:r w:rsidRPr="00297404">
        <w:t>ListComponent</w:t>
      </w:r>
      <w:proofErr w:type="spellEnd"/>
      <w:r w:rsidR="00A328E6">
        <w:t xml:space="preserve"> </w:t>
      </w:r>
      <w:bookmarkEnd w:id="25"/>
    </w:p>
    <w:p w14:paraId="41960B2F" w14:textId="7384C1C6" w:rsidR="00297404" w:rsidRDefault="00A328E6" w:rsidP="00FC510E">
      <w:pPr>
        <w:pStyle w:val="ListParagraph"/>
        <w:numPr>
          <w:ilvl w:val="0"/>
          <w:numId w:val="54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</w:t>
      </w:r>
      <w:proofErr w:type="spellStart"/>
      <w:r w:rsidR="00441ADD" w:rsidRPr="00441ADD">
        <w:rPr>
          <w:rFonts w:ascii="Arial" w:hAnsi="Arial" w:cs="Arial"/>
          <w:b/>
          <w:bCs/>
          <w:sz w:val="20"/>
          <w:szCs w:val="20"/>
        </w:rPr>
        <w:t>ProductList</w:t>
      </w:r>
      <w:r w:rsidRPr="00A328E6">
        <w:rPr>
          <w:rFonts w:ascii="Arial" w:hAnsi="Arial" w:cs="Arial"/>
          <w:b/>
          <w:sz w:val="20"/>
          <w:szCs w:val="20"/>
        </w:rPr>
        <w:t>Component</w:t>
      </w:r>
      <w:proofErr w:type="spellEnd"/>
      <w:r>
        <w:rPr>
          <w:rFonts w:ascii="Arial" w:hAnsi="Arial" w:cs="Arial"/>
          <w:sz w:val="20"/>
          <w:szCs w:val="20"/>
        </w:rPr>
        <w:t xml:space="preserve"> with in </w:t>
      </w:r>
      <w:r>
        <w:rPr>
          <w:rFonts w:ascii="Arial" w:hAnsi="Arial" w:cs="Arial"/>
          <w:b/>
          <w:sz w:val="20"/>
          <w:szCs w:val="20"/>
        </w:rPr>
        <w:t xml:space="preserve">components </w:t>
      </w:r>
      <w:r>
        <w:rPr>
          <w:rFonts w:ascii="Arial" w:hAnsi="Arial" w:cs="Arial"/>
          <w:sz w:val="20"/>
          <w:szCs w:val="20"/>
        </w:rPr>
        <w:t xml:space="preserve">folder inside the </w:t>
      </w:r>
      <w:r>
        <w:rPr>
          <w:rFonts w:ascii="Arial" w:hAnsi="Arial" w:cs="Arial"/>
          <w:b/>
          <w:sz w:val="20"/>
          <w:szCs w:val="20"/>
        </w:rPr>
        <w:t>“</w:t>
      </w:r>
      <w:r w:rsidR="00441ADD">
        <w:rPr>
          <w:rFonts w:ascii="Arial" w:hAnsi="Arial" w:cs="Arial"/>
          <w:b/>
          <w:sz w:val="20"/>
          <w:szCs w:val="20"/>
        </w:rPr>
        <w:t>productlist</w:t>
      </w:r>
      <w:r w:rsidR="00D817D3">
        <w:rPr>
          <w:rFonts w:ascii="Arial" w:hAnsi="Arial" w:cs="Arial"/>
          <w:b/>
          <w:sz w:val="20"/>
          <w:szCs w:val="20"/>
        </w:rPr>
        <w:t>c</w:t>
      </w:r>
      <w:r>
        <w:rPr>
          <w:rFonts w:ascii="Arial" w:hAnsi="Arial" w:cs="Arial"/>
          <w:b/>
          <w:sz w:val="20"/>
          <w:szCs w:val="20"/>
        </w:rPr>
        <w:t xml:space="preserve">omponent.js” </w:t>
      </w:r>
      <w:r>
        <w:rPr>
          <w:rFonts w:ascii="Arial" w:hAnsi="Arial" w:cs="Arial"/>
          <w:sz w:val="20"/>
          <w:szCs w:val="20"/>
        </w:rPr>
        <w:t>file</w:t>
      </w:r>
    </w:p>
    <w:p w14:paraId="37014E47" w14:textId="07F0F073" w:rsidR="00A328E6" w:rsidRDefault="00942125" w:rsidP="00FC510E">
      <w:pPr>
        <w:pStyle w:val="ListParagraph"/>
        <w:numPr>
          <w:ilvl w:val="0"/>
          <w:numId w:val="54"/>
        </w:num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ProductList</w:t>
      </w:r>
      <w:r w:rsidR="00A328E6" w:rsidRPr="3837EF70">
        <w:rPr>
          <w:rFonts w:ascii="Arial" w:hAnsi="Arial" w:cs="Arial"/>
          <w:sz w:val="20"/>
          <w:szCs w:val="20"/>
        </w:rPr>
        <w:t>Component</w:t>
      </w:r>
      <w:proofErr w:type="spellEnd"/>
      <w:r w:rsidR="00A328E6" w:rsidRPr="3837EF70">
        <w:rPr>
          <w:rFonts w:ascii="Arial" w:hAnsi="Arial" w:cs="Arial"/>
          <w:sz w:val="20"/>
          <w:szCs w:val="20"/>
        </w:rPr>
        <w:t xml:space="preserve"> should be a </w:t>
      </w:r>
      <w:r>
        <w:rPr>
          <w:rFonts w:ascii="Arial" w:hAnsi="Arial" w:cs="Arial"/>
          <w:sz w:val="20"/>
          <w:szCs w:val="20"/>
        </w:rPr>
        <w:t>class</w:t>
      </w:r>
      <w:r w:rsidR="00A328E6" w:rsidRPr="3837EF70">
        <w:rPr>
          <w:rFonts w:ascii="Arial" w:hAnsi="Arial" w:cs="Arial"/>
          <w:sz w:val="20"/>
          <w:szCs w:val="20"/>
        </w:rPr>
        <w:t xml:space="preserve"> component. It can receive the required data through the props </w:t>
      </w:r>
      <w:r>
        <w:rPr>
          <w:rFonts w:ascii="Arial" w:hAnsi="Arial" w:cs="Arial"/>
          <w:sz w:val="20"/>
          <w:szCs w:val="20"/>
        </w:rPr>
        <w:t>and</w:t>
      </w:r>
      <w:r w:rsidR="00A328E6" w:rsidRPr="3837EF70">
        <w:rPr>
          <w:rFonts w:ascii="Arial" w:hAnsi="Arial" w:cs="Arial"/>
          <w:sz w:val="20"/>
          <w:szCs w:val="20"/>
        </w:rPr>
        <w:t xml:space="preserve"> maintain its own state.</w:t>
      </w:r>
    </w:p>
    <w:p w14:paraId="02A6377C" w14:textId="77777777" w:rsidR="00A328E6" w:rsidRDefault="00A328E6" w:rsidP="00A328E6">
      <w:pPr>
        <w:pStyle w:val="ListParagraph"/>
        <w:tabs>
          <w:tab w:val="left" w:pos="881"/>
        </w:tabs>
        <w:spacing w:after="0"/>
        <w:ind w:left="1081"/>
        <w:rPr>
          <w:rFonts w:ascii="Arial" w:hAnsi="Arial" w:cs="Arial"/>
          <w:sz w:val="20"/>
          <w:szCs w:val="20"/>
        </w:rPr>
      </w:pPr>
    </w:p>
    <w:p w14:paraId="773F644F" w14:textId="583CEA03" w:rsidR="00A51634" w:rsidRDefault="00A51634" w:rsidP="00A51634">
      <w:pPr>
        <w:pStyle w:val="ListParagraph"/>
        <w:keepNext/>
        <w:tabs>
          <w:tab w:val="left" w:pos="881"/>
        </w:tabs>
        <w:spacing w:after="0"/>
        <w:ind w:left="1081"/>
      </w:pPr>
    </w:p>
    <w:p w14:paraId="7DDFC7DF" w14:textId="39CBBDCB" w:rsidR="006B417C" w:rsidRDefault="008B4C13" w:rsidP="00A51634">
      <w:pPr>
        <w:pStyle w:val="Caption"/>
        <w:ind w:left="1081"/>
      </w:pPr>
      <w:r>
        <w:rPr>
          <w:noProof/>
        </w:rPr>
        <w:drawing>
          <wp:inline distT="0" distB="0" distL="0" distR="0" wp14:anchorId="2FCCC7F2" wp14:editId="44CAF953">
            <wp:extent cx="5727700" cy="2247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27A0" w14:textId="640A655F" w:rsidR="00A328E6" w:rsidRDefault="00A51634" w:rsidP="00A51634">
      <w:pPr>
        <w:pStyle w:val="Caption"/>
        <w:ind w:left="1081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A4F79">
        <w:rPr>
          <w:noProof/>
        </w:rPr>
        <w:t>5</w:t>
      </w:r>
      <w:r>
        <w:fldChar w:fldCharType="end"/>
      </w:r>
      <w:r>
        <w:t xml:space="preserve">: </w:t>
      </w:r>
      <w:proofErr w:type="spellStart"/>
      <w:r w:rsidR="001B3F51">
        <w:t>ProductList</w:t>
      </w:r>
      <w:r>
        <w:t>Component</w:t>
      </w:r>
      <w:proofErr w:type="spellEnd"/>
    </w:p>
    <w:p w14:paraId="3DAB501C" w14:textId="77777777" w:rsidR="00A328E6" w:rsidRDefault="00A328E6" w:rsidP="00A328E6">
      <w:pPr>
        <w:pStyle w:val="ListParagraph"/>
        <w:tabs>
          <w:tab w:val="left" w:pos="881"/>
        </w:tabs>
        <w:spacing w:after="0"/>
        <w:ind w:left="1081"/>
        <w:rPr>
          <w:rFonts w:ascii="Arial" w:hAnsi="Arial" w:cs="Arial"/>
          <w:sz w:val="20"/>
          <w:szCs w:val="20"/>
        </w:rPr>
      </w:pPr>
    </w:p>
    <w:p w14:paraId="7E27AC80" w14:textId="6E846FB5" w:rsidR="00A51634" w:rsidRDefault="00942125" w:rsidP="00FC510E">
      <w:pPr>
        <w:pStyle w:val="ListParagraph"/>
        <w:numPr>
          <w:ilvl w:val="0"/>
          <w:numId w:val="54"/>
        </w:numPr>
        <w:spacing w:after="0" w:line="276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ProductList</w:t>
      </w:r>
      <w:r w:rsidR="00A51634">
        <w:rPr>
          <w:rFonts w:ascii="Arial" w:hAnsi="Arial" w:cs="Arial"/>
          <w:sz w:val="20"/>
          <w:szCs w:val="20"/>
        </w:rPr>
        <w:t>Component</w:t>
      </w:r>
      <w:proofErr w:type="spellEnd"/>
      <w:r w:rsidR="00A51634">
        <w:rPr>
          <w:rFonts w:ascii="Arial" w:hAnsi="Arial" w:cs="Arial"/>
          <w:sz w:val="20"/>
          <w:szCs w:val="20"/>
        </w:rPr>
        <w:t xml:space="preserve"> will interact with the RESTAPI and fetch the </w:t>
      </w:r>
      <w:r>
        <w:rPr>
          <w:rFonts w:ascii="Arial" w:hAnsi="Arial" w:cs="Arial"/>
          <w:sz w:val="20"/>
          <w:szCs w:val="20"/>
        </w:rPr>
        <w:t>product</w:t>
      </w:r>
      <w:r w:rsidR="00A51634">
        <w:rPr>
          <w:rFonts w:ascii="Arial" w:hAnsi="Arial" w:cs="Arial"/>
          <w:sz w:val="20"/>
          <w:szCs w:val="20"/>
        </w:rPr>
        <w:t xml:space="preserve"> data and render it as a </w:t>
      </w:r>
      <w:proofErr w:type="gramStart"/>
      <w:r w:rsidR="00A51634">
        <w:rPr>
          <w:rFonts w:ascii="Arial" w:hAnsi="Arial" w:cs="Arial"/>
          <w:sz w:val="20"/>
          <w:szCs w:val="20"/>
        </w:rPr>
        <w:t>list .</w:t>
      </w:r>
      <w:proofErr w:type="gramEnd"/>
      <w:r w:rsidR="00A51634">
        <w:rPr>
          <w:rFonts w:ascii="Arial" w:hAnsi="Arial" w:cs="Arial"/>
          <w:sz w:val="20"/>
          <w:szCs w:val="20"/>
        </w:rPr>
        <w:t xml:space="preserve"> </w:t>
      </w:r>
    </w:p>
    <w:p w14:paraId="309B45F6" w14:textId="34186B2B" w:rsidR="00A51634" w:rsidRDefault="00A51634" w:rsidP="00FC510E">
      <w:pPr>
        <w:pStyle w:val="ListParagraph"/>
        <w:numPr>
          <w:ilvl w:val="0"/>
          <w:numId w:val="54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that each item in the list has a unique key and list is created using the map method.</w:t>
      </w:r>
    </w:p>
    <w:p w14:paraId="22230235" w14:textId="77777777" w:rsidR="00A51634" w:rsidRDefault="00A51634" w:rsidP="00A51634">
      <w:pPr>
        <w:pStyle w:val="ListParagraph"/>
        <w:spacing w:after="0"/>
        <w:ind w:left="1081"/>
        <w:rPr>
          <w:rFonts w:ascii="Arial" w:hAnsi="Arial" w:cs="Arial"/>
          <w:sz w:val="20"/>
          <w:szCs w:val="20"/>
        </w:rPr>
      </w:pPr>
    </w:p>
    <w:p w14:paraId="08FF7BB3" w14:textId="6E9B29D4" w:rsidR="00337E97" w:rsidRDefault="00337E97" w:rsidP="00337E97">
      <w:pPr>
        <w:pStyle w:val="Heading1"/>
      </w:pPr>
      <w:bookmarkStart w:id="26" w:name="_Toc61006283"/>
      <w:r>
        <w:t>S00</w:t>
      </w:r>
      <w:r w:rsidR="00BC3C09">
        <w:t>2</w:t>
      </w:r>
      <w:r>
        <w:t xml:space="preserve"> – </w:t>
      </w:r>
      <w:proofErr w:type="spellStart"/>
      <w:r w:rsidR="006B417C">
        <w:t>Cart</w:t>
      </w:r>
      <w:r>
        <w:t>Component</w:t>
      </w:r>
      <w:bookmarkEnd w:id="26"/>
      <w:proofErr w:type="spellEnd"/>
    </w:p>
    <w:p w14:paraId="4D7C736D" w14:textId="753AB7C0" w:rsidR="00CA78EB" w:rsidRDefault="00CA78EB" w:rsidP="00CA78EB">
      <w:pPr>
        <w:pStyle w:val="ListParagraph"/>
        <w:keepNext/>
        <w:spacing w:after="0"/>
      </w:pPr>
    </w:p>
    <w:p w14:paraId="7E839DB7" w14:textId="20F46F2F" w:rsidR="00583CEB" w:rsidRPr="00583CEB" w:rsidRDefault="00583CEB" w:rsidP="00583CEB">
      <w:pPr>
        <w:pStyle w:val="ListParagraph"/>
        <w:numPr>
          <w:ilvl w:val="0"/>
          <w:numId w:val="56"/>
        </w:numPr>
      </w:pPr>
      <w:r>
        <w:t xml:space="preserve">Create a new component inside </w:t>
      </w:r>
      <w:r>
        <w:rPr>
          <w:b/>
        </w:rPr>
        <w:t>components</w:t>
      </w:r>
      <w:r>
        <w:t xml:space="preserve"> folder with the name as </w:t>
      </w:r>
      <w:proofErr w:type="spellStart"/>
      <w:r w:rsidR="00D538A5">
        <w:t>Cart</w:t>
      </w:r>
      <w:r>
        <w:t>Component</w:t>
      </w:r>
      <w:proofErr w:type="spellEnd"/>
      <w:r>
        <w:t xml:space="preserve"> in a file named </w:t>
      </w:r>
      <w:r w:rsidR="00D538A5">
        <w:t>cartcomponent</w:t>
      </w:r>
      <w:r>
        <w:rPr>
          <w:b/>
        </w:rPr>
        <w:t>.js.</w:t>
      </w:r>
    </w:p>
    <w:p w14:paraId="0FBFCA58" w14:textId="782F1652" w:rsidR="006E1197" w:rsidRPr="00520EDC" w:rsidRDefault="00D538A5" w:rsidP="00583CEB">
      <w:pPr>
        <w:pStyle w:val="ListParagraph"/>
        <w:numPr>
          <w:ilvl w:val="0"/>
          <w:numId w:val="56"/>
        </w:numPr>
      </w:pPr>
      <w:proofErr w:type="spellStart"/>
      <w:r>
        <w:rPr>
          <w:rFonts w:ascii="Arial" w:hAnsi="Arial" w:cs="Arial"/>
          <w:sz w:val="20"/>
          <w:szCs w:val="20"/>
        </w:rPr>
        <w:t>CartComponent</w:t>
      </w:r>
      <w:proofErr w:type="spellEnd"/>
      <w:r w:rsidR="006E1197">
        <w:rPr>
          <w:rFonts w:ascii="Arial" w:hAnsi="Arial" w:cs="Arial"/>
          <w:sz w:val="20"/>
          <w:szCs w:val="20"/>
        </w:rPr>
        <w:t xml:space="preserve"> will interact with the REST API endpoint to get the list of</w:t>
      </w:r>
      <w:r>
        <w:rPr>
          <w:rFonts w:ascii="Arial" w:hAnsi="Arial" w:cs="Arial"/>
          <w:sz w:val="20"/>
          <w:szCs w:val="20"/>
        </w:rPr>
        <w:t xml:space="preserve"> products </w:t>
      </w:r>
      <w:proofErr w:type="spellStart"/>
      <w:r w:rsidR="006E1197">
        <w:rPr>
          <w:rFonts w:ascii="Arial" w:hAnsi="Arial" w:cs="Arial"/>
          <w:sz w:val="20"/>
          <w:szCs w:val="20"/>
        </w:rPr>
        <w:t>ies</w:t>
      </w:r>
      <w:proofErr w:type="spellEnd"/>
      <w:r w:rsidR="006E1197">
        <w:rPr>
          <w:rFonts w:ascii="Arial" w:hAnsi="Arial" w:cs="Arial"/>
          <w:sz w:val="20"/>
          <w:szCs w:val="20"/>
        </w:rPr>
        <w:t xml:space="preserve"> added to </w:t>
      </w:r>
      <w:r>
        <w:rPr>
          <w:rFonts w:ascii="Arial" w:hAnsi="Arial" w:cs="Arial"/>
          <w:sz w:val="20"/>
          <w:szCs w:val="20"/>
        </w:rPr>
        <w:t xml:space="preserve">cart of the </w:t>
      </w:r>
      <w:r w:rsidR="006E1197">
        <w:rPr>
          <w:rFonts w:ascii="Arial" w:hAnsi="Arial" w:cs="Arial"/>
          <w:sz w:val="20"/>
          <w:szCs w:val="20"/>
        </w:rPr>
        <w:t>user.</w:t>
      </w:r>
    </w:p>
    <w:p w14:paraId="4178461E" w14:textId="29246311" w:rsidR="00520EDC" w:rsidRDefault="00520EDC" w:rsidP="00520ED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821DF53" wp14:editId="1C6A1B70">
            <wp:extent cx="5733415" cy="195453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0717" w14:textId="22385744" w:rsidR="00520EDC" w:rsidRDefault="00520EDC" w:rsidP="00520EDC">
      <w:pPr>
        <w:pStyle w:val="Caption"/>
        <w:ind w:left="1081"/>
      </w:pPr>
      <w:r>
        <w:t xml:space="preserve">Figure </w:t>
      </w:r>
      <w:r>
        <w:t>6</w:t>
      </w:r>
      <w:r>
        <w:t xml:space="preserve">: </w:t>
      </w:r>
      <w:proofErr w:type="spellStart"/>
      <w:r>
        <w:t>Cart</w:t>
      </w:r>
      <w:r>
        <w:t>Component</w:t>
      </w:r>
      <w:proofErr w:type="spellEnd"/>
    </w:p>
    <w:p w14:paraId="73F95213" w14:textId="77777777" w:rsidR="00520EDC" w:rsidRPr="006E1197" w:rsidRDefault="00520EDC" w:rsidP="00520EDC">
      <w:pPr>
        <w:pStyle w:val="ListParagraph"/>
        <w:ind w:left="1080"/>
      </w:pPr>
    </w:p>
    <w:p w14:paraId="092E4ED6" w14:textId="28CF880D" w:rsidR="006E1197" w:rsidRPr="006E1197" w:rsidRDefault="006E1197" w:rsidP="00583CEB">
      <w:pPr>
        <w:pStyle w:val="ListParagraph"/>
        <w:numPr>
          <w:ilvl w:val="0"/>
          <w:numId w:val="56"/>
        </w:numPr>
      </w:pPr>
      <w:proofErr w:type="spellStart"/>
      <w:r>
        <w:rPr>
          <w:rFonts w:ascii="Arial" w:hAnsi="Arial" w:cs="Arial"/>
          <w:sz w:val="20"/>
          <w:szCs w:val="20"/>
        </w:rPr>
        <w:t>C</w:t>
      </w:r>
      <w:r w:rsidR="00D538A5">
        <w:rPr>
          <w:rFonts w:ascii="Arial" w:hAnsi="Arial" w:cs="Arial"/>
          <w:sz w:val="20"/>
          <w:szCs w:val="20"/>
        </w:rPr>
        <w:t>art</w:t>
      </w:r>
      <w:r>
        <w:rPr>
          <w:rFonts w:ascii="Arial" w:hAnsi="Arial" w:cs="Arial"/>
          <w:sz w:val="20"/>
          <w:szCs w:val="20"/>
        </w:rPr>
        <w:t>Component</w:t>
      </w:r>
      <w:proofErr w:type="spellEnd"/>
      <w:r>
        <w:rPr>
          <w:rFonts w:ascii="Arial" w:hAnsi="Arial" w:cs="Arial"/>
          <w:sz w:val="20"/>
          <w:szCs w:val="20"/>
        </w:rPr>
        <w:t xml:space="preserve"> will have a “Remove” button which will allow the current user to remove the </w:t>
      </w:r>
      <w:r w:rsidR="00D538A5">
        <w:rPr>
          <w:rFonts w:ascii="Arial" w:hAnsi="Arial" w:cs="Arial"/>
          <w:sz w:val="20"/>
          <w:szCs w:val="20"/>
        </w:rPr>
        <w:t>items</w:t>
      </w:r>
      <w:r>
        <w:rPr>
          <w:rFonts w:ascii="Arial" w:hAnsi="Arial" w:cs="Arial"/>
          <w:sz w:val="20"/>
          <w:szCs w:val="20"/>
        </w:rPr>
        <w:t xml:space="preserve"> from </w:t>
      </w:r>
      <w:r w:rsidR="00D538A5">
        <w:rPr>
          <w:rFonts w:ascii="Arial" w:hAnsi="Arial" w:cs="Arial"/>
          <w:sz w:val="20"/>
          <w:szCs w:val="20"/>
        </w:rPr>
        <w:t>the cart list</w:t>
      </w:r>
      <w:r>
        <w:rPr>
          <w:rFonts w:ascii="Arial" w:hAnsi="Arial" w:cs="Arial"/>
          <w:sz w:val="20"/>
          <w:szCs w:val="20"/>
        </w:rPr>
        <w:t>.</w:t>
      </w:r>
    </w:p>
    <w:p w14:paraId="35BAECEE" w14:textId="0FBD694F" w:rsidR="006E1197" w:rsidRPr="00520EDC" w:rsidRDefault="006E1197" w:rsidP="00583CEB">
      <w:pPr>
        <w:pStyle w:val="ListParagraph"/>
        <w:numPr>
          <w:ilvl w:val="0"/>
          <w:numId w:val="56"/>
        </w:numPr>
      </w:pPr>
      <w:r>
        <w:rPr>
          <w:rFonts w:ascii="Arial" w:hAnsi="Arial" w:cs="Arial"/>
          <w:sz w:val="20"/>
          <w:szCs w:val="20"/>
        </w:rPr>
        <w:t xml:space="preserve">On clicking the Remove button inside </w:t>
      </w:r>
      <w:proofErr w:type="spellStart"/>
      <w:r>
        <w:rPr>
          <w:rFonts w:ascii="Arial" w:hAnsi="Arial" w:cs="Arial"/>
          <w:sz w:val="20"/>
          <w:szCs w:val="20"/>
        </w:rPr>
        <w:t>C</w:t>
      </w:r>
      <w:r w:rsidR="00D538A5">
        <w:rPr>
          <w:rFonts w:ascii="Arial" w:hAnsi="Arial" w:cs="Arial"/>
          <w:sz w:val="20"/>
          <w:szCs w:val="20"/>
        </w:rPr>
        <w:t>art</w:t>
      </w:r>
      <w:r>
        <w:rPr>
          <w:rFonts w:ascii="Arial" w:hAnsi="Arial" w:cs="Arial"/>
          <w:sz w:val="20"/>
          <w:szCs w:val="20"/>
        </w:rPr>
        <w:t>Component</w:t>
      </w:r>
      <w:proofErr w:type="spellEnd"/>
      <w:r>
        <w:rPr>
          <w:rFonts w:ascii="Arial" w:hAnsi="Arial" w:cs="Arial"/>
          <w:sz w:val="20"/>
          <w:szCs w:val="20"/>
        </w:rPr>
        <w:t xml:space="preserve">, a REST API call must be made from </w:t>
      </w:r>
      <w:proofErr w:type="spellStart"/>
      <w:r w:rsidR="00D538A5">
        <w:rPr>
          <w:rFonts w:ascii="Arial" w:hAnsi="Arial" w:cs="Arial"/>
          <w:sz w:val="20"/>
          <w:szCs w:val="20"/>
        </w:rPr>
        <w:t>Cart</w:t>
      </w:r>
      <w:r>
        <w:rPr>
          <w:rFonts w:ascii="Arial" w:hAnsi="Arial" w:cs="Arial"/>
          <w:sz w:val="20"/>
          <w:szCs w:val="20"/>
        </w:rPr>
        <w:t>Component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07DC354" w14:textId="23BB603C" w:rsidR="00520EDC" w:rsidRDefault="00520EDC" w:rsidP="00520ED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666794DE" w14:textId="4005C046" w:rsidR="00520EDC" w:rsidRPr="00520EDC" w:rsidRDefault="00520EDC" w:rsidP="00520EDC">
      <w:pPr>
        <w:pStyle w:val="ListParagraph"/>
        <w:ind w:left="1080"/>
      </w:pPr>
      <w:r>
        <w:rPr>
          <w:noProof/>
        </w:rPr>
        <w:drawing>
          <wp:inline distT="0" distB="0" distL="0" distR="0" wp14:anchorId="460E9E52" wp14:editId="5BED7747">
            <wp:extent cx="5727700" cy="16383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198F" w14:textId="2273714E" w:rsidR="00520EDC" w:rsidRDefault="00520EDC" w:rsidP="00520EDC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1CE850B" w14:textId="77777777" w:rsidR="00520EDC" w:rsidRPr="00520EDC" w:rsidRDefault="00520EDC" w:rsidP="00520EDC">
      <w:pPr>
        <w:pStyle w:val="ListParagraph"/>
        <w:ind w:left="1440"/>
      </w:pPr>
    </w:p>
    <w:p w14:paraId="64416C5B" w14:textId="55FA531A" w:rsidR="00520EDC" w:rsidRDefault="00520EDC" w:rsidP="00520EDC">
      <w:pPr>
        <w:pStyle w:val="Caption"/>
        <w:ind w:left="1081"/>
      </w:pPr>
      <w:r>
        <w:t xml:space="preserve">Figure </w:t>
      </w:r>
      <w:r>
        <w:t>7</w:t>
      </w:r>
      <w:r>
        <w:t xml:space="preserve">: </w:t>
      </w:r>
      <w:proofErr w:type="spellStart"/>
      <w:r>
        <w:t>CartComponent</w:t>
      </w:r>
      <w:proofErr w:type="spellEnd"/>
    </w:p>
    <w:p w14:paraId="240F417E" w14:textId="3CE6BBE5" w:rsidR="00520EDC" w:rsidRPr="006E1197" w:rsidRDefault="00520EDC" w:rsidP="00520EDC"/>
    <w:p w14:paraId="548485A0" w14:textId="2912AB88" w:rsidR="00D2020D" w:rsidRPr="00D2020D" w:rsidRDefault="006E1197" w:rsidP="00D2020D">
      <w:pPr>
        <w:pStyle w:val="ListParagraph"/>
        <w:numPr>
          <w:ilvl w:val="0"/>
          <w:numId w:val="56"/>
        </w:numPr>
      </w:pPr>
      <w:r>
        <w:rPr>
          <w:rFonts w:ascii="Arial" w:hAnsi="Arial" w:cs="Arial"/>
          <w:sz w:val="20"/>
          <w:szCs w:val="20"/>
        </w:rPr>
        <w:t xml:space="preserve">After successful removal of the </w:t>
      </w:r>
      <w:r w:rsidR="00D538A5">
        <w:rPr>
          <w:rFonts w:ascii="Arial" w:hAnsi="Arial" w:cs="Arial"/>
          <w:sz w:val="20"/>
          <w:szCs w:val="20"/>
        </w:rPr>
        <w:t>product</w:t>
      </w:r>
      <w:r>
        <w:rPr>
          <w:rFonts w:ascii="Arial" w:hAnsi="Arial" w:cs="Arial"/>
          <w:sz w:val="20"/>
          <w:szCs w:val="20"/>
        </w:rPr>
        <w:t xml:space="preserve"> from </w:t>
      </w:r>
      <w:r w:rsidR="00D538A5">
        <w:rPr>
          <w:rFonts w:ascii="Arial" w:hAnsi="Arial" w:cs="Arial"/>
          <w:sz w:val="20"/>
          <w:szCs w:val="20"/>
        </w:rPr>
        <w:t>cart</w:t>
      </w:r>
      <w:r>
        <w:rPr>
          <w:rFonts w:ascii="Arial" w:hAnsi="Arial" w:cs="Arial"/>
          <w:sz w:val="20"/>
          <w:szCs w:val="20"/>
        </w:rPr>
        <w:t xml:space="preserve"> </w:t>
      </w:r>
      <w:r w:rsidR="00520EDC">
        <w:rPr>
          <w:rFonts w:ascii="Arial" w:hAnsi="Arial" w:cs="Arial"/>
          <w:sz w:val="20"/>
          <w:szCs w:val="20"/>
        </w:rPr>
        <w:t>message</w:t>
      </w:r>
      <w:r>
        <w:rPr>
          <w:rFonts w:ascii="Arial" w:hAnsi="Arial" w:cs="Arial"/>
          <w:sz w:val="20"/>
          <w:szCs w:val="20"/>
        </w:rPr>
        <w:t xml:space="preserve"> must be displayed to the user.</w:t>
      </w:r>
    </w:p>
    <w:p w14:paraId="08166721" w14:textId="7D04E14B" w:rsidR="00D2020D" w:rsidRPr="00524661" w:rsidRDefault="00D2020D" w:rsidP="00D2020D">
      <w:pPr>
        <w:pStyle w:val="ListParagraph"/>
        <w:numPr>
          <w:ilvl w:val="0"/>
          <w:numId w:val="56"/>
        </w:numPr>
      </w:pPr>
      <w:r>
        <w:rPr>
          <w:rFonts w:ascii="Arial" w:hAnsi="Arial" w:cs="Arial"/>
          <w:sz w:val="20"/>
          <w:szCs w:val="20"/>
        </w:rPr>
        <w:t xml:space="preserve">If there are no </w:t>
      </w:r>
      <w:r w:rsidR="00D538A5">
        <w:rPr>
          <w:rFonts w:ascii="Arial" w:hAnsi="Arial" w:cs="Arial"/>
          <w:sz w:val="20"/>
          <w:szCs w:val="20"/>
        </w:rPr>
        <w:t>products</w:t>
      </w:r>
      <w:r>
        <w:rPr>
          <w:rFonts w:ascii="Arial" w:hAnsi="Arial" w:cs="Arial"/>
          <w:sz w:val="20"/>
          <w:szCs w:val="20"/>
        </w:rPr>
        <w:t xml:space="preserve"> added to the </w:t>
      </w:r>
      <w:r w:rsidR="00D538A5">
        <w:rPr>
          <w:rFonts w:ascii="Arial" w:hAnsi="Arial" w:cs="Arial"/>
          <w:sz w:val="20"/>
          <w:szCs w:val="20"/>
        </w:rPr>
        <w:t xml:space="preserve">cart </w:t>
      </w:r>
      <w:r>
        <w:rPr>
          <w:rFonts w:ascii="Arial" w:hAnsi="Arial" w:cs="Arial"/>
          <w:sz w:val="20"/>
          <w:szCs w:val="20"/>
        </w:rPr>
        <w:t>list display the message as “</w:t>
      </w:r>
      <w:r w:rsidRPr="00D2020D">
        <w:rPr>
          <w:rFonts w:ascii="Arial" w:hAnsi="Arial" w:cs="Arial"/>
          <w:sz w:val="20"/>
          <w:szCs w:val="20"/>
        </w:rPr>
        <w:t xml:space="preserve">No </w:t>
      </w:r>
      <w:r w:rsidR="00D538A5">
        <w:rPr>
          <w:rFonts w:ascii="Arial" w:hAnsi="Arial" w:cs="Arial"/>
          <w:sz w:val="20"/>
          <w:szCs w:val="20"/>
        </w:rPr>
        <w:t>items added to the cart</w:t>
      </w:r>
      <w:r w:rsidR="00B779F9">
        <w:rPr>
          <w:rFonts w:ascii="Arial" w:hAnsi="Arial" w:cs="Arial"/>
          <w:sz w:val="20"/>
          <w:szCs w:val="20"/>
        </w:rPr>
        <w:t>”</w:t>
      </w:r>
    </w:p>
    <w:p w14:paraId="3C8BDA54" w14:textId="1B93BBDD" w:rsidR="00524661" w:rsidRDefault="00524661" w:rsidP="00524661">
      <w:pPr>
        <w:pStyle w:val="ListParagraph"/>
        <w:keepNext/>
        <w:ind w:left="1080"/>
      </w:pPr>
    </w:p>
    <w:p w14:paraId="0D9ACACE" w14:textId="16B9FD17" w:rsidR="00A71869" w:rsidRDefault="00A71869" w:rsidP="00524661">
      <w:pPr>
        <w:pStyle w:val="ListParagraph"/>
        <w:keepNext/>
        <w:ind w:left="1080"/>
      </w:pPr>
    </w:p>
    <w:p w14:paraId="097DEB13" w14:textId="3AE9F465" w:rsidR="00A71869" w:rsidRDefault="00A71869" w:rsidP="00A71869">
      <w:pPr>
        <w:pStyle w:val="Caption"/>
        <w:ind w:left="720" w:firstLine="360"/>
      </w:pPr>
      <w:r>
        <w:t xml:space="preserve">Figure </w:t>
      </w:r>
      <w:r w:rsidR="00520EDC">
        <w:t>7</w:t>
      </w:r>
      <w:r>
        <w:t xml:space="preserve">: </w:t>
      </w:r>
      <w:proofErr w:type="spellStart"/>
      <w:r>
        <w:t>CartComponent</w:t>
      </w:r>
      <w:proofErr w:type="spellEnd"/>
      <w:r>
        <w:t xml:space="preserve"> </w:t>
      </w:r>
    </w:p>
    <w:p w14:paraId="1D12FEAB" w14:textId="23CCB728" w:rsidR="00A71869" w:rsidRDefault="00A71869" w:rsidP="00524661">
      <w:pPr>
        <w:pStyle w:val="ListParagraph"/>
        <w:keepNext/>
        <w:ind w:left="1080"/>
      </w:pPr>
    </w:p>
    <w:p w14:paraId="7F9B3386" w14:textId="74B096A7" w:rsidR="00966118" w:rsidRDefault="00966118" w:rsidP="00524661">
      <w:pPr>
        <w:pStyle w:val="ListParagraph"/>
        <w:keepNext/>
        <w:ind w:left="1080"/>
        <w:rPr>
          <w:noProof/>
        </w:rPr>
      </w:pPr>
      <w:r>
        <w:rPr>
          <w:noProof/>
        </w:rPr>
        <w:drawing>
          <wp:inline distT="0" distB="0" distL="0" distR="0" wp14:anchorId="0219A896" wp14:editId="0C031A21">
            <wp:extent cx="5727700" cy="6985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F7C2" w14:textId="2C9A5A9C" w:rsidR="00966118" w:rsidRDefault="00966118" w:rsidP="00966118">
      <w:pPr>
        <w:pStyle w:val="Caption"/>
        <w:ind w:left="720" w:firstLine="360"/>
      </w:pPr>
      <w:r>
        <w:t xml:space="preserve">Figure </w:t>
      </w:r>
      <w:r>
        <w:t>7</w:t>
      </w:r>
      <w:r>
        <w:t xml:space="preserve">: </w:t>
      </w:r>
      <w:proofErr w:type="spellStart"/>
      <w:r>
        <w:t>CartComponent</w:t>
      </w:r>
      <w:proofErr w:type="spellEnd"/>
      <w:r>
        <w:t xml:space="preserve"> </w:t>
      </w:r>
    </w:p>
    <w:p w14:paraId="359084CC" w14:textId="77777777" w:rsidR="00966118" w:rsidRDefault="00966118" w:rsidP="00524661">
      <w:pPr>
        <w:pStyle w:val="ListParagraph"/>
        <w:keepNext/>
        <w:ind w:left="1080"/>
      </w:pPr>
    </w:p>
    <w:p w14:paraId="5978B503" w14:textId="1B027FDA" w:rsidR="000F61E1" w:rsidRDefault="000F61E1" w:rsidP="000F61E1">
      <w:pPr>
        <w:pStyle w:val="Heading1"/>
        <w:spacing w:line="240" w:lineRule="auto"/>
        <w:jc w:val="left"/>
        <w:rPr>
          <w:rFonts w:cs="Arial"/>
        </w:rPr>
      </w:pPr>
      <w:bookmarkStart w:id="27" w:name="_Toc61006285"/>
      <w:r>
        <w:rPr>
          <w:rFonts w:cs="Arial"/>
        </w:rPr>
        <w:t>S00</w:t>
      </w:r>
      <w:r w:rsidR="00BC3C09">
        <w:rPr>
          <w:rFonts w:cs="Arial"/>
        </w:rPr>
        <w:t>3</w:t>
      </w:r>
      <w:r>
        <w:rPr>
          <w:rFonts w:cs="Arial"/>
        </w:rPr>
        <w:t xml:space="preserve"> – </w:t>
      </w:r>
      <w:proofErr w:type="spellStart"/>
      <w:r w:rsidR="0018156F">
        <w:rPr>
          <w:rFonts w:cs="Arial"/>
        </w:rPr>
        <w:t>Bill</w:t>
      </w:r>
      <w:r>
        <w:rPr>
          <w:rFonts w:cs="Arial"/>
        </w:rPr>
        <w:t>Component</w:t>
      </w:r>
      <w:bookmarkEnd w:id="27"/>
      <w:proofErr w:type="spellEnd"/>
    </w:p>
    <w:p w14:paraId="571987B1" w14:textId="50CEE52A" w:rsidR="000F61E1" w:rsidRPr="00AE6CF8" w:rsidRDefault="00AE6CF8" w:rsidP="00AE6CF8">
      <w:pPr>
        <w:pStyle w:val="ListParagraph"/>
        <w:numPr>
          <w:ilvl w:val="0"/>
          <w:numId w:val="57"/>
        </w:numPr>
        <w:spacing w:after="0"/>
      </w:pPr>
      <w:r>
        <w:rPr>
          <w:rFonts w:ascii="Arial" w:hAnsi="Arial" w:cs="Arial"/>
          <w:sz w:val="20"/>
          <w:szCs w:val="20"/>
        </w:rPr>
        <w:t xml:space="preserve">Go to </w:t>
      </w:r>
      <w:r>
        <w:rPr>
          <w:rFonts w:ascii="Arial" w:hAnsi="Arial" w:cs="Arial"/>
          <w:b/>
          <w:sz w:val="20"/>
          <w:szCs w:val="20"/>
        </w:rPr>
        <w:t xml:space="preserve">components </w:t>
      </w:r>
      <w:r>
        <w:rPr>
          <w:rFonts w:ascii="Arial" w:hAnsi="Arial" w:cs="Arial"/>
          <w:sz w:val="20"/>
          <w:szCs w:val="20"/>
        </w:rPr>
        <w:t xml:space="preserve">folder and create a new component named </w:t>
      </w:r>
      <w:proofErr w:type="spellStart"/>
      <w:r w:rsidR="00D43903" w:rsidRPr="00D43903">
        <w:rPr>
          <w:rFonts w:ascii="Arial" w:hAnsi="Arial" w:cs="Arial"/>
          <w:b/>
          <w:bCs/>
          <w:sz w:val="20"/>
          <w:szCs w:val="20"/>
        </w:rPr>
        <w:t>Bill</w:t>
      </w:r>
      <w:r>
        <w:rPr>
          <w:rFonts w:ascii="Arial" w:hAnsi="Arial" w:cs="Arial"/>
          <w:b/>
          <w:sz w:val="20"/>
          <w:szCs w:val="20"/>
        </w:rPr>
        <w:t>Component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inside the file </w:t>
      </w:r>
      <w:r w:rsidR="00D43903" w:rsidRPr="00D43903">
        <w:rPr>
          <w:rFonts w:ascii="Arial" w:hAnsi="Arial" w:cs="Arial"/>
          <w:b/>
          <w:bCs/>
          <w:sz w:val="20"/>
          <w:szCs w:val="20"/>
        </w:rPr>
        <w:t>BillC</w:t>
      </w:r>
      <w:r>
        <w:rPr>
          <w:rFonts w:ascii="Arial" w:hAnsi="Arial" w:cs="Arial"/>
          <w:b/>
          <w:sz w:val="20"/>
          <w:szCs w:val="20"/>
        </w:rPr>
        <w:t>omponent.js</w:t>
      </w:r>
    </w:p>
    <w:p w14:paraId="4E3B44F5" w14:textId="2003EDCF" w:rsidR="00341DA9" w:rsidRPr="007A07B0" w:rsidRDefault="00344D87" w:rsidP="00AE6CF8">
      <w:pPr>
        <w:pStyle w:val="ListParagraph"/>
        <w:numPr>
          <w:ilvl w:val="0"/>
          <w:numId w:val="57"/>
        </w:numPr>
        <w:spacing w:after="0"/>
      </w:pPr>
      <w:r>
        <w:rPr>
          <w:rFonts w:ascii="Arial" w:hAnsi="Arial" w:cs="Arial"/>
          <w:sz w:val="20"/>
          <w:szCs w:val="20"/>
        </w:rPr>
        <w:t xml:space="preserve">This component will </w:t>
      </w:r>
      <w:r w:rsidR="00357313">
        <w:rPr>
          <w:rFonts w:ascii="Arial" w:hAnsi="Arial" w:cs="Arial"/>
          <w:sz w:val="20"/>
          <w:szCs w:val="20"/>
        </w:rPr>
        <w:t>render the bill for the user</w:t>
      </w:r>
      <w:r w:rsidR="00D43903">
        <w:rPr>
          <w:rFonts w:ascii="Arial" w:hAnsi="Arial" w:cs="Arial"/>
          <w:sz w:val="20"/>
          <w:szCs w:val="20"/>
        </w:rPr>
        <w:t>.</w:t>
      </w:r>
    </w:p>
    <w:p w14:paraId="51C6F03F" w14:textId="1FF6B428" w:rsidR="007A07B0" w:rsidRPr="00344D87" w:rsidRDefault="005A0242" w:rsidP="00AE6CF8">
      <w:pPr>
        <w:pStyle w:val="ListParagraph"/>
        <w:numPr>
          <w:ilvl w:val="0"/>
          <w:numId w:val="57"/>
        </w:numPr>
        <w:spacing w:after="0"/>
      </w:pPr>
      <w:r>
        <w:t>After order is placed, user can make payment.</w:t>
      </w:r>
    </w:p>
    <w:p w14:paraId="4E7C94FD" w14:textId="5B18428C" w:rsidR="00344D87" w:rsidRDefault="00344D87" w:rsidP="006D0E0C">
      <w:pPr>
        <w:pStyle w:val="ListParagraph"/>
        <w:spacing w:after="0"/>
        <w:ind w:left="1080"/>
        <w:rPr>
          <w:rFonts w:ascii="Arial" w:hAnsi="Arial" w:cs="Arial"/>
          <w:noProof/>
          <w:sz w:val="20"/>
          <w:szCs w:val="20"/>
        </w:rPr>
      </w:pPr>
    </w:p>
    <w:p w14:paraId="4CBDDC56" w14:textId="531E3A89" w:rsidR="00F82B00" w:rsidRDefault="00F82B00" w:rsidP="006D0E0C">
      <w:pPr>
        <w:pStyle w:val="ListParagraph"/>
        <w:spacing w:after="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BB9445F" wp14:editId="17EF51B5">
            <wp:extent cx="5727700" cy="16637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A031" w14:textId="06519193" w:rsidR="00B204E5" w:rsidRDefault="00B204E5" w:rsidP="00B204E5">
      <w:pPr>
        <w:pStyle w:val="Heading1"/>
        <w:spacing w:line="240" w:lineRule="auto"/>
        <w:rPr>
          <w:rFonts w:cs="Arial"/>
        </w:rPr>
      </w:pPr>
      <w:bookmarkStart w:id="28" w:name="_Toc61006287"/>
      <w:r>
        <w:rPr>
          <w:rFonts w:cs="Arial"/>
        </w:rPr>
        <w:t>Submission</w:t>
      </w:r>
      <w:bookmarkEnd w:id="28"/>
    </w:p>
    <w:p w14:paraId="12E469C7" w14:textId="77777777" w:rsidR="00B204E5" w:rsidRDefault="00B204E5" w:rsidP="00B204E5">
      <w:pPr>
        <w:pStyle w:val="ListParagraph"/>
        <w:numPr>
          <w:ilvl w:val="0"/>
          <w:numId w:val="59"/>
        </w:numPr>
      </w:pPr>
      <w:r>
        <w:t xml:space="preserve">Use git add, commit and push commands to upload your code into remote </w:t>
      </w:r>
      <w:proofErr w:type="spellStart"/>
      <w:r>
        <w:t>GltLab</w:t>
      </w:r>
      <w:proofErr w:type="spellEnd"/>
      <w:r>
        <w:t xml:space="preserve"> repository.</w:t>
      </w:r>
    </w:p>
    <w:p w14:paraId="67794CFC" w14:textId="3CA2230B" w:rsidR="00B204E5" w:rsidRPr="000F61E1" w:rsidRDefault="00B204E5" w:rsidP="000F61E1">
      <w:pPr>
        <w:pStyle w:val="ListParagraph"/>
        <w:numPr>
          <w:ilvl w:val="0"/>
          <w:numId w:val="59"/>
        </w:numPr>
      </w:pPr>
      <w:r>
        <w:t>During commit, give the commit message as “</w:t>
      </w:r>
      <w:r w:rsidR="00DB6707">
        <w:t xml:space="preserve">ReactJS </w:t>
      </w:r>
      <w:r w:rsidR="00F44447">
        <w:t>ecommerce</w:t>
      </w:r>
      <w:r>
        <w:t>”.</w:t>
      </w:r>
    </w:p>
    <w:p w14:paraId="6E978118" w14:textId="34590CE1" w:rsidR="00E81984" w:rsidRPr="001B0529" w:rsidRDefault="007422E6" w:rsidP="007422E6">
      <w:pPr>
        <w:pStyle w:val="Heading1"/>
        <w:rPr>
          <w:rFonts w:cs="Arial"/>
        </w:rPr>
      </w:pPr>
      <w:bookmarkStart w:id="29" w:name="_Toc61006288"/>
      <w:bookmarkEnd w:id="20"/>
      <w:bookmarkEnd w:id="21"/>
      <w:r w:rsidRPr="007422E6">
        <w:rPr>
          <w:rFonts w:cs="Arial"/>
        </w:rPr>
        <w:t>Change Log</w:t>
      </w:r>
      <w:bookmarkEnd w:id="29"/>
    </w:p>
    <w:tbl>
      <w:tblPr>
        <w:tblW w:w="0" w:type="dxa"/>
        <w:tblInd w:w="10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946"/>
        <w:gridCol w:w="1054"/>
        <w:gridCol w:w="1065"/>
        <w:gridCol w:w="3590"/>
      </w:tblGrid>
      <w:tr w:rsidR="007422E6" w:rsidRPr="007422E6" w14:paraId="4861E6A2" w14:textId="77777777" w:rsidTr="007422E6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bookmarkEnd w:id="1"/>
          <w:bookmarkEnd w:id="2"/>
          <w:bookmarkEnd w:id="3"/>
          <w:p w14:paraId="19167CE5" w14:textId="77777777" w:rsidR="007422E6" w:rsidRPr="007422E6" w:rsidRDefault="007422E6" w:rsidP="007422E6">
            <w:pPr>
              <w:widowControl/>
              <w:spacing w:before="0" w:after="0" w:line="240" w:lineRule="auto"/>
              <w:ind w:left="1080" w:right="105"/>
              <w:jc w:val="center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7422E6">
              <w:rPr>
                <w:rFonts w:cs="Arial"/>
                <w:b/>
                <w:bCs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7095" w:type="dxa"/>
            <w:gridSpan w:val="4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0EC22068" w14:textId="77777777" w:rsidR="007422E6" w:rsidRPr="007422E6" w:rsidRDefault="007422E6" w:rsidP="007422E6">
            <w:pPr>
              <w:widowControl/>
              <w:spacing w:before="0" w:after="0" w:line="240" w:lineRule="auto"/>
              <w:ind w:left="1080" w:right="105"/>
              <w:jc w:val="center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7422E6">
              <w:rPr>
                <w:rFonts w:cs="Arial"/>
                <w:b/>
                <w:bCs/>
                <w:sz w:val="22"/>
                <w:szCs w:val="22"/>
                <w:lang w:eastAsia="en-IN"/>
              </w:rPr>
              <w:t>Changes Made</w:t>
            </w:r>
            <w:r w:rsidRPr="007422E6">
              <w:rPr>
                <w:rFonts w:cs="Arial"/>
                <w:b/>
                <w:bCs/>
                <w:sz w:val="22"/>
                <w:szCs w:val="22"/>
                <w:lang w:val="en-IN" w:eastAsia="en-IN"/>
              </w:rPr>
              <w:t> </w:t>
            </w:r>
          </w:p>
        </w:tc>
      </w:tr>
      <w:tr w:rsidR="007422E6" w:rsidRPr="007422E6" w14:paraId="244962F2" w14:textId="77777777" w:rsidTr="007422E6">
        <w:tc>
          <w:tcPr>
            <w:tcW w:w="108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9BF2C" w14:textId="77777777" w:rsidR="007422E6" w:rsidRPr="007422E6" w:rsidRDefault="007422E6" w:rsidP="007422E6">
            <w:pPr>
              <w:widowControl/>
              <w:spacing w:before="0" w:after="0" w:line="240" w:lineRule="auto"/>
              <w:ind w:left="-15" w:right="0"/>
              <w:jc w:val="both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7422E6">
              <w:rPr>
                <w:rFonts w:cs="Arial"/>
                <w:color w:val="000000"/>
                <w:lang w:eastAsia="en-IN"/>
              </w:rPr>
              <w:t>V1.0.0</w:t>
            </w:r>
            <w:r w:rsidRPr="007422E6">
              <w:rPr>
                <w:rFonts w:cs="Arial"/>
                <w:color w:val="000000"/>
                <w:lang w:val="en-IN" w:eastAsia="en-IN"/>
              </w:rPr>
              <w:t> </w:t>
            </w:r>
          </w:p>
        </w:tc>
        <w:tc>
          <w:tcPr>
            <w:tcW w:w="7095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7F186" w14:textId="77777777" w:rsidR="007422E6" w:rsidRPr="007422E6" w:rsidRDefault="007422E6" w:rsidP="007422E6">
            <w:pPr>
              <w:widowControl/>
              <w:spacing w:before="0" w:after="0" w:line="240" w:lineRule="auto"/>
              <w:ind w:left="-15" w:right="0"/>
              <w:jc w:val="both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7422E6">
              <w:rPr>
                <w:rFonts w:cs="Arial"/>
                <w:color w:val="000000"/>
                <w:lang w:eastAsia="en-IN"/>
              </w:rPr>
              <w:t>Initial baseline created on &lt;dd-Mon-</w:t>
            </w:r>
            <w:proofErr w:type="spellStart"/>
            <w:r w:rsidRPr="007422E6">
              <w:rPr>
                <w:rFonts w:cs="Arial"/>
                <w:color w:val="000000"/>
                <w:lang w:eastAsia="en-IN"/>
              </w:rPr>
              <w:t>yy</w:t>
            </w:r>
            <w:proofErr w:type="spellEnd"/>
            <w:r w:rsidRPr="007422E6">
              <w:rPr>
                <w:rFonts w:cs="Arial"/>
                <w:color w:val="000000"/>
                <w:lang w:eastAsia="en-IN"/>
              </w:rPr>
              <w:t>&gt; by &lt;Name of Author&gt;</w:t>
            </w:r>
            <w:r w:rsidRPr="007422E6">
              <w:rPr>
                <w:rFonts w:cs="Arial"/>
                <w:color w:val="000000"/>
                <w:lang w:val="en-IN" w:eastAsia="en-IN"/>
              </w:rPr>
              <w:t> </w:t>
            </w:r>
          </w:p>
        </w:tc>
      </w:tr>
      <w:tr w:rsidR="007422E6" w:rsidRPr="007422E6" w14:paraId="44F4CAB1" w14:textId="77777777" w:rsidTr="007422E6">
        <w:tc>
          <w:tcPr>
            <w:tcW w:w="1080" w:type="dxa"/>
            <w:vMerge w:val="restart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59969" w14:textId="77777777" w:rsidR="007422E6" w:rsidRPr="007422E6" w:rsidRDefault="007422E6" w:rsidP="007422E6">
            <w:pPr>
              <w:widowControl/>
              <w:spacing w:before="0" w:after="0" w:line="240" w:lineRule="auto"/>
              <w:ind w:left="-15" w:right="0"/>
              <w:jc w:val="both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7422E6">
              <w:rPr>
                <w:rFonts w:cs="Arial"/>
                <w:color w:val="000000"/>
                <w:lang w:eastAsia="en-IN"/>
              </w:rPr>
              <w:t>Vx.</w:t>
            </w:r>
            <w:proofErr w:type="gramStart"/>
            <w:r w:rsidRPr="007422E6">
              <w:rPr>
                <w:rFonts w:cs="Arial"/>
                <w:color w:val="000000"/>
                <w:lang w:eastAsia="en-IN"/>
              </w:rPr>
              <w:t>y.z</w:t>
            </w:r>
            <w:proofErr w:type="spellEnd"/>
            <w:proofErr w:type="gramEnd"/>
            <w:r w:rsidRPr="007422E6">
              <w:rPr>
                <w:rFonts w:cs="Arial"/>
                <w:color w:val="000000"/>
                <w:lang w:val="en-IN" w:eastAsia="en-IN"/>
              </w:rPr>
              <w:t> </w:t>
            </w:r>
          </w:p>
        </w:tc>
        <w:tc>
          <w:tcPr>
            <w:tcW w:w="7095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BB0D2A" w14:textId="77777777" w:rsidR="007422E6" w:rsidRPr="007422E6" w:rsidRDefault="007422E6" w:rsidP="007422E6">
            <w:pPr>
              <w:widowControl/>
              <w:spacing w:before="0" w:after="0" w:line="240" w:lineRule="auto"/>
              <w:ind w:left="-15" w:right="0"/>
              <w:jc w:val="both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7422E6">
              <w:rPr>
                <w:rFonts w:cs="Arial"/>
                <w:color w:val="000000"/>
                <w:lang w:eastAsia="en-IN"/>
              </w:rPr>
              <w:t>&lt;Please refer the configuration control tool / change item status form if the details of changes are maintained separately. If not, the template given below needs to be followed&gt;</w:t>
            </w:r>
            <w:r w:rsidRPr="007422E6">
              <w:rPr>
                <w:rFonts w:cs="Arial"/>
                <w:color w:val="000000"/>
                <w:lang w:val="en-IN" w:eastAsia="en-IN"/>
              </w:rPr>
              <w:t> </w:t>
            </w:r>
          </w:p>
        </w:tc>
      </w:tr>
      <w:tr w:rsidR="007422E6" w:rsidRPr="007422E6" w14:paraId="2BC84117" w14:textId="77777777" w:rsidTr="007422E6">
        <w:trPr>
          <w:trHeight w:val="30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10B83F" w14:textId="77777777" w:rsidR="007422E6" w:rsidRPr="007422E6" w:rsidRDefault="007422E6" w:rsidP="007422E6">
            <w:pPr>
              <w:widowControl/>
              <w:spacing w:before="0" w:after="0" w:line="240" w:lineRule="auto"/>
              <w:ind w:right="0"/>
              <w:rPr>
                <w:rFonts w:ascii="Segoe UI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627941D2" w14:textId="77777777" w:rsidR="007422E6" w:rsidRPr="007422E6" w:rsidRDefault="007422E6" w:rsidP="007422E6">
            <w:pPr>
              <w:widowControl/>
              <w:spacing w:before="0" w:after="0" w:line="240" w:lineRule="auto"/>
              <w:ind w:left="-15" w:right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7422E6">
              <w:rPr>
                <w:rFonts w:cs="Arial"/>
                <w:b/>
                <w:bCs/>
                <w:color w:val="000000"/>
                <w:lang w:eastAsia="en-IN"/>
              </w:rPr>
              <w:t>Section No.</w:t>
            </w:r>
            <w:r w:rsidRPr="007422E6">
              <w:rPr>
                <w:rFonts w:cs="Arial"/>
                <w:color w:val="000000"/>
                <w:lang w:val="en-IN" w:eastAsia="en-IN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60DEF5B8" w14:textId="77777777" w:rsidR="007422E6" w:rsidRPr="007422E6" w:rsidRDefault="007422E6" w:rsidP="007422E6">
            <w:pPr>
              <w:widowControl/>
              <w:spacing w:before="0" w:after="0" w:line="240" w:lineRule="auto"/>
              <w:ind w:left="-15" w:right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7422E6">
              <w:rPr>
                <w:rFonts w:cs="Arial"/>
                <w:b/>
                <w:bCs/>
                <w:color w:val="000000"/>
                <w:lang w:eastAsia="en-IN"/>
              </w:rPr>
              <w:t>Changed By</w:t>
            </w:r>
            <w:r w:rsidRPr="007422E6">
              <w:rPr>
                <w:rFonts w:cs="Arial"/>
                <w:color w:val="000000"/>
                <w:lang w:val="en-IN" w:eastAsia="en-IN"/>
              </w:rPr>
              <w:t> 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64858B47" w14:textId="77777777" w:rsidR="007422E6" w:rsidRPr="007422E6" w:rsidRDefault="007422E6" w:rsidP="007422E6">
            <w:pPr>
              <w:widowControl/>
              <w:spacing w:before="0" w:after="0" w:line="240" w:lineRule="auto"/>
              <w:ind w:left="-15" w:right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7422E6">
              <w:rPr>
                <w:rFonts w:cs="Arial"/>
                <w:b/>
                <w:bCs/>
                <w:color w:val="000000"/>
                <w:lang w:eastAsia="en-IN"/>
              </w:rPr>
              <w:t>Effective Date</w:t>
            </w:r>
            <w:r w:rsidRPr="007422E6">
              <w:rPr>
                <w:rFonts w:cs="Arial"/>
                <w:color w:val="000000"/>
                <w:lang w:val="en-IN" w:eastAsia="en-IN"/>
              </w:rPr>
              <w:t> 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hideMark/>
          </w:tcPr>
          <w:p w14:paraId="723D1129" w14:textId="77777777" w:rsidR="007422E6" w:rsidRPr="007422E6" w:rsidRDefault="007422E6" w:rsidP="007422E6">
            <w:pPr>
              <w:widowControl/>
              <w:spacing w:before="0" w:after="0" w:line="240" w:lineRule="auto"/>
              <w:ind w:left="-15" w:right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7422E6">
              <w:rPr>
                <w:rFonts w:cs="Arial"/>
                <w:b/>
                <w:bCs/>
                <w:color w:val="000000"/>
                <w:lang w:eastAsia="en-IN"/>
              </w:rPr>
              <w:t>Changes Effected</w:t>
            </w:r>
            <w:r w:rsidRPr="007422E6">
              <w:rPr>
                <w:rFonts w:cs="Arial"/>
                <w:color w:val="000000"/>
                <w:lang w:val="en-IN" w:eastAsia="en-IN"/>
              </w:rPr>
              <w:t> </w:t>
            </w:r>
          </w:p>
        </w:tc>
      </w:tr>
      <w:tr w:rsidR="007422E6" w:rsidRPr="007422E6" w14:paraId="24ADF9A1" w14:textId="77777777" w:rsidTr="007422E6">
        <w:trPr>
          <w:trHeight w:val="30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75D81D" w14:textId="77777777" w:rsidR="007422E6" w:rsidRPr="007422E6" w:rsidRDefault="007422E6" w:rsidP="007422E6">
            <w:pPr>
              <w:widowControl/>
              <w:spacing w:before="0" w:after="0" w:line="240" w:lineRule="auto"/>
              <w:ind w:right="0"/>
              <w:rPr>
                <w:rFonts w:ascii="Segoe UI" w:hAnsi="Segoe UI" w:cs="Segoe U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09253" w14:textId="77777777" w:rsidR="007422E6" w:rsidRPr="007422E6" w:rsidRDefault="007422E6" w:rsidP="007422E6">
            <w:pPr>
              <w:widowControl/>
              <w:spacing w:before="0" w:after="0" w:line="240" w:lineRule="auto"/>
              <w:ind w:left="-15" w:right="0"/>
              <w:jc w:val="both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7422E6">
              <w:rPr>
                <w:rFonts w:cs="Arial"/>
                <w:color w:val="000000"/>
                <w:lang w:val="en-IN" w:eastAsia="en-IN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A4010" w14:textId="77777777" w:rsidR="007422E6" w:rsidRPr="007422E6" w:rsidRDefault="007422E6" w:rsidP="007422E6">
            <w:pPr>
              <w:widowControl/>
              <w:spacing w:before="0" w:after="0" w:line="240" w:lineRule="auto"/>
              <w:ind w:left="-15" w:right="0"/>
              <w:jc w:val="both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7422E6">
              <w:rPr>
                <w:rFonts w:cs="Arial"/>
                <w:color w:val="000000"/>
                <w:lang w:val="en-IN" w:eastAsia="en-IN"/>
              </w:rPr>
              <w:t> 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E86B59" w14:textId="77777777" w:rsidR="007422E6" w:rsidRPr="007422E6" w:rsidRDefault="007422E6" w:rsidP="007422E6">
            <w:pPr>
              <w:widowControl/>
              <w:spacing w:before="0" w:after="0" w:line="240" w:lineRule="auto"/>
              <w:ind w:left="-15" w:right="0"/>
              <w:jc w:val="both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7422E6">
              <w:rPr>
                <w:rFonts w:cs="Arial"/>
                <w:color w:val="000000"/>
                <w:lang w:val="en-IN" w:eastAsia="en-IN"/>
              </w:rPr>
              <w:t> </w:t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AFE62" w14:textId="77777777" w:rsidR="007422E6" w:rsidRPr="007422E6" w:rsidRDefault="007422E6" w:rsidP="007422E6">
            <w:pPr>
              <w:widowControl/>
              <w:spacing w:before="0" w:after="0" w:line="240" w:lineRule="auto"/>
              <w:ind w:left="-15" w:right="0"/>
              <w:jc w:val="both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  <w:lang w:val="en-IN" w:eastAsia="en-IN"/>
              </w:rPr>
            </w:pPr>
            <w:r w:rsidRPr="007422E6">
              <w:rPr>
                <w:rFonts w:cs="Arial"/>
                <w:color w:val="000000"/>
                <w:lang w:val="en-IN" w:eastAsia="en-IN"/>
              </w:rPr>
              <w:t> </w:t>
            </w:r>
          </w:p>
        </w:tc>
      </w:tr>
    </w:tbl>
    <w:p w14:paraId="5945CFF1" w14:textId="77777777" w:rsidR="00E81984" w:rsidRPr="001B0529" w:rsidRDefault="00E81984" w:rsidP="008D535B">
      <w:pPr>
        <w:spacing w:line="240" w:lineRule="auto"/>
        <w:rPr>
          <w:rFonts w:cs="Arial"/>
        </w:rPr>
      </w:pPr>
    </w:p>
    <w:sectPr w:rsidR="00E81984" w:rsidRPr="001B0529" w:rsidSect="00BC557C">
      <w:footerReference w:type="default" r:id="rId20"/>
      <w:headerReference w:type="first" r:id="rId21"/>
      <w:footerReference w:type="first" r:id="rId22"/>
      <w:pgSz w:w="11909" w:h="16834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FB232" w14:textId="77777777" w:rsidR="00192E2D" w:rsidRDefault="00192E2D">
      <w:r>
        <w:separator/>
      </w:r>
    </w:p>
  </w:endnote>
  <w:endnote w:type="continuationSeparator" w:id="0">
    <w:p w14:paraId="335F0624" w14:textId="77777777" w:rsidR="00192E2D" w:rsidRDefault="00192E2D">
      <w:r>
        <w:continuationSeparator/>
      </w:r>
    </w:p>
  </w:endnote>
  <w:endnote w:type="continuationNotice" w:id="1">
    <w:p w14:paraId="1B05FC74" w14:textId="77777777" w:rsidR="00192E2D" w:rsidRDefault="00192E2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5110F" w14:textId="4B8F07DA" w:rsidR="00025F39" w:rsidRDefault="00025F39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5D1D91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12</w:t>
    </w:r>
    <w:r>
      <w:rPr>
        <w:color w:val="5B9BD5" w:themeColor="accent1"/>
      </w:rPr>
      <w:fldChar w:fldCharType="end"/>
    </w:r>
  </w:p>
  <w:p w14:paraId="5201C4CD" w14:textId="77777777" w:rsidR="00025F39" w:rsidRDefault="00025F39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0"/>
      <w:gridCol w:w="2460"/>
    </w:tblGrid>
    <w:tr w:rsidR="00025F39" w14:paraId="7B6F6972" w14:textId="77777777" w:rsidTr="076BFB9A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14:paraId="3BDB3792" w14:textId="77777777" w:rsidR="00025F39" w:rsidRPr="00A40616" w:rsidRDefault="00025F39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</w:t>
          </w:r>
          <w:proofErr w:type="gramStart"/>
          <w:r w:rsidRPr="00A40616">
            <w:rPr>
              <w:sz w:val="18"/>
              <w:szCs w:val="18"/>
            </w:rPr>
            <w:t>Id :</w:t>
          </w:r>
          <w:proofErr w:type="gramEnd"/>
          <w:r w:rsidRPr="00A40616">
            <w:rPr>
              <w:sz w:val="18"/>
              <w:szCs w:val="18"/>
            </w:rPr>
            <w:t xml:space="preserve"> QTQP-TEMPW / 2.1.0 / 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14:paraId="63EFA3E5" w14:textId="77777777" w:rsidR="00025F39" w:rsidRDefault="076BFB9A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 wp14:anchorId="2B7FB679" wp14:editId="5918AFD4">
                <wp:extent cx="1485900" cy="542925"/>
                <wp:effectExtent l="0" t="0" r="0" b="0"/>
                <wp:docPr id="7" name="Picture 3" descr="Cognizan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5F39" w14:paraId="3A312299" w14:textId="77777777" w:rsidTr="076BFB9A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14:paraId="7C2D31C6" w14:textId="77777777" w:rsidR="00025F39" w:rsidRPr="00594865" w:rsidRDefault="00025F39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14:paraId="6CDB6067" w14:textId="77777777" w:rsidR="00025F39" w:rsidRPr="00594865" w:rsidRDefault="00025F39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 xml:space="preserve">Project </w:t>
          </w:r>
          <w:proofErr w:type="gramStart"/>
          <w:r w:rsidRPr="00A40616">
            <w:rPr>
              <w:sz w:val="18"/>
              <w:szCs w:val="18"/>
            </w:rPr>
            <w:t>ID :</w:t>
          </w:r>
          <w:proofErr w:type="gramEnd"/>
          <w:r w:rsidRPr="00A40616">
            <w:rPr>
              <w:sz w:val="18"/>
              <w:szCs w:val="18"/>
            </w:rPr>
            <w:t xml:space="preserve">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Ver: &lt;Ver No.&gt;</w:t>
          </w:r>
        </w:p>
      </w:tc>
      <w:tc>
        <w:tcPr>
          <w:tcW w:w="2459" w:type="dxa"/>
          <w:vMerge/>
        </w:tcPr>
        <w:p w14:paraId="370E49C7" w14:textId="77777777" w:rsidR="00025F39" w:rsidRDefault="00025F39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14:paraId="0A09101E" w14:textId="77777777" w:rsidR="00025F39" w:rsidRPr="002B50D0" w:rsidRDefault="00025F39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70963" w14:textId="77777777" w:rsidR="00192E2D" w:rsidRDefault="00192E2D">
      <w:r>
        <w:separator/>
      </w:r>
    </w:p>
  </w:footnote>
  <w:footnote w:type="continuationSeparator" w:id="0">
    <w:p w14:paraId="707F7BC4" w14:textId="77777777" w:rsidR="00192E2D" w:rsidRDefault="00192E2D">
      <w:r>
        <w:continuationSeparator/>
      </w:r>
    </w:p>
  </w:footnote>
  <w:footnote w:type="continuationNotice" w:id="1">
    <w:p w14:paraId="75C7540C" w14:textId="77777777" w:rsidR="00192E2D" w:rsidRDefault="00192E2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54069" w14:textId="77777777" w:rsidR="00025F39" w:rsidRDefault="00025F39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5628923E"/>
    <w:lvl w:ilvl="0" w:tplc="D430D8CE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 w:tplc="04CA2AA6">
      <w:numFmt w:val="decimal"/>
      <w:lvlText w:val=""/>
      <w:lvlJc w:val="left"/>
    </w:lvl>
    <w:lvl w:ilvl="2" w:tplc="81AE70DE">
      <w:numFmt w:val="decimal"/>
      <w:lvlText w:val=""/>
      <w:lvlJc w:val="left"/>
    </w:lvl>
    <w:lvl w:ilvl="3" w:tplc="4E98B3D6">
      <w:numFmt w:val="decimal"/>
      <w:lvlText w:val=""/>
      <w:lvlJc w:val="left"/>
    </w:lvl>
    <w:lvl w:ilvl="4" w:tplc="B4800284">
      <w:numFmt w:val="decimal"/>
      <w:lvlText w:val=""/>
      <w:lvlJc w:val="left"/>
    </w:lvl>
    <w:lvl w:ilvl="5" w:tplc="C43E3400">
      <w:numFmt w:val="decimal"/>
      <w:lvlText w:val=""/>
      <w:lvlJc w:val="left"/>
    </w:lvl>
    <w:lvl w:ilvl="6" w:tplc="3C38BDB4">
      <w:numFmt w:val="decimal"/>
      <w:lvlText w:val=""/>
      <w:lvlJc w:val="left"/>
    </w:lvl>
    <w:lvl w:ilvl="7" w:tplc="2D22F94E">
      <w:numFmt w:val="decimal"/>
      <w:lvlText w:val=""/>
      <w:lvlJc w:val="left"/>
    </w:lvl>
    <w:lvl w:ilvl="8" w:tplc="F20A23D6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8986837A"/>
    <w:lvl w:ilvl="0" w:tplc="3510F896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36EC80E4">
      <w:numFmt w:val="decimal"/>
      <w:lvlText w:val=""/>
      <w:lvlJc w:val="left"/>
    </w:lvl>
    <w:lvl w:ilvl="2" w:tplc="2084DE2C">
      <w:numFmt w:val="decimal"/>
      <w:lvlText w:val=""/>
      <w:lvlJc w:val="left"/>
    </w:lvl>
    <w:lvl w:ilvl="3" w:tplc="BAA037CA">
      <w:numFmt w:val="decimal"/>
      <w:lvlText w:val=""/>
      <w:lvlJc w:val="left"/>
    </w:lvl>
    <w:lvl w:ilvl="4" w:tplc="8FEA74A8">
      <w:numFmt w:val="decimal"/>
      <w:lvlText w:val=""/>
      <w:lvlJc w:val="left"/>
    </w:lvl>
    <w:lvl w:ilvl="5" w:tplc="EB522B9E">
      <w:numFmt w:val="decimal"/>
      <w:lvlText w:val=""/>
      <w:lvlJc w:val="left"/>
    </w:lvl>
    <w:lvl w:ilvl="6" w:tplc="B05C68D8">
      <w:numFmt w:val="decimal"/>
      <w:lvlText w:val=""/>
      <w:lvlJc w:val="left"/>
    </w:lvl>
    <w:lvl w:ilvl="7" w:tplc="994219D0">
      <w:numFmt w:val="decimal"/>
      <w:lvlText w:val=""/>
      <w:lvlJc w:val="left"/>
    </w:lvl>
    <w:lvl w:ilvl="8" w:tplc="BE043BF2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A6E3E"/>
    <w:multiLevelType w:val="hybridMultilevel"/>
    <w:tmpl w:val="21E0D8E2"/>
    <w:styleLink w:val="ImportedStyle12"/>
    <w:lvl w:ilvl="0" w:tplc="18C0BF76">
      <w:start w:val="1"/>
      <w:numFmt w:val="lowerLetter"/>
      <w:lvlText w:val="%1."/>
      <w:lvlJc w:val="left"/>
      <w:pPr>
        <w:tabs>
          <w:tab w:val="left" w:pos="1601"/>
        </w:tabs>
        <w:ind w:left="160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588C08">
      <w:start w:val="1"/>
      <w:numFmt w:val="lowerLetter"/>
      <w:lvlText w:val="%2."/>
      <w:lvlJc w:val="left"/>
      <w:pPr>
        <w:tabs>
          <w:tab w:val="left" w:pos="1601"/>
        </w:tabs>
        <w:ind w:left="10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68BAAE">
      <w:start w:val="1"/>
      <w:numFmt w:val="lowerLetter"/>
      <w:lvlText w:val="%3."/>
      <w:lvlJc w:val="left"/>
      <w:pPr>
        <w:tabs>
          <w:tab w:val="left" w:pos="1601"/>
        </w:tabs>
        <w:ind w:left="18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44DA00">
      <w:start w:val="1"/>
      <w:numFmt w:val="lowerLetter"/>
      <w:lvlText w:val="%4."/>
      <w:lvlJc w:val="left"/>
      <w:pPr>
        <w:tabs>
          <w:tab w:val="left" w:pos="1601"/>
        </w:tabs>
        <w:ind w:left="25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043AC8">
      <w:start w:val="1"/>
      <w:numFmt w:val="lowerLetter"/>
      <w:lvlText w:val="%5."/>
      <w:lvlJc w:val="left"/>
      <w:pPr>
        <w:tabs>
          <w:tab w:val="left" w:pos="1601"/>
        </w:tabs>
        <w:ind w:left="324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B4C8B2">
      <w:start w:val="1"/>
      <w:numFmt w:val="lowerLetter"/>
      <w:lvlText w:val="%6."/>
      <w:lvlJc w:val="left"/>
      <w:pPr>
        <w:tabs>
          <w:tab w:val="left" w:pos="1601"/>
        </w:tabs>
        <w:ind w:left="396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B03636">
      <w:start w:val="1"/>
      <w:numFmt w:val="lowerLetter"/>
      <w:lvlText w:val="%7."/>
      <w:lvlJc w:val="left"/>
      <w:pPr>
        <w:tabs>
          <w:tab w:val="left" w:pos="1601"/>
        </w:tabs>
        <w:ind w:left="46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C0A78A">
      <w:start w:val="1"/>
      <w:numFmt w:val="lowerLetter"/>
      <w:lvlText w:val="%8."/>
      <w:lvlJc w:val="left"/>
      <w:pPr>
        <w:tabs>
          <w:tab w:val="left" w:pos="1601"/>
        </w:tabs>
        <w:ind w:left="54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04636C">
      <w:start w:val="1"/>
      <w:numFmt w:val="lowerLetter"/>
      <w:lvlText w:val="%9."/>
      <w:lvlJc w:val="left"/>
      <w:pPr>
        <w:tabs>
          <w:tab w:val="left" w:pos="1601"/>
        </w:tabs>
        <w:ind w:left="61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06A64D71"/>
    <w:multiLevelType w:val="hybridMultilevel"/>
    <w:tmpl w:val="4CB41116"/>
    <w:lvl w:ilvl="0" w:tplc="740C8740">
      <w:start w:val="1"/>
      <w:numFmt w:val="decimal"/>
      <w:lvlText w:val="%1."/>
      <w:lvlJc w:val="left"/>
      <w:pPr>
        <w:tabs>
          <w:tab w:val="num" w:pos="722"/>
        </w:tabs>
        <w:ind w:left="721" w:hanging="361"/>
      </w:pPr>
      <w:rPr>
        <w:rFonts w:ascii="Arial" w:eastAsia="Times New Roman" w:hAnsi="Arial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476A0E"/>
    <w:multiLevelType w:val="hybridMultilevel"/>
    <w:tmpl w:val="F44ED4F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76B3431"/>
    <w:multiLevelType w:val="hybridMultilevel"/>
    <w:tmpl w:val="8A58C862"/>
    <w:lvl w:ilvl="0" w:tplc="4FE204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B377B76"/>
    <w:multiLevelType w:val="hybridMultilevel"/>
    <w:tmpl w:val="849E1D22"/>
    <w:lvl w:ilvl="0" w:tplc="9C8062A0">
      <w:start w:val="1"/>
      <w:numFmt w:val="decimal"/>
      <w:pStyle w:val="Heading2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4135FF1"/>
    <w:multiLevelType w:val="hybridMultilevel"/>
    <w:tmpl w:val="9D82F094"/>
    <w:lvl w:ilvl="0" w:tplc="4009000F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151F6ECD"/>
    <w:multiLevelType w:val="hybridMultilevel"/>
    <w:tmpl w:val="9D82F094"/>
    <w:lvl w:ilvl="0" w:tplc="4009000F">
      <w:start w:val="1"/>
      <w:numFmt w:val="decimal"/>
      <w:lvlText w:val="%1."/>
      <w:lvlJc w:val="left"/>
      <w:pPr>
        <w:tabs>
          <w:tab w:val="left" w:pos="722"/>
        </w:tabs>
        <w:ind w:left="721" w:hanging="36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722"/>
        </w:tabs>
        <w:ind w:left="9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722"/>
        </w:tabs>
        <w:ind w:left="16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722"/>
        </w:tabs>
        <w:ind w:left="23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722"/>
        </w:tabs>
        <w:ind w:left="308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722"/>
        </w:tabs>
        <w:ind w:left="380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722"/>
        </w:tabs>
        <w:ind w:left="45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722"/>
        </w:tabs>
        <w:ind w:left="52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722"/>
        </w:tabs>
        <w:ind w:left="59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1C006F89"/>
    <w:multiLevelType w:val="hybridMultilevel"/>
    <w:tmpl w:val="AA38905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35DB6"/>
    <w:multiLevelType w:val="hybridMultilevel"/>
    <w:tmpl w:val="D338A9E0"/>
    <w:lvl w:ilvl="0" w:tplc="740C8740">
      <w:start w:val="1"/>
      <w:numFmt w:val="decimal"/>
      <w:lvlText w:val="%1."/>
      <w:lvlJc w:val="left"/>
      <w:pPr>
        <w:tabs>
          <w:tab w:val="num" w:pos="722"/>
        </w:tabs>
        <w:ind w:left="721" w:hanging="361"/>
      </w:pPr>
      <w:rPr>
        <w:rFonts w:ascii="Arial" w:eastAsia="Times New Roman" w:hAnsi="Arial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86C31"/>
    <w:multiLevelType w:val="hybridMultilevel"/>
    <w:tmpl w:val="2910A3E6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1EB06DCC"/>
    <w:multiLevelType w:val="hybridMultilevel"/>
    <w:tmpl w:val="1488EAF6"/>
    <w:numStyleLink w:val="ImportedStyle8"/>
  </w:abstractNum>
  <w:abstractNum w:abstractNumId="23" w15:restartNumberingAfterBreak="0">
    <w:nsid w:val="1F647532"/>
    <w:multiLevelType w:val="hybridMultilevel"/>
    <w:tmpl w:val="9E941BFA"/>
    <w:styleLink w:val="ImportedStyle3"/>
    <w:lvl w:ilvl="0" w:tplc="D0A4CC76">
      <w:start w:val="1"/>
      <w:numFmt w:val="decimal"/>
      <w:lvlText w:val="%1."/>
      <w:lvlJc w:val="left"/>
      <w:pPr>
        <w:ind w:left="697" w:hanging="5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D060B2">
      <w:start w:val="1"/>
      <w:numFmt w:val="decimal"/>
      <w:lvlText w:val="%2."/>
      <w:lvlJc w:val="left"/>
      <w:pPr>
        <w:tabs>
          <w:tab w:val="left" w:pos="583"/>
        </w:tabs>
        <w:ind w:left="582" w:hanging="42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E65CBE">
      <w:numFmt w:val="none"/>
      <w:lvlText w:val=""/>
      <w:lvlJc w:val="left"/>
      <w:pPr>
        <w:tabs>
          <w:tab w:val="num" w:pos="360"/>
        </w:tabs>
      </w:pPr>
    </w:lvl>
    <w:lvl w:ilvl="3" w:tplc="5EB477AE">
      <w:numFmt w:val="none"/>
      <w:lvlText w:val=""/>
      <w:lvlJc w:val="left"/>
      <w:pPr>
        <w:tabs>
          <w:tab w:val="num" w:pos="360"/>
        </w:tabs>
      </w:pPr>
    </w:lvl>
    <w:lvl w:ilvl="4" w:tplc="C63A2F46">
      <w:numFmt w:val="none"/>
      <w:lvlText w:val=""/>
      <w:lvlJc w:val="left"/>
      <w:pPr>
        <w:tabs>
          <w:tab w:val="num" w:pos="360"/>
        </w:tabs>
      </w:pPr>
    </w:lvl>
    <w:lvl w:ilvl="5" w:tplc="125CC34A">
      <w:numFmt w:val="none"/>
      <w:lvlText w:val=""/>
      <w:lvlJc w:val="left"/>
      <w:pPr>
        <w:tabs>
          <w:tab w:val="num" w:pos="360"/>
        </w:tabs>
      </w:pPr>
    </w:lvl>
    <w:lvl w:ilvl="6" w:tplc="7E563180">
      <w:numFmt w:val="none"/>
      <w:lvlText w:val=""/>
      <w:lvlJc w:val="left"/>
      <w:pPr>
        <w:tabs>
          <w:tab w:val="num" w:pos="360"/>
        </w:tabs>
      </w:pPr>
    </w:lvl>
    <w:lvl w:ilvl="7" w:tplc="6B6EDD68">
      <w:numFmt w:val="none"/>
      <w:lvlText w:val=""/>
      <w:lvlJc w:val="left"/>
      <w:pPr>
        <w:tabs>
          <w:tab w:val="num" w:pos="360"/>
        </w:tabs>
      </w:pPr>
    </w:lvl>
    <w:lvl w:ilvl="8" w:tplc="5E0085AA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21AE39E2"/>
    <w:multiLevelType w:val="hybridMultilevel"/>
    <w:tmpl w:val="AE86D624"/>
    <w:lvl w:ilvl="0" w:tplc="20EA0F3E">
      <w:start w:val="2"/>
      <w:numFmt w:val="decimal"/>
      <w:lvlText w:val="%1."/>
      <w:lvlJc w:val="left"/>
      <w:pPr>
        <w:tabs>
          <w:tab w:val="num" w:pos="722"/>
        </w:tabs>
        <w:ind w:left="721" w:hanging="361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85A3BA2"/>
    <w:multiLevelType w:val="hybridMultilevel"/>
    <w:tmpl w:val="D3644C02"/>
    <w:lvl w:ilvl="0" w:tplc="4009000F">
      <w:start w:val="1"/>
      <w:numFmt w:val="decimal"/>
      <w:lvlText w:val="%1."/>
      <w:lvlJc w:val="left"/>
      <w:pPr>
        <w:tabs>
          <w:tab w:val="num" w:pos="722"/>
        </w:tabs>
        <w:ind w:left="721" w:hanging="361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7962B7"/>
    <w:multiLevelType w:val="hybridMultilevel"/>
    <w:tmpl w:val="B78AAFA6"/>
    <w:lvl w:ilvl="0" w:tplc="65D894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5AA6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EA8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541E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0A2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6DC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7858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2AC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24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4B27E7"/>
    <w:multiLevelType w:val="hybridMultilevel"/>
    <w:tmpl w:val="9D82F094"/>
    <w:lvl w:ilvl="0" w:tplc="4009000F">
      <w:start w:val="1"/>
      <w:numFmt w:val="decimal"/>
      <w:lvlText w:val="%1."/>
      <w:lvlJc w:val="left"/>
      <w:pPr>
        <w:tabs>
          <w:tab w:val="left" w:pos="722"/>
        </w:tabs>
        <w:ind w:left="721" w:hanging="36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722"/>
        </w:tabs>
        <w:ind w:left="9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722"/>
        </w:tabs>
        <w:ind w:left="16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722"/>
        </w:tabs>
        <w:ind w:left="23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722"/>
        </w:tabs>
        <w:ind w:left="308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722"/>
        </w:tabs>
        <w:ind w:left="380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722"/>
        </w:tabs>
        <w:ind w:left="45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722"/>
        </w:tabs>
        <w:ind w:left="52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722"/>
        </w:tabs>
        <w:ind w:left="59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2EE70391"/>
    <w:multiLevelType w:val="hybridMultilevel"/>
    <w:tmpl w:val="1488EAF6"/>
    <w:styleLink w:val="ImportedStyle8"/>
    <w:lvl w:ilvl="0" w:tplc="7150989C">
      <w:start w:val="1"/>
      <w:numFmt w:val="decimal"/>
      <w:lvlText w:val="%1."/>
      <w:lvlJc w:val="left"/>
      <w:pPr>
        <w:ind w:left="697" w:hanging="5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68EF92">
      <w:start w:val="1"/>
      <w:numFmt w:val="decimal"/>
      <w:lvlText w:val="%2."/>
      <w:lvlJc w:val="left"/>
      <w:pPr>
        <w:tabs>
          <w:tab w:val="left" w:pos="583"/>
        </w:tabs>
        <w:ind w:left="582" w:hanging="42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78485E">
      <w:numFmt w:val="none"/>
      <w:lvlText w:val=""/>
      <w:lvlJc w:val="left"/>
      <w:pPr>
        <w:tabs>
          <w:tab w:val="num" w:pos="360"/>
        </w:tabs>
      </w:pPr>
    </w:lvl>
    <w:lvl w:ilvl="3" w:tplc="8BD4C66A">
      <w:numFmt w:val="none"/>
      <w:lvlText w:val=""/>
      <w:lvlJc w:val="left"/>
      <w:pPr>
        <w:tabs>
          <w:tab w:val="num" w:pos="360"/>
        </w:tabs>
      </w:pPr>
    </w:lvl>
    <w:lvl w:ilvl="4" w:tplc="50D6ADFA">
      <w:numFmt w:val="none"/>
      <w:lvlText w:val=""/>
      <w:lvlJc w:val="left"/>
      <w:pPr>
        <w:tabs>
          <w:tab w:val="num" w:pos="360"/>
        </w:tabs>
      </w:pPr>
    </w:lvl>
    <w:lvl w:ilvl="5" w:tplc="C890C04C">
      <w:numFmt w:val="none"/>
      <w:lvlText w:val=""/>
      <w:lvlJc w:val="left"/>
      <w:pPr>
        <w:tabs>
          <w:tab w:val="num" w:pos="360"/>
        </w:tabs>
      </w:pPr>
    </w:lvl>
    <w:lvl w:ilvl="6" w:tplc="DFA2C536">
      <w:numFmt w:val="none"/>
      <w:lvlText w:val=""/>
      <w:lvlJc w:val="left"/>
      <w:pPr>
        <w:tabs>
          <w:tab w:val="num" w:pos="360"/>
        </w:tabs>
      </w:pPr>
    </w:lvl>
    <w:lvl w:ilvl="7" w:tplc="4B82275C">
      <w:numFmt w:val="none"/>
      <w:lvlText w:val=""/>
      <w:lvlJc w:val="left"/>
      <w:pPr>
        <w:tabs>
          <w:tab w:val="num" w:pos="360"/>
        </w:tabs>
      </w:pPr>
    </w:lvl>
    <w:lvl w:ilvl="8" w:tplc="6ECE479A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318B6BAC"/>
    <w:multiLevelType w:val="hybridMultilevel"/>
    <w:tmpl w:val="9D82F094"/>
    <w:lvl w:ilvl="0" w:tplc="4009000F">
      <w:start w:val="1"/>
      <w:numFmt w:val="decimal"/>
      <w:lvlText w:val="%1."/>
      <w:lvlJc w:val="left"/>
      <w:pPr>
        <w:tabs>
          <w:tab w:val="left" w:pos="722"/>
        </w:tabs>
        <w:ind w:left="721" w:hanging="36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722"/>
        </w:tabs>
        <w:ind w:left="9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722"/>
        </w:tabs>
        <w:ind w:left="16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722"/>
        </w:tabs>
        <w:ind w:left="23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722"/>
        </w:tabs>
        <w:ind w:left="308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722"/>
        </w:tabs>
        <w:ind w:left="380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722"/>
        </w:tabs>
        <w:ind w:left="45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722"/>
        </w:tabs>
        <w:ind w:left="52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722"/>
        </w:tabs>
        <w:ind w:left="59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38DA539A"/>
    <w:multiLevelType w:val="hybridMultilevel"/>
    <w:tmpl w:val="F5402258"/>
    <w:lvl w:ilvl="0" w:tplc="04090019">
      <w:start w:val="1"/>
      <w:numFmt w:val="lowerLetter"/>
      <w:lvlText w:val="%1."/>
      <w:lvlJc w:val="left"/>
      <w:pPr>
        <w:ind w:left="108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1" w:hanging="360"/>
      </w:pPr>
    </w:lvl>
    <w:lvl w:ilvl="2" w:tplc="4009001B" w:tentative="1">
      <w:start w:val="1"/>
      <w:numFmt w:val="lowerRoman"/>
      <w:lvlText w:val="%3."/>
      <w:lvlJc w:val="right"/>
      <w:pPr>
        <w:ind w:left="2521" w:hanging="180"/>
      </w:pPr>
    </w:lvl>
    <w:lvl w:ilvl="3" w:tplc="4009000F" w:tentative="1">
      <w:start w:val="1"/>
      <w:numFmt w:val="decimal"/>
      <w:lvlText w:val="%4."/>
      <w:lvlJc w:val="left"/>
      <w:pPr>
        <w:ind w:left="3241" w:hanging="360"/>
      </w:pPr>
    </w:lvl>
    <w:lvl w:ilvl="4" w:tplc="40090019" w:tentative="1">
      <w:start w:val="1"/>
      <w:numFmt w:val="lowerLetter"/>
      <w:lvlText w:val="%5."/>
      <w:lvlJc w:val="left"/>
      <w:pPr>
        <w:ind w:left="3961" w:hanging="360"/>
      </w:pPr>
    </w:lvl>
    <w:lvl w:ilvl="5" w:tplc="4009001B" w:tentative="1">
      <w:start w:val="1"/>
      <w:numFmt w:val="lowerRoman"/>
      <w:lvlText w:val="%6."/>
      <w:lvlJc w:val="right"/>
      <w:pPr>
        <w:ind w:left="4681" w:hanging="180"/>
      </w:pPr>
    </w:lvl>
    <w:lvl w:ilvl="6" w:tplc="4009000F" w:tentative="1">
      <w:start w:val="1"/>
      <w:numFmt w:val="decimal"/>
      <w:lvlText w:val="%7."/>
      <w:lvlJc w:val="left"/>
      <w:pPr>
        <w:ind w:left="5401" w:hanging="360"/>
      </w:pPr>
    </w:lvl>
    <w:lvl w:ilvl="7" w:tplc="40090019" w:tentative="1">
      <w:start w:val="1"/>
      <w:numFmt w:val="lowerLetter"/>
      <w:lvlText w:val="%8."/>
      <w:lvlJc w:val="left"/>
      <w:pPr>
        <w:ind w:left="6121" w:hanging="360"/>
      </w:pPr>
    </w:lvl>
    <w:lvl w:ilvl="8" w:tplc="40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2" w15:restartNumberingAfterBreak="0">
    <w:nsid w:val="396633B8"/>
    <w:multiLevelType w:val="hybridMultilevel"/>
    <w:tmpl w:val="62B08D12"/>
    <w:lvl w:ilvl="0" w:tplc="4A6800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3A244818"/>
    <w:multiLevelType w:val="hybridMultilevel"/>
    <w:tmpl w:val="85C2DF7C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3C18318C"/>
    <w:multiLevelType w:val="hybridMultilevel"/>
    <w:tmpl w:val="D3644C02"/>
    <w:lvl w:ilvl="0" w:tplc="4009000F">
      <w:start w:val="1"/>
      <w:numFmt w:val="decimal"/>
      <w:lvlText w:val="%1."/>
      <w:lvlJc w:val="left"/>
      <w:pPr>
        <w:tabs>
          <w:tab w:val="num" w:pos="722"/>
        </w:tabs>
        <w:ind w:left="721" w:hanging="361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4A2B32"/>
    <w:multiLevelType w:val="hybridMultilevel"/>
    <w:tmpl w:val="BF36F974"/>
    <w:lvl w:ilvl="0" w:tplc="91CCD28C">
      <w:start w:val="1"/>
      <w:numFmt w:val="decimal"/>
      <w:pStyle w:val="Heading1"/>
      <w:lvlText w:val="%1.0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1421CA"/>
    <w:multiLevelType w:val="hybridMultilevel"/>
    <w:tmpl w:val="13C846D2"/>
    <w:styleLink w:val="ImportedStyle9"/>
    <w:lvl w:ilvl="0" w:tplc="6F5A3F06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F6B106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F8E0E2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2444C6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D03964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E64696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CAD886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26260A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E26486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50C023AE"/>
    <w:multiLevelType w:val="hybridMultilevel"/>
    <w:tmpl w:val="FE489B5E"/>
    <w:lvl w:ilvl="0" w:tplc="6DCED6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27427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38E01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0586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91E75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D44A5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0CEC2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2C0A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77ED5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4C8390B"/>
    <w:multiLevelType w:val="hybridMultilevel"/>
    <w:tmpl w:val="415E004E"/>
    <w:lvl w:ilvl="0" w:tplc="5C36FABC">
      <w:start w:val="2"/>
      <w:numFmt w:val="decimal"/>
      <w:lvlText w:val="%1."/>
      <w:lvlJc w:val="left"/>
      <w:pPr>
        <w:tabs>
          <w:tab w:val="num" w:pos="722"/>
        </w:tabs>
        <w:ind w:left="721" w:hanging="361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E00C31"/>
    <w:multiLevelType w:val="hybridMultilevel"/>
    <w:tmpl w:val="C62E506E"/>
    <w:lvl w:ilvl="0" w:tplc="B7E6A516">
      <w:start w:val="2"/>
      <w:numFmt w:val="decimal"/>
      <w:lvlText w:val="%1."/>
      <w:lvlJc w:val="left"/>
      <w:pPr>
        <w:tabs>
          <w:tab w:val="num" w:pos="722"/>
        </w:tabs>
        <w:ind w:left="721" w:hanging="361"/>
      </w:pPr>
      <w:rPr>
        <w:rFonts w:ascii="Arial" w:eastAsia="Times New Roman" w:hAnsi="Arial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6A37E8"/>
    <w:multiLevelType w:val="hybridMultilevel"/>
    <w:tmpl w:val="08363DD6"/>
    <w:lvl w:ilvl="0" w:tplc="0482609A">
      <w:start w:val="1"/>
      <w:numFmt w:val="decimal"/>
      <w:lvlText w:val="%1."/>
      <w:lvlJc w:val="left"/>
      <w:pPr>
        <w:tabs>
          <w:tab w:val="left" w:pos="88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637714"/>
    <w:multiLevelType w:val="hybridMultilevel"/>
    <w:tmpl w:val="E5047E4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14A2B79"/>
    <w:multiLevelType w:val="hybridMultilevel"/>
    <w:tmpl w:val="FA5A0300"/>
    <w:styleLink w:val="ImportedStyle60"/>
    <w:lvl w:ilvl="0" w:tplc="97B6A096">
      <w:start w:val="1"/>
      <w:numFmt w:val="bullet"/>
      <w:lvlText w:val="•"/>
      <w:lvlJc w:val="left"/>
      <w:pPr>
        <w:tabs>
          <w:tab w:val="left" w:pos="1600"/>
          <w:tab w:val="left" w:pos="1601"/>
        </w:tabs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1A0492CA">
      <w:start w:val="1"/>
      <w:numFmt w:val="bullet"/>
      <w:lvlText w:val="·"/>
      <w:lvlJc w:val="left"/>
      <w:pPr>
        <w:tabs>
          <w:tab w:val="left" w:pos="1601"/>
        </w:tabs>
        <w:ind w:left="160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82805C">
      <w:start w:val="1"/>
      <w:numFmt w:val="bullet"/>
      <w:lvlText w:val="·"/>
      <w:lvlJc w:val="left"/>
      <w:pPr>
        <w:tabs>
          <w:tab w:val="left" w:pos="1601"/>
        </w:tabs>
        <w:ind w:left="160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FEEA86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260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3409C4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361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5A3FD8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461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2C42EE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562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1E4802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662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D8C18C">
      <w:start w:val="1"/>
      <w:numFmt w:val="bullet"/>
      <w:lvlText w:val="·"/>
      <w:lvlJc w:val="left"/>
      <w:pPr>
        <w:tabs>
          <w:tab w:val="left" w:pos="1600"/>
          <w:tab w:val="left" w:pos="1601"/>
        </w:tabs>
        <w:ind w:left="763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658731A4"/>
    <w:multiLevelType w:val="hybridMultilevel"/>
    <w:tmpl w:val="9C98E486"/>
    <w:lvl w:ilvl="0" w:tplc="4C2C99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5C2179B"/>
    <w:multiLevelType w:val="hybridMultilevel"/>
    <w:tmpl w:val="9D82F094"/>
    <w:lvl w:ilvl="0" w:tplc="4009000F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660C1C64"/>
    <w:multiLevelType w:val="hybridMultilevel"/>
    <w:tmpl w:val="DEF4D9CA"/>
    <w:styleLink w:val="ImportedStyle6"/>
    <w:lvl w:ilvl="0" w:tplc="C55E19F2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4EAB08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428DCA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26CEAE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30E58A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5AEE86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013C8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6226D8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C8D960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6788152A"/>
    <w:multiLevelType w:val="hybridMultilevel"/>
    <w:tmpl w:val="A92EC312"/>
    <w:lvl w:ilvl="0" w:tplc="1FBE3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D9423D1"/>
    <w:multiLevelType w:val="hybridMultilevel"/>
    <w:tmpl w:val="9D82F094"/>
    <w:lvl w:ilvl="0" w:tplc="4009000F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70A83F88"/>
    <w:multiLevelType w:val="hybridMultilevel"/>
    <w:tmpl w:val="F802E950"/>
    <w:lvl w:ilvl="0" w:tplc="1CAE94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F2626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07473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4D40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C90A3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3F644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C806C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3A418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CF8AE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1B62DB7"/>
    <w:multiLevelType w:val="hybridMultilevel"/>
    <w:tmpl w:val="1B12E566"/>
    <w:styleLink w:val="ImportedStyle5"/>
    <w:lvl w:ilvl="0" w:tplc="1AE653FA">
      <w:start w:val="1"/>
      <w:numFmt w:val="decimal"/>
      <w:lvlText w:val="%1."/>
      <w:lvlJc w:val="left"/>
      <w:pPr>
        <w:tabs>
          <w:tab w:val="left" w:pos="881"/>
        </w:tabs>
        <w:ind w:left="88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E6D984">
      <w:start w:val="1"/>
      <w:numFmt w:val="decimal"/>
      <w:lvlText w:val="%2."/>
      <w:lvlJc w:val="left"/>
      <w:pPr>
        <w:tabs>
          <w:tab w:val="left" w:pos="881"/>
        </w:tabs>
        <w:ind w:left="10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B0740C">
      <w:start w:val="1"/>
      <w:numFmt w:val="decimal"/>
      <w:lvlText w:val="%3."/>
      <w:lvlJc w:val="left"/>
      <w:pPr>
        <w:tabs>
          <w:tab w:val="left" w:pos="881"/>
        </w:tabs>
        <w:ind w:left="18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8CAB42">
      <w:start w:val="1"/>
      <w:numFmt w:val="decimal"/>
      <w:lvlText w:val="%4."/>
      <w:lvlJc w:val="left"/>
      <w:pPr>
        <w:tabs>
          <w:tab w:val="left" w:pos="881"/>
        </w:tabs>
        <w:ind w:left="25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901FC2">
      <w:start w:val="1"/>
      <w:numFmt w:val="decimal"/>
      <w:lvlText w:val="%5."/>
      <w:lvlJc w:val="left"/>
      <w:pPr>
        <w:tabs>
          <w:tab w:val="left" w:pos="881"/>
        </w:tabs>
        <w:ind w:left="324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502898">
      <w:start w:val="1"/>
      <w:numFmt w:val="decimal"/>
      <w:lvlText w:val="%6."/>
      <w:lvlJc w:val="left"/>
      <w:pPr>
        <w:tabs>
          <w:tab w:val="left" w:pos="881"/>
        </w:tabs>
        <w:ind w:left="396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4CAC3E">
      <w:start w:val="1"/>
      <w:numFmt w:val="decimal"/>
      <w:lvlText w:val="%7."/>
      <w:lvlJc w:val="left"/>
      <w:pPr>
        <w:tabs>
          <w:tab w:val="left" w:pos="881"/>
        </w:tabs>
        <w:ind w:left="468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CCEF16">
      <w:start w:val="1"/>
      <w:numFmt w:val="decimal"/>
      <w:lvlText w:val="%8."/>
      <w:lvlJc w:val="left"/>
      <w:pPr>
        <w:tabs>
          <w:tab w:val="left" w:pos="881"/>
        </w:tabs>
        <w:ind w:left="540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8EF09C">
      <w:start w:val="1"/>
      <w:numFmt w:val="decimal"/>
      <w:lvlText w:val="%9."/>
      <w:lvlJc w:val="left"/>
      <w:pPr>
        <w:tabs>
          <w:tab w:val="left" w:pos="881"/>
        </w:tabs>
        <w:ind w:left="6121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 w15:restartNumberingAfterBreak="0">
    <w:nsid w:val="74B17656"/>
    <w:multiLevelType w:val="hybridMultilevel"/>
    <w:tmpl w:val="9D82F094"/>
    <w:lvl w:ilvl="0" w:tplc="4009000F">
      <w:start w:val="1"/>
      <w:numFmt w:val="decimal"/>
      <w:lvlText w:val="%1."/>
      <w:lvlJc w:val="left"/>
      <w:pPr>
        <w:tabs>
          <w:tab w:val="left" w:pos="722"/>
        </w:tabs>
        <w:ind w:left="721" w:hanging="36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722"/>
        </w:tabs>
        <w:ind w:left="9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722"/>
        </w:tabs>
        <w:ind w:left="16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722"/>
        </w:tabs>
        <w:ind w:left="23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722"/>
        </w:tabs>
        <w:ind w:left="308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722"/>
        </w:tabs>
        <w:ind w:left="380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722"/>
        </w:tabs>
        <w:ind w:left="45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722"/>
        </w:tabs>
        <w:ind w:left="52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722"/>
        </w:tabs>
        <w:ind w:left="59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753C4B72"/>
    <w:multiLevelType w:val="hybridMultilevel"/>
    <w:tmpl w:val="1FF0AEB2"/>
    <w:styleLink w:val="ImportedStyle14"/>
    <w:lvl w:ilvl="0" w:tplc="4E9C4EA8">
      <w:start w:val="1"/>
      <w:numFmt w:val="decimal"/>
      <w:lvlText w:val="%1."/>
      <w:lvlJc w:val="left"/>
      <w:pPr>
        <w:ind w:left="697" w:hanging="53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9C7D32">
      <w:start w:val="1"/>
      <w:numFmt w:val="decimal"/>
      <w:lvlText w:val="%2."/>
      <w:lvlJc w:val="left"/>
      <w:pPr>
        <w:tabs>
          <w:tab w:val="left" w:pos="583"/>
        </w:tabs>
        <w:ind w:left="582" w:hanging="423"/>
      </w:pPr>
      <w:rPr>
        <w:rFonts w:ascii="Carlito" w:eastAsia="Carlito" w:hAnsi="Carlito" w:cs="Carlito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38DD3"/>
        <w:spacing w:val="0"/>
        <w:w w:val="100"/>
        <w:kern w:val="0"/>
        <w:position w:val="0"/>
        <w:highlight w:val="none"/>
        <w:vertAlign w:val="baseline"/>
      </w:rPr>
    </w:lvl>
    <w:lvl w:ilvl="2" w:tplc="88F2256E">
      <w:start w:val="1"/>
      <w:numFmt w:val="decimal"/>
      <w:lvlText w:val="%3."/>
      <w:lvlJc w:val="left"/>
      <w:pPr>
        <w:tabs>
          <w:tab w:val="left" w:pos="1061"/>
        </w:tabs>
        <w:ind w:left="106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CE5368">
      <w:start w:val="1"/>
      <w:numFmt w:val="decimal"/>
      <w:lvlText w:val="%4."/>
      <w:lvlJc w:val="left"/>
      <w:pPr>
        <w:tabs>
          <w:tab w:val="left" w:pos="1061"/>
        </w:tabs>
        <w:ind w:left="1410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0E1018">
      <w:start w:val="1"/>
      <w:numFmt w:val="decimal"/>
      <w:lvlText w:val="%5."/>
      <w:lvlJc w:val="left"/>
      <w:pPr>
        <w:tabs>
          <w:tab w:val="left" w:pos="1061"/>
        </w:tabs>
        <w:ind w:left="1759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DC7722">
      <w:start w:val="1"/>
      <w:numFmt w:val="decimal"/>
      <w:lvlText w:val="%6."/>
      <w:lvlJc w:val="left"/>
      <w:pPr>
        <w:tabs>
          <w:tab w:val="left" w:pos="1061"/>
        </w:tabs>
        <w:ind w:left="2109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8A4A34">
      <w:start w:val="1"/>
      <w:numFmt w:val="decimal"/>
      <w:lvlText w:val="%7."/>
      <w:lvlJc w:val="left"/>
      <w:pPr>
        <w:tabs>
          <w:tab w:val="left" w:pos="1061"/>
        </w:tabs>
        <w:ind w:left="2458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E49128">
      <w:start w:val="1"/>
      <w:numFmt w:val="decimal"/>
      <w:lvlText w:val="%8."/>
      <w:lvlJc w:val="left"/>
      <w:pPr>
        <w:tabs>
          <w:tab w:val="left" w:pos="1061"/>
        </w:tabs>
        <w:ind w:left="2808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929A46">
      <w:start w:val="1"/>
      <w:numFmt w:val="decimal"/>
      <w:lvlText w:val="%9."/>
      <w:lvlJc w:val="left"/>
      <w:pPr>
        <w:tabs>
          <w:tab w:val="left" w:pos="1061"/>
        </w:tabs>
        <w:ind w:left="3157" w:hanging="361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79766A8E"/>
    <w:multiLevelType w:val="hybridMultilevel"/>
    <w:tmpl w:val="1AC07C2A"/>
    <w:styleLink w:val="ImportedStyle7"/>
    <w:lvl w:ilvl="0" w:tplc="D14C0810">
      <w:start w:val="1"/>
      <w:numFmt w:val="lowerLetter"/>
      <w:lvlText w:val="%1."/>
      <w:lvlJc w:val="left"/>
      <w:pPr>
        <w:tabs>
          <w:tab w:val="left" w:pos="1601"/>
        </w:tabs>
        <w:ind w:left="160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140356">
      <w:start w:val="1"/>
      <w:numFmt w:val="lowerLetter"/>
      <w:lvlText w:val="%2."/>
      <w:lvlJc w:val="left"/>
      <w:pPr>
        <w:tabs>
          <w:tab w:val="left" w:pos="1601"/>
        </w:tabs>
        <w:ind w:left="108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6856D0">
      <w:start w:val="1"/>
      <w:numFmt w:val="lowerLetter"/>
      <w:lvlText w:val="%3."/>
      <w:lvlJc w:val="left"/>
      <w:pPr>
        <w:tabs>
          <w:tab w:val="left" w:pos="1601"/>
        </w:tabs>
        <w:ind w:left="180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92373E">
      <w:start w:val="1"/>
      <w:numFmt w:val="lowerLetter"/>
      <w:lvlText w:val="%4."/>
      <w:lvlJc w:val="left"/>
      <w:pPr>
        <w:tabs>
          <w:tab w:val="left" w:pos="1601"/>
        </w:tabs>
        <w:ind w:left="252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E6E5F0">
      <w:start w:val="1"/>
      <w:numFmt w:val="lowerLetter"/>
      <w:lvlText w:val="%5."/>
      <w:lvlJc w:val="left"/>
      <w:pPr>
        <w:tabs>
          <w:tab w:val="left" w:pos="1601"/>
        </w:tabs>
        <w:ind w:left="324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AB8E2">
      <w:start w:val="1"/>
      <w:numFmt w:val="lowerLetter"/>
      <w:lvlText w:val="%6."/>
      <w:lvlJc w:val="left"/>
      <w:pPr>
        <w:tabs>
          <w:tab w:val="left" w:pos="1601"/>
        </w:tabs>
        <w:ind w:left="396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90ADC8">
      <w:start w:val="1"/>
      <w:numFmt w:val="lowerLetter"/>
      <w:lvlText w:val="%7."/>
      <w:lvlJc w:val="left"/>
      <w:pPr>
        <w:tabs>
          <w:tab w:val="left" w:pos="1601"/>
        </w:tabs>
        <w:ind w:left="468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7408FC">
      <w:start w:val="1"/>
      <w:numFmt w:val="lowerLetter"/>
      <w:lvlText w:val="%8."/>
      <w:lvlJc w:val="left"/>
      <w:pPr>
        <w:tabs>
          <w:tab w:val="left" w:pos="1601"/>
        </w:tabs>
        <w:ind w:left="540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16EDFA">
      <w:start w:val="1"/>
      <w:numFmt w:val="lowerLetter"/>
      <w:lvlText w:val="%9."/>
      <w:lvlJc w:val="left"/>
      <w:pPr>
        <w:tabs>
          <w:tab w:val="left" w:pos="1601"/>
        </w:tabs>
        <w:ind w:left="6120" w:hanging="360"/>
      </w:pPr>
      <w:rPr>
        <w:rFonts w:ascii="Carlito" w:eastAsia="Carlito" w:hAnsi="Carlito" w:cs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7AFB2F4F"/>
    <w:multiLevelType w:val="hybridMultilevel"/>
    <w:tmpl w:val="4F32BAF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B786E05"/>
    <w:multiLevelType w:val="hybridMultilevel"/>
    <w:tmpl w:val="20C8EAF2"/>
    <w:styleLink w:val="ImportedStyle11"/>
    <w:lvl w:ilvl="0" w:tplc="096A871A">
      <w:start w:val="1"/>
      <w:numFmt w:val="bullet"/>
      <w:lvlText w:val="·"/>
      <w:lvlJc w:val="left"/>
      <w:pPr>
        <w:tabs>
          <w:tab w:val="left" w:pos="438"/>
        </w:tabs>
        <w:ind w:left="43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78A9FC">
      <w:start w:val="1"/>
      <w:numFmt w:val="bullet"/>
      <w:lvlText w:val="·"/>
      <w:lvlJc w:val="left"/>
      <w:pPr>
        <w:tabs>
          <w:tab w:val="left" w:pos="438"/>
        </w:tabs>
        <w:ind w:left="124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A4996A">
      <w:start w:val="1"/>
      <w:numFmt w:val="bullet"/>
      <w:lvlText w:val="·"/>
      <w:lvlJc w:val="left"/>
      <w:pPr>
        <w:tabs>
          <w:tab w:val="left" w:pos="438"/>
        </w:tabs>
        <w:ind w:left="204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1AC804">
      <w:start w:val="1"/>
      <w:numFmt w:val="bullet"/>
      <w:lvlText w:val="·"/>
      <w:lvlJc w:val="left"/>
      <w:pPr>
        <w:tabs>
          <w:tab w:val="left" w:pos="438"/>
        </w:tabs>
        <w:ind w:left="285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724D4C">
      <w:start w:val="1"/>
      <w:numFmt w:val="bullet"/>
      <w:lvlText w:val="·"/>
      <w:lvlJc w:val="left"/>
      <w:pPr>
        <w:tabs>
          <w:tab w:val="left" w:pos="438"/>
        </w:tabs>
        <w:ind w:left="3654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38A0B0">
      <w:start w:val="1"/>
      <w:numFmt w:val="bullet"/>
      <w:lvlText w:val="·"/>
      <w:lvlJc w:val="left"/>
      <w:pPr>
        <w:tabs>
          <w:tab w:val="left" w:pos="438"/>
        </w:tabs>
        <w:ind w:left="4458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829B72">
      <w:start w:val="1"/>
      <w:numFmt w:val="bullet"/>
      <w:lvlText w:val="·"/>
      <w:lvlJc w:val="left"/>
      <w:pPr>
        <w:tabs>
          <w:tab w:val="left" w:pos="438"/>
        </w:tabs>
        <w:ind w:left="5262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54F89E">
      <w:start w:val="1"/>
      <w:numFmt w:val="bullet"/>
      <w:lvlText w:val="·"/>
      <w:lvlJc w:val="left"/>
      <w:pPr>
        <w:tabs>
          <w:tab w:val="left" w:pos="438"/>
        </w:tabs>
        <w:ind w:left="6066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4C158C">
      <w:start w:val="1"/>
      <w:numFmt w:val="bullet"/>
      <w:lvlText w:val="·"/>
      <w:lvlJc w:val="left"/>
      <w:pPr>
        <w:tabs>
          <w:tab w:val="left" w:pos="438"/>
        </w:tabs>
        <w:ind w:left="686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7DC307A7"/>
    <w:multiLevelType w:val="hybridMultilevel"/>
    <w:tmpl w:val="9D82F094"/>
    <w:lvl w:ilvl="0" w:tplc="4009000F">
      <w:start w:val="1"/>
      <w:numFmt w:val="decimal"/>
      <w:lvlText w:val="%1."/>
      <w:lvlJc w:val="left"/>
      <w:pPr>
        <w:tabs>
          <w:tab w:val="left" w:pos="722"/>
        </w:tabs>
        <w:ind w:left="721" w:hanging="36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2609A">
      <w:start w:val="1"/>
      <w:numFmt w:val="decimal"/>
      <w:lvlText w:val="%2."/>
      <w:lvlJc w:val="left"/>
      <w:pPr>
        <w:tabs>
          <w:tab w:val="left" w:pos="722"/>
        </w:tabs>
        <w:ind w:left="9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CEAB4">
      <w:start w:val="1"/>
      <w:numFmt w:val="decimal"/>
      <w:lvlText w:val="%3."/>
      <w:lvlJc w:val="left"/>
      <w:pPr>
        <w:tabs>
          <w:tab w:val="left" w:pos="722"/>
        </w:tabs>
        <w:ind w:left="16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949914">
      <w:start w:val="1"/>
      <w:numFmt w:val="decimal"/>
      <w:lvlText w:val="%4."/>
      <w:lvlJc w:val="left"/>
      <w:pPr>
        <w:tabs>
          <w:tab w:val="left" w:pos="722"/>
        </w:tabs>
        <w:ind w:left="23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10C496">
      <w:start w:val="1"/>
      <w:numFmt w:val="decimal"/>
      <w:lvlText w:val="%5."/>
      <w:lvlJc w:val="left"/>
      <w:pPr>
        <w:tabs>
          <w:tab w:val="left" w:pos="722"/>
        </w:tabs>
        <w:ind w:left="308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EA53CC">
      <w:start w:val="1"/>
      <w:numFmt w:val="decimal"/>
      <w:lvlText w:val="%6."/>
      <w:lvlJc w:val="left"/>
      <w:pPr>
        <w:tabs>
          <w:tab w:val="left" w:pos="722"/>
        </w:tabs>
        <w:ind w:left="380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16A0">
      <w:start w:val="1"/>
      <w:numFmt w:val="decimal"/>
      <w:lvlText w:val="%7."/>
      <w:lvlJc w:val="left"/>
      <w:pPr>
        <w:tabs>
          <w:tab w:val="left" w:pos="722"/>
        </w:tabs>
        <w:ind w:left="452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644E2">
      <w:start w:val="1"/>
      <w:numFmt w:val="decimal"/>
      <w:lvlText w:val="%8."/>
      <w:lvlJc w:val="left"/>
      <w:pPr>
        <w:tabs>
          <w:tab w:val="left" w:pos="722"/>
        </w:tabs>
        <w:ind w:left="524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C26A2">
      <w:start w:val="1"/>
      <w:numFmt w:val="decimal"/>
      <w:lvlText w:val="%9."/>
      <w:lvlJc w:val="left"/>
      <w:pPr>
        <w:tabs>
          <w:tab w:val="left" w:pos="722"/>
        </w:tabs>
        <w:ind w:left="5962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22"/>
    <w:lvlOverride w:ilvl="0">
      <w:lvl w:ilvl="0" w:tplc="05D03CA6">
        <w:start w:val="1"/>
        <w:numFmt w:val="decimal"/>
        <w:lvlText w:val="%1.0"/>
        <w:lvlJc w:val="left"/>
        <w:pPr>
          <w:tabs>
            <w:tab w:val="num" w:pos="4050"/>
          </w:tabs>
          <w:ind w:left="3690" w:hanging="360"/>
        </w:pPr>
        <w:rPr>
          <w:rFonts w:hint="default"/>
        </w:rPr>
      </w:lvl>
    </w:lvlOverride>
    <w:lvlOverride w:ilvl="1">
      <w:lvl w:ilvl="1" w:tplc="22AEEDB8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FD8CC78">
        <w:start w:val="1"/>
        <w:numFmt w:val="lowerRoman"/>
        <w:pStyle w:val="Heading3"/>
        <w:lvlText w:val="%3."/>
        <w:lvlJc w:val="right"/>
        <w:pPr>
          <w:ind w:left="2160" w:hanging="180"/>
        </w:pPr>
      </w:lvl>
    </w:lvlOverride>
    <w:lvlOverride w:ilvl="3">
      <w:lvl w:ilvl="3" w:tplc="C1743282" w:tentative="1">
        <w:start w:val="1"/>
        <w:numFmt w:val="decimal"/>
        <w:pStyle w:val="Heading4"/>
        <w:lvlText w:val="%4."/>
        <w:lvlJc w:val="left"/>
        <w:pPr>
          <w:ind w:left="2880" w:hanging="360"/>
        </w:pPr>
      </w:lvl>
    </w:lvlOverride>
    <w:lvlOverride w:ilvl="4">
      <w:lvl w:ilvl="4" w:tplc="1C54355A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3448F952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60307A9C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36F82646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9C50248C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13"/>
  </w:num>
  <w:num w:numId="16">
    <w:abstractNumId w:val="43"/>
  </w:num>
  <w:num w:numId="17">
    <w:abstractNumId w:val="49"/>
  </w:num>
  <w:num w:numId="18">
    <w:abstractNumId w:val="23"/>
  </w:num>
  <w:num w:numId="19">
    <w:abstractNumId w:val="45"/>
  </w:num>
  <w:num w:numId="20">
    <w:abstractNumId w:val="42"/>
  </w:num>
  <w:num w:numId="21">
    <w:abstractNumId w:val="10"/>
  </w:num>
  <w:num w:numId="22">
    <w:abstractNumId w:val="44"/>
  </w:num>
  <w:num w:numId="23">
    <w:abstractNumId w:val="52"/>
  </w:num>
  <w:num w:numId="24">
    <w:abstractNumId w:val="36"/>
  </w:num>
  <w:num w:numId="25">
    <w:abstractNumId w:val="29"/>
  </w:num>
  <w:num w:numId="26">
    <w:abstractNumId w:val="54"/>
  </w:num>
  <w:num w:numId="27">
    <w:abstractNumId w:val="15"/>
  </w:num>
  <w:num w:numId="28">
    <w:abstractNumId w:val="15"/>
    <w:lvlOverride w:ilvl="0">
      <w:startOverride w:val="1"/>
    </w:lvlOverride>
  </w:num>
  <w:num w:numId="29">
    <w:abstractNumId w:val="51"/>
  </w:num>
  <w:num w:numId="30">
    <w:abstractNumId w:val="35"/>
  </w:num>
  <w:num w:numId="31">
    <w:abstractNumId w:val="15"/>
    <w:lvlOverride w:ilvl="0">
      <w:startOverride w:val="1"/>
    </w:lvlOverride>
  </w:num>
  <w:num w:numId="32">
    <w:abstractNumId w:val="11"/>
  </w:num>
  <w:num w:numId="33">
    <w:abstractNumId w:val="34"/>
  </w:num>
  <w:num w:numId="34">
    <w:abstractNumId w:val="55"/>
  </w:num>
  <w:num w:numId="35">
    <w:abstractNumId w:val="30"/>
  </w:num>
  <w:num w:numId="36">
    <w:abstractNumId w:val="28"/>
  </w:num>
  <w:num w:numId="37">
    <w:abstractNumId w:val="47"/>
  </w:num>
  <w:num w:numId="38">
    <w:abstractNumId w:val="17"/>
  </w:num>
  <w:num w:numId="39">
    <w:abstractNumId w:val="20"/>
  </w:num>
  <w:num w:numId="40">
    <w:abstractNumId w:val="39"/>
  </w:num>
  <w:num w:numId="41">
    <w:abstractNumId w:val="21"/>
  </w:num>
  <w:num w:numId="42">
    <w:abstractNumId w:val="31"/>
  </w:num>
  <w:num w:numId="43">
    <w:abstractNumId w:val="26"/>
  </w:num>
  <w:num w:numId="44">
    <w:abstractNumId w:val="24"/>
  </w:num>
  <w:num w:numId="45">
    <w:abstractNumId w:val="18"/>
  </w:num>
  <w:num w:numId="46">
    <w:abstractNumId w:val="38"/>
  </w:num>
  <w:num w:numId="47">
    <w:abstractNumId w:val="50"/>
  </w:num>
  <w:num w:numId="48">
    <w:abstractNumId w:val="32"/>
  </w:num>
  <w:num w:numId="49">
    <w:abstractNumId w:val="33"/>
  </w:num>
  <w:num w:numId="50">
    <w:abstractNumId w:val="27"/>
  </w:num>
  <w:num w:numId="51">
    <w:abstractNumId w:val="48"/>
  </w:num>
  <w:num w:numId="52">
    <w:abstractNumId w:val="37"/>
  </w:num>
  <w:num w:numId="53">
    <w:abstractNumId w:val="35"/>
    <w:lvlOverride w:ilvl="0">
      <w:startOverride w:val="1"/>
    </w:lvlOverride>
  </w:num>
  <w:num w:numId="54">
    <w:abstractNumId w:val="40"/>
  </w:num>
  <w:num w:numId="55">
    <w:abstractNumId w:val="41"/>
  </w:num>
  <w:num w:numId="56">
    <w:abstractNumId w:val="12"/>
  </w:num>
  <w:num w:numId="57">
    <w:abstractNumId w:val="53"/>
  </w:num>
  <w:num w:numId="58">
    <w:abstractNumId w:val="19"/>
  </w:num>
  <w:num w:numId="59">
    <w:abstractNumId w:val="4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B83"/>
    <w:rsid w:val="00002DB5"/>
    <w:rsid w:val="0000322C"/>
    <w:rsid w:val="000038B2"/>
    <w:rsid w:val="00003961"/>
    <w:rsid w:val="00003B58"/>
    <w:rsid w:val="00004470"/>
    <w:rsid w:val="00004C2B"/>
    <w:rsid w:val="00005177"/>
    <w:rsid w:val="00005689"/>
    <w:rsid w:val="00005916"/>
    <w:rsid w:val="00006E19"/>
    <w:rsid w:val="00007AA1"/>
    <w:rsid w:val="00010ECE"/>
    <w:rsid w:val="000111EF"/>
    <w:rsid w:val="000126D8"/>
    <w:rsid w:val="0001301D"/>
    <w:rsid w:val="0001439D"/>
    <w:rsid w:val="00014B79"/>
    <w:rsid w:val="0001672A"/>
    <w:rsid w:val="00016F27"/>
    <w:rsid w:val="00017E6F"/>
    <w:rsid w:val="00020391"/>
    <w:rsid w:val="00020990"/>
    <w:rsid w:val="00022188"/>
    <w:rsid w:val="00023A0D"/>
    <w:rsid w:val="0002554A"/>
    <w:rsid w:val="00025F39"/>
    <w:rsid w:val="00026103"/>
    <w:rsid w:val="00026767"/>
    <w:rsid w:val="00031744"/>
    <w:rsid w:val="00031C78"/>
    <w:rsid w:val="00035198"/>
    <w:rsid w:val="00035742"/>
    <w:rsid w:val="00037ABA"/>
    <w:rsid w:val="0004136D"/>
    <w:rsid w:val="000433D2"/>
    <w:rsid w:val="00043499"/>
    <w:rsid w:val="00044EB7"/>
    <w:rsid w:val="00044F15"/>
    <w:rsid w:val="00045FD3"/>
    <w:rsid w:val="00046E53"/>
    <w:rsid w:val="00046EC8"/>
    <w:rsid w:val="00047F05"/>
    <w:rsid w:val="00050C81"/>
    <w:rsid w:val="00051119"/>
    <w:rsid w:val="00052CED"/>
    <w:rsid w:val="00053820"/>
    <w:rsid w:val="000543F6"/>
    <w:rsid w:val="0005473A"/>
    <w:rsid w:val="00054DA2"/>
    <w:rsid w:val="000569CD"/>
    <w:rsid w:val="000577D5"/>
    <w:rsid w:val="0006138F"/>
    <w:rsid w:val="00062CB6"/>
    <w:rsid w:val="00062D60"/>
    <w:rsid w:val="000652EA"/>
    <w:rsid w:val="0006592A"/>
    <w:rsid w:val="000713A0"/>
    <w:rsid w:val="00071B85"/>
    <w:rsid w:val="00071B86"/>
    <w:rsid w:val="00072FDD"/>
    <w:rsid w:val="0007301C"/>
    <w:rsid w:val="00073CE0"/>
    <w:rsid w:val="00074300"/>
    <w:rsid w:val="00074F0A"/>
    <w:rsid w:val="0007641F"/>
    <w:rsid w:val="0007705F"/>
    <w:rsid w:val="00077C7E"/>
    <w:rsid w:val="000803ED"/>
    <w:rsid w:val="00082A8F"/>
    <w:rsid w:val="000841A7"/>
    <w:rsid w:val="000850D6"/>
    <w:rsid w:val="00085587"/>
    <w:rsid w:val="00085C8A"/>
    <w:rsid w:val="00087894"/>
    <w:rsid w:val="00087896"/>
    <w:rsid w:val="00087C17"/>
    <w:rsid w:val="00091278"/>
    <w:rsid w:val="0009291A"/>
    <w:rsid w:val="00092B8D"/>
    <w:rsid w:val="000934D5"/>
    <w:rsid w:val="00093AB7"/>
    <w:rsid w:val="00093F14"/>
    <w:rsid w:val="0009441D"/>
    <w:rsid w:val="00095523"/>
    <w:rsid w:val="00095A4F"/>
    <w:rsid w:val="0009614A"/>
    <w:rsid w:val="00096491"/>
    <w:rsid w:val="0009673E"/>
    <w:rsid w:val="000969D7"/>
    <w:rsid w:val="000A1572"/>
    <w:rsid w:val="000A2DED"/>
    <w:rsid w:val="000A352C"/>
    <w:rsid w:val="000A3799"/>
    <w:rsid w:val="000A3B58"/>
    <w:rsid w:val="000A4091"/>
    <w:rsid w:val="000A429D"/>
    <w:rsid w:val="000A571C"/>
    <w:rsid w:val="000A57ED"/>
    <w:rsid w:val="000A6213"/>
    <w:rsid w:val="000A67F4"/>
    <w:rsid w:val="000A79A6"/>
    <w:rsid w:val="000B0B67"/>
    <w:rsid w:val="000B0CB1"/>
    <w:rsid w:val="000B2C83"/>
    <w:rsid w:val="000B4A39"/>
    <w:rsid w:val="000B4A58"/>
    <w:rsid w:val="000B4A98"/>
    <w:rsid w:val="000B574F"/>
    <w:rsid w:val="000B66C0"/>
    <w:rsid w:val="000B68E7"/>
    <w:rsid w:val="000B68F3"/>
    <w:rsid w:val="000B69DB"/>
    <w:rsid w:val="000B7068"/>
    <w:rsid w:val="000C021E"/>
    <w:rsid w:val="000C04CF"/>
    <w:rsid w:val="000C0509"/>
    <w:rsid w:val="000C1E28"/>
    <w:rsid w:val="000C2205"/>
    <w:rsid w:val="000C2750"/>
    <w:rsid w:val="000C4856"/>
    <w:rsid w:val="000C5CAA"/>
    <w:rsid w:val="000C6186"/>
    <w:rsid w:val="000C65F5"/>
    <w:rsid w:val="000D0731"/>
    <w:rsid w:val="000D2D14"/>
    <w:rsid w:val="000D3C30"/>
    <w:rsid w:val="000D3E0F"/>
    <w:rsid w:val="000D5992"/>
    <w:rsid w:val="000D7C2C"/>
    <w:rsid w:val="000E1D87"/>
    <w:rsid w:val="000E2295"/>
    <w:rsid w:val="000E2E69"/>
    <w:rsid w:val="000E48F5"/>
    <w:rsid w:val="000E69B3"/>
    <w:rsid w:val="000E7073"/>
    <w:rsid w:val="000E722E"/>
    <w:rsid w:val="000E7B7D"/>
    <w:rsid w:val="000F0182"/>
    <w:rsid w:val="000F0CB5"/>
    <w:rsid w:val="000F2173"/>
    <w:rsid w:val="000F310E"/>
    <w:rsid w:val="000F3943"/>
    <w:rsid w:val="000F52D5"/>
    <w:rsid w:val="000F58B8"/>
    <w:rsid w:val="000F61E1"/>
    <w:rsid w:val="000F6A3C"/>
    <w:rsid w:val="000F741C"/>
    <w:rsid w:val="000F77DE"/>
    <w:rsid w:val="000F79EB"/>
    <w:rsid w:val="00100FE7"/>
    <w:rsid w:val="0010174D"/>
    <w:rsid w:val="00102F5E"/>
    <w:rsid w:val="00103C24"/>
    <w:rsid w:val="001045EF"/>
    <w:rsid w:val="00105A27"/>
    <w:rsid w:val="00105A98"/>
    <w:rsid w:val="00106EA2"/>
    <w:rsid w:val="001070C3"/>
    <w:rsid w:val="00107502"/>
    <w:rsid w:val="001078C8"/>
    <w:rsid w:val="00110008"/>
    <w:rsid w:val="00111C7C"/>
    <w:rsid w:val="00112D9E"/>
    <w:rsid w:val="00113429"/>
    <w:rsid w:val="00116ADF"/>
    <w:rsid w:val="001217F8"/>
    <w:rsid w:val="001222D6"/>
    <w:rsid w:val="00122F37"/>
    <w:rsid w:val="001238FB"/>
    <w:rsid w:val="00124755"/>
    <w:rsid w:val="00124882"/>
    <w:rsid w:val="00125E65"/>
    <w:rsid w:val="001302CD"/>
    <w:rsid w:val="00130783"/>
    <w:rsid w:val="00131252"/>
    <w:rsid w:val="0013185C"/>
    <w:rsid w:val="00132A05"/>
    <w:rsid w:val="00132B40"/>
    <w:rsid w:val="00132F0A"/>
    <w:rsid w:val="001330F5"/>
    <w:rsid w:val="00133266"/>
    <w:rsid w:val="00133AE9"/>
    <w:rsid w:val="00134D29"/>
    <w:rsid w:val="001363C4"/>
    <w:rsid w:val="00140783"/>
    <w:rsid w:val="00142254"/>
    <w:rsid w:val="00143EA0"/>
    <w:rsid w:val="001447B3"/>
    <w:rsid w:val="00145B1E"/>
    <w:rsid w:val="001469AA"/>
    <w:rsid w:val="00146A1B"/>
    <w:rsid w:val="00146B20"/>
    <w:rsid w:val="00147351"/>
    <w:rsid w:val="00147626"/>
    <w:rsid w:val="00147BB6"/>
    <w:rsid w:val="00150001"/>
    <w:rsid w:val="00150B99"/>
    <w:rsid w:val="00151AED"/>
    <w:rsid w:val="00151B7C"/>
    <w:rsid w:val="00151CC1"/>
    <w:rsid w:val="00152886"/>
    <w:rsid w:val="00152F05"/>
    <w:rsid w:val="00153BF0"/>
    <w:rsid w:val="00153E7C"/>
    <w:rsid w:val="0015417D"/>
    <w:rsid w:val="00154237"/>
    <w:rsid w:val="0015700A"/>
    <w:rsid w:val="00157E31"/>
    <w:rsid w:val="001607E0"/>
    <w:rsid w:val="001610F0"/>
    <w:rsid w:val="00161E70"/>
    <w:rsid w:val="00163134"/>
    <w:rsid w:val="001639AD"/>
    <w:rsid w:val="001657C0"/>
    <w:rsid w:val="001658C3"/>
    <w:rsid w:val="001671F2"/>
    <w:rsid w:val="00167389"/>
    <w:rsid w:val="00167BF3"/>
    <w:rsid w:val="001704B8"/>
    <w:rsid w:val="001705D2"/>
    <w:rsid w:val="00171836"/>
    <w:rsid w:val="00171A6B"/>
    <w:rsid w:val="00171BAD"/>
    <w:rsid w:val="00172248"/>
    <w:rsid w:val="0017259C"/>
    <w:rsid w:val="00172B3A"/>
    <w:rsid w:val="0017503D"/>
    <w:rsid w:val="00176505"/>
    <w:rsid w:val="00176882"/>
    <w:rsid w:val="0017769D"/>
    <w:rsid w:val="00177AFC"/>
    <w:rsid w:val="00180B12"/>
    <w:rsid w:val="0018156F"/>
    <w:rsid w:val="00181AAE"/>
    <w:rsid w:val="00181F3E"/>
    <w:rsid w:val="001825E7"/>
    <w:rsid w:val="0018361E"/>
    <w:rsid w:val="00183A59"/>
    <w:rsid w:val="00186F47"/>
    <w:rsid w:val="001877D0"/>
    <w:rsid w:val="00187E28"/>
    <w:rsid w:val="0019108F"/>
    <w:rsid w:val="00191444"/>
    <w:rsid w:val="00192A9C"/>
    <w:rsid w:val="00192AE2"/>
    <w:rsid w:val="00192E2B"/>
    <w:rsid w:val="00192E2D"/>
    <w:rsid w:val="00192FA2"/>
    <w:rsid w:val="0019384E"/>
    <w:rsid w:val="00195485"/>
    <w:rsid w:val="0019589D"/>
    <w:rsid w:val="001971DD"/>
    <w:rsid w:val="001A08FC"/>
    <w:rsid w:val="001A3778"/>
    <w:rsid w:val="001A3B7D"/>
    <w:rsid w:val="001A55F4"/>
    <w:rsid w:val="001A5F34"/>
    <w:rsid w:val="001A6454"/>
    <w:rsid w:val="001A6D81"/>
    <w:rsid w:val="001A787E"/>
    <w:rsid w:val="001A7B21"/>
    <w:rsid w:val="001B0529"/>
    <w:rsid w:val="001B2949"/>
    <w:rsid w:val="001B2BFB"/>
    <w:rsid w:val="001B2E91"/>
    <w:rsid w:val="001B33DE"/>
    <w:rsid w:val="001B3A35"/>
    <w:rsid w:val="001B3B98"/>
    <w:rsid w:val="001B3C9D"/>
    <w:rsid w:val="001B3CEA"/>
    <w:rsid w:val="001B3F51"/>
    <w:rsid w:val="001B4558"/>
    <w:rsid w:val="001B6575"/>
    <w:rsid w:val="001B7536"/>
    <w:rsid w:val="001C0BE6"/>
    <w:rsid w:val="001C323B"/>
    <w:rsid w:val="001C4489"/>
    <w:rsid w:val="001C552B"/>
    <w:rsid w:val="001C5B23"/>
    <w:rsid w:val="001C6458"/>
    <w:rsid w:val="001C725D"/>
    <w:rsid w:val="001C7D92"/>
    <w:rsid w:val="001D0282"/>
    <w:rsid w:val="001D0709"/>
    <w:rsid w:val="001D0B1F"/>
    <w:rsid w:val="001D156B"/>
    <w:rsid w:val="001D2B30"/>
    <w:rsid w:val="001D3CC6"/>
    <w:rsid w:val="001D66B3"/>
    <w:rsid w:val="001D7BF4"/>
    <w:rsid w:val="001E1890"/>
    <w:rsid w:val="001E2105"/>
    <w:rsid w:val="001E2106"/>
    <w:rsid w:val="001E2359"/>
    <w:rsid w:val="001E253B"/>
    <w:rsid w:val="001E2C71"/>
    <w:rsid w:val="001E2F09"/>
    <w:rsid w:val="001E3159"/>
    <w:rsid w:val="001E4187"/>
    <w:rsid w:val="001E64F7"/>
    <w:rsid w:val="001E7598"/>
    <w:rsid w:val="001F0002"/>
    <w:rsid w:val="001F0160"/>
    <w:rsid w:val="001F0CCA"/>
    <w:rsid w:val="001F0CCC"/>
    <w:rsid w:val="001F267C"/>
    <w:rsid w:val="001F27E9"/>
    <w:rsid w:val="001F352D"/>
    <w:rsid w:val="001F3992"/>
    <w:rsid w:val="001F439B"/>
    <w:rsid w:val="001F469F"/>
    <w:rsid w:val="001F4950"/>
    <w:rsid w:val="001F6218"/>
    <w:rsid w:val="001F6355"/>
    <w:rsid w:val="001F6A1C"/>
    <w:rsid w:val="001F6AF7"/>
    <w:rsid w:val="00200327"/>
    <w:rsid w:val="0020040C"/>
    <w:rsid w:val="00200615"/>
    <w:rsid w:val="00200861"/>
    <w:rsid w:val="0020088D"/>
    <w:rsid w:val="002008BD"/>
    <w:rsid w:val="002013BD"/>
    <w:rsid w:val="002015CD"/>
    <w:rsid w:val="00201B85"/>
    <w:rsid w:val="00202B41"/>
    <w:rsid w:val="002032F1"/>
    <w:rsid w:val="00203962"/>
    <w:rsid w:val="00205909"/>
    <w:rsid w:val="00205AFA"/>
    <w:rsid w:val="00205BA0"/>
    <w:rsid w:val="002064AA"/>
    <w:rsid w:val="0020695B"/>
    <w:rsid w:val="00207B82"/>
    <w:rsid w:val="002104E6"/>
    <w:rsid w:val="00210956"/>
    <w:rsid w:val="00210C07"/>
    <w:rsid w:val="00211108"/>
    <w:rsid w:val="0021394B"/>
    <w:rsid w:val="002147F3"/>
    <w:rsid w:val="00214CC7"/>
    <w:rsid w:val="00215E62"/>
    <w:rsid w:val="00217128"/>
    <w:rsid w:val="002171D3"/>
    <w:rsid w:val="00220B47"/>
    <w:rsid w:val="00221722"/>
    <w:rsid w:val="00222F32"/>
    <w:rsid w:val="00225399"/>
    <w:rsid w:val="002255D2"/>
    <w:rsid w:val="00226B24"/>
    <w:rsid w:val="0022791F"/>
    <w:rsid w:val="002307A9"/>
    <w:rsid w:val="0023187C"/>
    <w:rsid w:val="0023206C"/>
    <w:rsid w:val="00233500"/>
    <w:rsid w:val="002335D0"/>
    <w:rsid w:val="00234644"/>
    <w:rsid w:val="0023538D"/>
    <w:rsid w:val="002354C9"/>
    <w:rsid w:val="00236CA4"/>
    <w:rsid w:val="00237058"/>
    <w:rsid w:val="00241383"/>
    <w:rsid w:val="00241E10"/>
    <w:rsid w:val="002423CC"/>
    <w:rsid w:val="00242620"/>
    <w:rsid w:val="00242785"/>
    <w:rsid w:val="00243CAB"/>
    <w:rsid w:val="00244953"/>
    <w:rsid w:val="00245738"/>
    <w:rsid w:val="002457F4"/>
    <w:rsid w:val="00245D09"/>
    <w:rsid w:val="00246673"/>
    <w:rsid w:val="002513A5"/>
    <w:rsid w:val="00252181"/>
    <w:rsid w:val="002526CE"/>
    <w:rsid w:val="002526EE"/>
    <w:rsid w:val="00253325"/>
    <w:rsid w:val="0025398C"/>
    <w:rsid w:val="002547B9"/>
    <w:rsid w:val="00254811"/>
    <w:rsid w:val="0025575E"/>
    <w:rsid w:val="002560AE"/>
    <w:rsid w:val="002563C6"/>
    <w:rsid w:val="00256724"/>
    <w:rsid w:val="00260100"/>
    <w:rsid w:val="00260855"/>
    <w:rsid w:val="002636E2"/>
    <w:rsid w:val="00263E3E"/>
    <w:rsid w:val="0026495E"/>
    <w:rsid w:val="00264E5A"/>
    <w:rsid w:val="00266904"/>
    <w:rsid w:val="00267CE2"/>
    <w:rsid w:val="002716CF"/>
    <w:rsid w:val="00271AE1"/>
    <w:rsid w:val="00271F8D"/>
    <w:rsid w:val="002730A5"/>
    <w:rsid w:val="0027338D"/>
    <w:rsid w:val="002736DF"/>
    <w:rsid w:val="002742C9"/>
    <w:rsid w:val="00274BB5"/>
    <w:rsid w:val="00275041"/>
    <w:rsid w:val="0027565C"/>
    <w:rsid w:val="00275D0F"/>
    <w:rsid w:val="0027608C"/>
    <w:rsid w:val="00276285"/>
    <w:rsid w:val="00276F8C"/>
    <w:rsid w:val="00277795"/>
    <w:rsid w:val="00282C28"/>
    <w:rsid w:val="0028401D"/>
    <w:rsid w:val="0028543D"/>
    <w:rsid w:val="0028578F"/>
    <w:rsid w:val="002861E4"/>
    <w:rsid w:val="00287913"/>
    <w:rsid w:val="00287B08"/>
    <w:rsid w:val="002904B7"/>
    <w:rsid w:val="00291968"/>
    <w:rsid w:val="00292119"/>
    <w:rsid w:val="00292D55"/>
    <w:rsid w:val="00293DCA"/>
    <w:rsid w:val="00297404"/>
    <w:rsid w:val="002A1A3E"/>
    <w:rsid w:val="002A2B57"/>
    <w:rsid w:val="002A3B0F"/>
    <w:rsid w:val="002A47BB"/>
    <w:rsid w:val="002A49E3"/>
    <w:rsid w:val="002A53F5"/>
    <w:rsid w:val="002A5BFF"/>
    <w:rsid w:val="002A647D"/>
    <w:rsid w:val="002A719F"/>
    <w:rsid w:val="002A71C3"/>
    <w:rsid w:val="002B13A8"/>
    <w:rsid w:val="002B24F2"/>
    <w:rsid w:val="002B24FF"/>
    <w:rsid w:val="002B252E"/>
    <w:rsid w:val="002B2845"/>
    <w:rsid w:val="002B4CD4"/>
    <w:rsid w:val="002B50D0"/>
    <w:rsid w:val="002B5932"/>
    <w:rsid w:val="002B657F"/>
    <w:rsid w:val="002C081B"/>
    <w:rsid w:val="002C1589"/>
    <w:rsid w:val="002C2349"/>
    <w:rsid w:val="002C2BC9"/>
    <w:rsid w:val="002C2E3A"/>
    <w:rsid w:val="002C3293"/>
    <w:rsid w:val="002C3D9B"/>
    <w:rsid w:val="002C42DD"/>
    <w:rsid w:val="002C4ED8"/>
    <w:rsid w:val="002C5FAA"/>
    <w:rsid w:val="002C60B9"/>
    <w:rsid w:val="002C6B08"/>
    <w:rsid w:val="002C6E4C"/>
    <w:rsid w:val="002C7609"/>
    <w:rsid w:val="002C7B13"/>
    <w:rsid w:val="002D0915"/>
    <w:rsid w:val="002D2109"/>
    <w:rsid w:val="002D2B5F"/>
    <w:rsid w:val="002D40CF"/>
    <w:rsid w:val="002D5AA2"/>
    <w:rsid w:val="002D6F24"/>
    <w:rsid w:val="002D7C71"/>
    <w:rsid w:val="002E07D2"/>
    <w:rsid w:val="002E23AF"/>
    <w:rsid w:val="002E314A"/>
    <w:rsid w:val="002E37BB"/>
    <w:rsid w:val="002E4713"/>
    <w:rsid w:val="002E6DA4"/>
    <w:rsid w:val="002F19F4"/>
    <w:rsid w:val="002F1F7B"/>
    <w:rsid w:val="002F1FA9"/>
    <w:rsid w:val="002F1FC8"/>
    <w:rsid w:val="002F232B"/>
    <w:rsid w:val="002F29A4"/>
    <w:rsid w:val="002F3E5C"/>
    <w:rsid w:val="002F5208"/>
    <w:rsid w:val="002F61FE"/>
    <w:rsid w:val="00300868"/>
    <w:rsid w:val="003009AD"/>
    <w:rsid w:val="0030146F"/>
    <w:rsid w:val="0030147D"/>
    <w:rsid w:val="00303669"/>
    <w:rsid w:val="0030413F"/>
    <w:rsid w:val="00305486"/>
    <w:rsid w:val="00305EEF"/>
    <w:rsid w:val="00306058"/>
    <w:rsid w:val="003060F9"/>
    <w:rsid w:val="0030638F"/>
    <w:rsid w:val="00306A8B"/>
    <w:rsid w:val="00306BF2"/>
    <w:rsid w:val="003077E3"/>
    <w:rsid w:val="00310B30"/>
    <w:rsid w:val="00312490"/>
    <w:rsid w:val="00312FC3"/>
    <w:rsid w:val="00313D21"/>
    <w:rsid w:val="0031441A"/>
    <w:rsid w:val="00314632"/>
    <w:rsid w:val="00314B50"/>
    <w:rsid w:val="003150B3"/>
    <w:rsid w:val="003151ED"/>
    <w:rsid w:val="00315C2B"/>
    <w:rsid w:val="00316248"/>
    <w:rsid w:val="00316AE1"/>
    <w:rsid w:val="00316AEA"/>
    <w:rsid w:val="003173A2"/>
    <w:rsid w:val="00320140"/>
    <w:rsid w:val="0032087E"/>
    <w:rsid w:val="00320942"/>
    <w:rsid w:val="0032114A"/>
    <w:rsid w:val="00321943"/>
    <w:rsid w:val="00322029"/>
    <w:rsid w:val="003221B8"/>
    <w:rsid w:val="0032222C"/>
    <w:rsid w:val="00322363"/>
    <w:rsid w:val="00322D15"/>
    <w:rsid w:val="00322FED"/>
    <w:rsid w:val="00323AC3"/>
    <w:rsid w:val="00324C78"/>
    <w:rsid w:val="00327575"/>
    <w:rsid w:val="00330D90"/>
    <w:rsid w:val="003310BC"/>
    <w:rsid w:val="0033236C"/>
    <w:rsid w:val="00332666"/>
    <w:rsid w:val="0033399D"/>
    <w:rsid w:val="00333E79"/>
    <w:rsid w:val="00333EF7"/>
    <w:rsid w:val="0033483D"/>
    <w:rsid w:val="00334D36"/>
    <w:rsid w:val="003361CD"/>
    <w:rsid w:val="00336A28"/>
    <w:rsid w:val="00336A5D"/>
    <w:rsid w:val="00337881"/>
    <w:rsid w:val="00337E97"/>
    <w:rsid w:val="00341132"/>
    <w:rsid w:val="0034191A"/>
    <w:rsid w:val="00341AEF"/>
    <w:rsid w:val="00341D20"/>
    <w:rsid w:val="00341DA1"/>
    <w:rsid w:val="00341DA9"/>
    <w:rsid w:val="003421E3"/>
    <w:rsid w:val="003423FA"/>
    <w:rsid w:val="0034252F"/>
    <w:rsid w:val="003425B0"/>
    <w:rsid w:val="00343150"/>
    <w:rsid w:val="003439EA"/>
    <w:rsid w:val="00343A17"/>
    <w:rsid w:val="00344D87"/>
    <w:rsid w:val="00344ED6"/>
    <w:rsid w:val="00345255"/>
    <w:rsid w:val="00345C62"/>
    <w:rsid w:val="00345F09"/>
    <w:rsid w:val="0034602A"/>
    <w:rsid w:val="00346C72"/>
    <w:rsid w:val="0035098A"/>
    <w:rsid w:val="00351363"/>
    <w:rsid w:val="00351702"/>
    <w:rsid w:val="00351A78"/>
    <w:rsid w:val="003529F4"/>
    <w:rsid w:val="00354B6E"/>
    <w:rsid w:val="003556C4"/>
    <w:rsid w:val="00356853"/>
    <w:rsid w:val="00356940"/>
    <w:rsid w:val="00356BDB"/>
    <w:rsid w:val="00356CEA"/>
    <w:rsid w:val="00357313"/>
    <w:rsid w:val="00357C22"/>
    <w:rsid w:val="0036070C"/>
    <w:rsid w:val="003608AD"/>
    <w:rsid w:val="00361D69"/>
    <w:rsid w:val="003630D8"/>
    <w:rsid w:val="00363851"/>
    <w:rsid w:val="00363889"/>
    <w:rsid w:val="0036475B"/>
    <w:rsid w:val="003653FD"/>
    <w:rsid w:val="003662D1"/>
    <w:rsid w:val="00366888"/>
    <w:rsid w:val="003668B2"/>
    <w:rsid w:val="00367EAE"/>
    <w:rsid w:val="003705B6"/>
    <w:rsid w:val="00370B05"/>
    <w:rsid w:val="00372911"/>
    <w:rsid w:val="00372A54"/>
    <w:rsid w:val="00372BDF"/>
    <w:rsid w:val="00372E88"/>
    <w:rsid w:val="003733E6"/>
    <w:rsid w:val="00373509"/>
    <w:rsid w:val="00376477"/>
    <w:rsid w:val="0037735F"/>
    <w:rsid w:val="003816A1"/>
    <w:rsid w:val="0038337E"/>
    <w:rsid w:val="00383481"/>
    <w:rsid w:val="00383D2C"/>
    <w:rsid w:val="003854F8"/>
    <w:rsid w:val="003855F4"/>
    <w:rsid w:val="00385854"/>
    <w:rsid w:val="00385EAD"/>
    <w:rsid w:val="00386594"/>
    <w:rsid w:val="00386BCD"/>
    <w:rsid w:val="00387CD5"/>
    <w:rsid w:val="00387EDD"/>
    <w:rsid w:val="00390C96"/>
    <w:rsid w:val="00391235"/>
    <w:rsid w:val="003914B1"/>
    <w:rsid w:val="0039163D"/>
    <w:rsid w:val="00391918"/>
    <w:rsid w:val="003919A5"/>
    <w:rsid w:val="003919F5"/>
    <w:rsid w:val="00391B3B"/>
    <w:rsid w:val="003927EB"/>
    <w:rsid w:val="00393311"/>
    <w:rsid w:val="0039423D"/>
    <w:rsid w:val="00394C06"/>
    <w:rsid w:val="00396C94"/>
    <w:rsid w:val="003972DB"/>
    <w:rsid w:val="003A1077"/>
    <w:rsid w:val="003A21C4"/>
    <w:rsid w:val="003A22F2"/>
    <w:rsid w:val="003A586F"/>
    <w:rsid w:val="003A5D57"/>
    <w:rsid w:val="003A6CC5"/>
    <w:rsid w:val="003B0F20"/>
    <w:rsid w:val="003B10D0"/>
    <w:rsid w:val="003B125A"/>
    <w:rsid w:val="003B2C6C"/>
    <w:rsid w:val="003B2CD1"/>
    <w:rsid w:val="003B36CD"/>
    <w:rsid w:val="003B39A3"/>
    <w:rsid w:val="003B47BA"/>
    <w:rsid w:val="003B4AB0"/>
    <w:rsid w:val="003B4C2A"/>
    <w:rsid w:val="003B4C84"/>
    <w:rsid w:val="003B4CAD"/>
    <w:rsid w:val="003B4F53"/>
    <w:rsid w:val="003B62A1"/>
    <w:rsid w:val="003B6FCF"/>
    <w:rsid w:val="003C02A2"/>
    <w:rsid w:val="003C0B74"/>
    <w:rsid w:val="003C11B4"/>
    <w:rsid w:val="003C12E2"/>
    <w:rsid w:val="003C1834"/>
    <w:rsid w:val="003C33C9"/>
    <w:rsid w:val="003C33DD"/>
    <w:rsid w:val="003C3EC0"/>
    <w:rsid w:val="003D061C"/>
    <w:rsid w:val="003D27AB"/>
    <w:rsid w:val="003D36B5"/>
    <w:rsid w:val="003D4B40"/>
    <w:rsid w:val="003D51DF"/>
    <w:rsid w:val="003D56DB"/>
    <w:rsid w:val="003D6653"/>
    <w:rsid w:val="003D6CF5"/>
    <w:rsid w:val="003D6D61"/>
    <w:rsid w:val="003D707D"/>
    <w:rsid w:val="003D7501"/>
    <w:rsid w:val="003D7D4D"/>
    <w:rsid w:val="003E0691"/>
    <w:rsid w:val="003E0CDB"/>
    <w:rsid w:val="003E2382"/>
    <w:rsid w:val="003E3E95"/>
    <w:rsid w:val="003E4216"/>
    <w:rsid w:val="003E5C21"/>
    <w:rsid w:val="003E6CA9"/>
    <w:rsid w:val="003E6E03"/>
    <w:rsid w:val="003E7C22"/>
    <w:rsid w:val="003F0BF1"/>
    <w:rsid w:val="003F176B"/>
    <w:rsid w:val="003F1933"/>
    <w:rsid w:val="003F1C83"/>
    <w:rsid w:val="003F1EB1"/>
    <w:rsid w:val="003F2ABF"/>
    <w:rsid w:val="003F2BB7"/>
    <w:rsid w:val="003F369E"/>
    <w:rsid w:val="003F5067"/>
    <w:rsid w:val="003F543A"/>
    <w:rsid w:val="003F58C7"/>
    <w:rsid w:val="003F62E7"/>
    <w:rsid w:val="003F6329"/>
    <w:rsid w:val="003F67F5"/>
    <w:rsid w:val="003F7F0F"/>
    <w:rsid w:val="0040068F"/>
    <w:rsid w:val="00400FE2"/>
    <w:rsid w:val="0040158D"/>
    <w:rsid w:val="00401C14"/>
    <w:rsid w:val="004020DB"/>
    <w:rsid w:val="00403D47"/>
    <w:rsid w:val="00403F6A"/>
    <w:rsid w:val="00404371"/>
    <w:rsid w:val="00404616"/>
    <w:rsid w:val="004054A7"/>
    <w:rsid w:val="00407015"/>
    <w:rsid w:val="00411B69"/>
    <w:rsid w:val="00412D06"/>
    <w:rsid w:val="00413402"/>
    <w:rsid w:val="004135D8"/>
    <w:rsid w:val="004140A3"/>
    <w:rsid w:val="00415297"/>
    <w:rsid w:val="004154A2"/>
    <w:rsid w:val="00416670"/>
    <w:rsid w:val="00420BE8"/>
    <w:rsid w:val="004221E0"/>
    <w:rsid w:val="004231A4"/>
    <w:rsid w:val="004234B1"/>
    <w:rsid w:val="00423E6D"/>
    <w:rsid w:val="00424746"/>
    <w:rsid w:val="004247EE"/>
    <w:rsid w:val="00424B72"/>
    <w:rsid w:val="00425662"/>
    <w:rsid w:val="00425747"/>
    <w:rsid w:val="00425DD7"/>
    <w:rsid w:val="0042603C"/>
    <w:rsid w:val="00426429"/>
    <w:rsid w:val="00426858"/>
    <w:rsid w:val="00426880"/>
    <w:rsid w:val="00426F53"/>
    <w:rsid w:val="004270AE"/>
    <w:rsid w:val="00427299"/>
    <w:rsid w:val="00430137"/>
    <w:rsid w:val="004302F7"/>
    <w:rsid w:val="00432674"/>
    <w:rsid w:val="0043361A"/>
    <w:rsid w:val="00433967"/>
    <w:rsid w:val="004367E0"/>
    <w:rsid w:val="00436C34"/>
    <w:rsid w:val="00437195"/>
    <w:rsid w:val="0044049D"/>
    <w:rsid w:val="00441518"/>
    <w:rsid w:val="00441ADD"/>
    <w:rsid w:val="00441BE5"/>
    <w:rsid w:val="004443F6"/>
    <w:rsid w:val="00447A22"/>
    <w:rsid w:val="00447ED8"/>
    <w:rsid w:val="00450561"/>
    <w:rsid w:val="00451D76"/>
    <w:rsid w:val="004526E4"/>
    <w:rsid w:val="00452D24"/>
    <w:rsid w:val="00453A31"/>
    <w:rsid w:val="00454202"/>
    <w:rsid w:val="004544F8"/>
    <w:rsid w:val="00455A25"/>
    <w:rsid w:val="00455C6A"/>
    <w:rsid w:val="0045636F"/>
    <w:rsid w:val="0045646E"/>
    <w:rsid w:val="00456503"/>
    <w:rsid w:val="00457085"/>
    <w:rsid w:val="004573A0"/>
    <w:rsid w:val="0045754D"/>
    <w:rsid w:val="00457624"/>
    <w:rsid w:val="00461239"/>
    <w:rsid w:val="0046223B"/>
    <w:rsid w:val="00464ABE"/>
    <w:rsid w:val="00464E6B"/>
    <w:rsid w:val="00465169"/>
    <w:rsid w:val="00465725"/>
    <w:rsid w:val="00467088"/>
    <w:rsid w:val="00471261"/>
    <w:rsid w:val="004714BD"/>
    <w:rsid w:val="00471B42"/>
    <w:rsid w:val="00471FF3"/>
    <w:rsid w:val="00473990"/>
    <w:rsid w:val="00473B91"/>
    <w:rsid w:val="004748BD"/>
    <w:rsid w:val="00475436"/>
    <w:rsid w:val="004761FD"/>
    <w:rsid w:val="00476B36"/>
    <w:rsid w:val="004770FB"/>
    <w:rsid w:val="00477693"/>
    <w:rsid w:val="004777FA"/>
    <w:rsid w:val="00481826"/>
    <w:rsid w:val="00481927"/>
    <w:rsid w:val="00481A9C"/>
    <w:rsid w:val="00482B4D"/>
    <w:rsid w:val="00483F57"/>
    <w:rsid w:val="0048513C"/>
    <w:rsid w:val="004853C3"/>
    <w:rsid w:val="00485772"/>
    <w:rsid w:val="0048579F"/>
    <w:rsid w:val="00485963"/>
    <w:rsid w:val="00486566"/>
    <w:rsid w:val="004865BF"/>
    <w:rsid w:val="004874D2"/>
    <w:rsid w:val="00490379"/>
    <w:rsid w:val="004903EA"/>
    <w:rsid w:val="0049123A"/>
    <w:rsid w:val="00491D18"/>
    <w:rsid w:val="00492617"/>
    <w:rsid w:val="00492B89"/>
    <w:rsid w:val="00492D39"/>
    <w:rsid w:val="0049510A"/>
    <w:rsid w:val="004956C0"/>
    <w:rsid w:val="004974CB"/>
    <w:rsid w:val="004A04AF"/>
    <w:rsid w:val="004A14A3"/>
    <w:rsid w:val="004A19D4"/>
    <w:rsid w:val="004A4589"/>
    <w:rsid w:val="004A5294"/>
    <w:rsid w:val="004A6449"/>
    <w:rsid w:val="004A646E"/>
    <w:rsid w:val="004A700A"/>
    <w:rsid w:val="004A7E06"/>
    <w:rsid w:val="004B2C12"/>
    <w:rsid w:val="004B39F8"/>
    <w:rsid w:val="004B3C13"/>
    <w:rsid w:val="004B416F"/>
    <w:rsid w:val="004B600D"/>
    <w:rsid w:val="004B765D"/>
    <w:rsid w:val="004B79BF"/>
    <w:rsid w:val="004B7EDD"/>
    <w:rsid w:val="004C033A"/>
    <w:rsid w:val="004C1235"/>
    <w:rsid w:val="004C1491"/>
    <w:rsid w:val="004C2577"/>
    <w:rsid w:val="004C3690"/>
    <w:rsid w:val="004C3CDB"/>
    <w:rsid w:val="004C5423"/>
    <w:rsid w:val="004C60FF"/>
    <w:rsid w:val="004C63BB"/>
    <w:rsid w:val="004C69FF"/>
    <w:rsid w:val="004C6CFD"/>
    <w:rsid w:val="004C73E7"/>
    <w:rsid w:val="004D02EC"/>
    <w:rsid w:val="004D0502"/>
    <w:rsid w:val="004D0B1E"/>
    <w:rsid w:val="004D0E8F"/>
    <w:rsid w:val="004D1B71"/>
    <w:rsid w:val="004D1E63"/>
    <w:rsid w:val="004D29F4"/>
    <w:rsid w:val="004D3219"/>
    <w:rsid w:val="004D42BF"/>
    <w:rsid w:val="004D5C74"/>
    <w:rsid w:val="004D660A"/>
    <w:rsid w:val="004D6911"/>
    <w:rsid w:val="004D6CF8"/>
    <w:rsid w:val="004D6E38"/>
    <w:rsid w:val="004D713C"/>
    <w:rsid w:val="004E139C"/>
    <w:rsid w:val="004E212E"/>
    <w:rsid w:val="004E290A"/>
    <w:rsid w:val="004E3FDA"/>
    <w:rsid w:val="004E482F"/>
    <w:rsid w:val="004E4996"/>
    <w:rsid w:val="004E73A6"/>
    <w:rsid w:val="004E7A87"/>
    <w:rsid w:val="004F03A0"/>
    <w:rsid w:val="004F07BC"/>
    <w:rsid w:val="004F1FCD"/>
    <w:rsid w:val="004F2895"/>
    <w:rsid w:val="004F2ED6"/>
    <w:rsid w:val="004F2F10"/>
    <w:rsid w:val="004F35C0"/>
    <w:rsid w:val="004F589C"/>
    <w:rsid w:val="004F6D82"/>
    <w:rsid w:val="00500C51"/>
    <w:rsid w:val="00501C3F"/>
    <w:rsid w:val="00502785"/>
    <w:rsid w:val="00502D60"/>
    <w:rsid w:val="00502D66"/>
    <w:rsid w:val="00502FF8"/>
    <w:rsid w:val="00503400"/>
    <w:rsid w:val="00503881"/>
    <w:rsid w:val="0050497F"/>
    <w:rsid w:val="005052B4"/>
    <w:rsid w:val="005055A9"/>
    <w:rsid w:val="00505EE1"/>
    <w:rsid w:val="00506B0E"/>
    <w:rsid w:val="00512B23"/>
    <w:rsid w:val="00514262"/>
    <w:rsid w:val="005152CC"/>
    <w:rsid w:val="0052010A"/>
    <w:rsid w:val="00520C07"/>
    <w:rsid w:val="00520C58"/>
    <w:rsid w:val="00520EDC"/>
    <w:rsid w:val="00521353"/>
    <w:rsid w:val="00521459"/>
    <w:rsid w:val="005222D6"/>
    <w:rsid w:val="0052330E"/>
    <w:rsid w:val="005236BD"/>
    <w:rsid w:val="00523B04"/>
    <w:rsid w:val="00523C48"/>
    <w:rsid w:val="00523DB0"/>
    <w:rsid w:val="00523E51"/>
    <w:rsid w:val="00524661"/>
    <w:rsid w:val="005263BA"/>
    <w:rsid w:val="0052679B"/>
    <w:rsid w:val="00526F36"/>
    <w:rsid w:val="00530C3A"/>
    <w:rsid w:val="00531163"/>
    <w:rsid w:val="00532882"/>
    <w:rsid w:val="00533ADF"/>
    <w:rsid w:val="00534EC1"/>
    <w:rsid w:val="00535710"/>
    <w:rsid w:val="00536761"/>
    <w:rsid w:val="005379DA"/>
    <w:rsid w:val="00537A4D"/>
    <w:rsid w:val="00537CA4"/>
    <w:rsid w:val="005402EF"/>
    <w:rsid w:val="00540E97"/>
    <w:rsid w:val="00541564"/>
    <w:rsid w:val="005422B1"/>
    <w:rsid w:val="00543470"/>
    <w:rsid w:val="00543571"/>
    <w:rsid w:val="00543C30"/>
    <w:rsid w:val="00543D8A"/>
    <w:rsid w:val="00545E4B"/>
    <w:rsid w:val="00550A3E"/>
    <w:rsid w:val="00552D3E"/>
    <w:rsid w:val="0055362C"/>
    <w:rsid w:val="00553F4A"/>
    <w:rsid w:val="00553F8C"/>
    <w:rsid w:val="0055510E"/>
    <w:rsid w:val="005553DA"/>
    <w:rsid w:val="0055547C"/>
    <w:rsid w:val="00555646"/>
    <w:rsid w:val="00557DF5"/>
    <w:rsid w:val="00560834"/>
    <w:rsid w:val="00560A44"/>
    <w:rsid w:val="005611AC"/>
    <w:rsid w:val="00561A90"/>
    <w:rsid w:val="005627EE"/>
    <w:rsid w:val="00562E7D"/>
    <w:rsid w:val="00563563"/>
    <w:rsid w:val="00563C3B"/>
    <w:rsid w:val="005669A4"/>
    <w:rsid w:val="00566DEB"/>
    <w:rsid w:val="005670B6"/>
    <w:rsid w:val="005671F1"/>
    <w:rsid w:val="00567906"/>
    <w:rsid w:val="00567BAA"/>
    <w:rsid w:val="00567CD6"/>
    <w:rsid w:val="00570F85"/>
    <w:rsid w:val="005722BD"/>
    <w:rsid w:val="005726EA"/>
    <w:rsid w:val="0057561D"/>
    <w:rsid w:val="00576A21"/>
    <w:rsid w:val="00580262"/>
    <w:rsid w:val="005809F1"/>
    <w:rsid w:val="005813F5"/>
    <w:rsid w:val="00581F66"/>
    <w:rsid w:val="0058278E"/>
    <w:rsid w:val="00582BCA"/>
    <w:rsid w:val="00582CFD"/>
    <w:rsid w:val="00582D15"/>
    <w:rsid w:val="00583C09"/>
    <w:rsid w:val="00583CEB"/>
    <w:rsid w:val="0058438D"/>
    <w:rsid w:val="00584520"/>
    <w:rsid w:val="005848EE"/>
    <w:rsid w:val="00585534"/>
    <w:rsid w:val="005856AF"/>
    <w:rsid w:val="0058669F"/>
    <w:rsid w:val="00586B78"/>
    <w:rsid w:val="0059047C"/>
    <w:rsid w:val="00590712"/>
    <w:rsid w:val="00590902"/>
    <w:rsid w:val="005911E2"/>
    <w:rsid w:val="00591C49"/>
    <w:rsid w:val="00591E65"/>
    <w:rsid w:val="00594865"/>
    <w:rsid w:val="00594BEC"/>
    <w:rsid w:val="0059515C"/>
    <w:rsid w:val="00595BE0"/>
    <w:rsid w:val="00595E72"/>
    <w:rsid w:val="00596090"/>
    <w:rsid w:val="00596B35"/>
    <w:rsid w:val="005970DD"/>
    <w:rsid w:val="0059717D"/>
    <w:rsid w:val="00597EB5"/>
    <w:rsid w:val="005A01AB"/>
    <w:rsid w:val="005A0242"/>
    <w:rsid w:val="005A1C54"/>
    <w:rsid w:val="005A2105"/>
    <w:rsid w:val="005A3D0C"/>
    <w:rsid w:val="005A52F9"/>
    <w:rsid w:val="005A6767"/>
    <w:rsid w:val="005A75BD"/>
    <w:rsid w:val="005B1C6E"/>
    <w:rsid w:val="005B29F5"/>
    <w:rsid w:val="005B32D2"/>
    <w:rsid w:val="005B3C66"/>
    <w:rsid w:val="005B3E58"/>
    <w:rsid w:val="005B4289"/>
    <w:rsid w:val="005B4408"/>
    <w:rsid w:val="005B4576"/>
    <w:rsid w:val="005B46EC"/>
    <w:rsid w:val="005B4830"/>
    <w:rsid w:val="005B69A1"/>
    <w:rsid w:val="005B74EA"/>
    <w:rsid w:val="005C0BF2"/>
    <w:rsid w:val="005C2CFE"/>
    <w:rsid w:val="005C3822"/>
    <w:rsid w:val="005C3940"/>
    <w:rsid w:val="005C3A77"/>
    <w:rsid w:val="005C4EEF"/>
    <w:rsid w:val="005C568E"/>
    <w:rsid w:val="005C6847"/>
    <w:rsid w:val="005C6D0D"/>
    <w:rsid w:val="005C7812"/>
    <w:rsid w:val="005C7A28"/>
    <w:rsid w:val="005D0047"/>
    <w:rsid w:val="005D06D9"/>
    <w:rsid w:val="005D0701"/>
    <w:rsid w:val="005D0E9E"/>
    <w:rsid w:val="005D19AC"/>
    <w:rsid w:val="005D1D91"/>
    <w:rsid w:val="005D235F"/>
    <w:rsid w:val="005D2A30"/>
    <w:rsid w:val="005D2D29"/>
    <w:rsid w:val="005D3302"/>
    <w:rsid w:val="005D5C46"/>
    <w:rsid w:val="005D692F"/>
    <w:rsid w:val="005D6ABB"/>
    <w:rsid w:val="005D7211"/>
    <w:rsid w:val="005D7267"/>
    <w:rsid w:val="005D78E0"/>
    <w:rsid w:val="005D79FB"/>
    <w:rsid w:val="005E241D"/>
    <w:rsid w:val="005E2898"/>
    <w:rsid w:val="005E312D"/>
    <w:rsid w:val="005E39E2"/>
    <w:rsid w:val="005E4577"/>
    <w:rsid w:val="005E56F7"/>
    <w:rsid w:val="005E5A12"/>
    <w:rsid w:val="005E5DC6"/>
    <w:rsid w:val="005E6B28"/>
    <w:rsid w:val="005E7131"/>
    <w:rsid w:val="005F0B98"/>
    <w:rsid w:val="005F102E"/>
    <w:rsid w:val="005F13FF"/>
    <w:rsid w:val="005F3B54"/>
    <w:rsid w:val="005F489A"/>
    <w:rsid w:val="005F60C1"/>
    <w:rsid w:val="005F6CC2"/>
    <w:rsid w:val="006003D0"/>
    <w:rsid w:val="006024A0"/>
    <w:rsid w:val="006024DF"/>
    <w:rsid w:val="00603587"/>
    <w:rsid w:val="006046EF"/>
    <w:rsid w:val="00604894"/>
    <w:rsid w:val="00610668"/>
    <w:rsid w:val="00610C53"/>
    <w:rsid w:val="00611041"/>
    <w:rsid w:val="0061236B"/>
    <w:rsid w:val="0061239E"/>
    <w:rsid w:val="00612710"/>
    <w:rsid w:val="0061302D"/>
    <w:rsid w:val="00614EA7"/>
    <w:rsid w:val="00615859"/>
    <w:rsid w:val="0061588F"/>
    <w:rsid w:val="00616A33"/>
    <w:rsid w:val="00616DBF"/>
    <w:rsid w:val="006177A7"/>
    <w:rsid w:val="0062033F"/>
    <w:rsid w:val="00621858"/>
    <w:rsid w:val="00622CE3"/>
    <w:rsid w:val="00623C14"/>
    <w:rsid w:val="00623E82"/>
    <w:rsid w:val="0062451E"/>
    <w:rsid w:val="00624595"/>
    <w:rsid w:val="00632C72"/>
    <w:rsid w:val="00632F7C"/>
    <w:rsid w:val="00633687"/>
    <w:rsid w:val="00633BDF"/>
    <w:rsid w:val="00635042"/>
    <w:rsid w:val="00636282"/>
    <w:rsid w:val="00640D0E"/>
    <w:rsid w:val="00641BB6"/>
    <w:rsid w:val="00642436"/>
    <w:rsid w:val="00643BF0"/>
    <w:rsid w:val="00644392"/>
    <w:rsid w:val="00644B40"/>
    <w:rsid w:val="00645258"/>
    <w:rsid w:val="00645B27"/>
    <w:rsid w:val="006473C3"/>
    <w:rsid w:val="006509FB"/>
    <w:rsid w:val="00651282"/>
    <w:rsid w:val="0065420B"/>
    <w:rsid w:val="0065521D"/>
    <w:rsid w:val="006557CF"/>
    <w:rsid w:val="00656432"/>
    <w:rsid w:val="00656C94"/>
    <w:rsid w:val="0066150F"/>
    <w:rsid w:val="006619DC"/>
    <w:rsid w:val="00661F9D"/>
    <w:rsid w:val="00662F1A"/>
    <w:rsid w:val="00664894"/>
    <w:rsid w:val="00664C55"/>
    <w:rsid w:val="00665D06"/>
    <w:rsid w:val="00666202"/>
    <w:rsid w:val="00666796"/>
    <w:rsid w:val="00666E03"/>
    <w:rsid w:val="00667674"/>
    <w:rsid w:val="006708D4"/>
    <w:rsid w:val="00674912"/>
    <w:rsid w:val="00674E22"/>
    <w:rsid w:val="006753E1"/>
    <w:rsid w:val="00675EA6"/>
    <w:rsid w:val="00676348"/>
    <w:rsid w:val="006773E4"/>
    <w:rsid w:val="00677948"/>
    <w:rsid w:val="00677B9C"/>
    <w:rsid w:val="00677FF0"/>
    <w:rsid w:val="00680731"/>
    <w:rsid w:val="006817B0"/>
    <w:rsid w:val="00683C60"/>
    <w:rsid w:val="00684323"/>
    <w:rsid w:val="00684A73"/>
    <w:rsid w:val="006850FA"/>
    <w:rsid w:val="0068717E"/>
    <w:rsid w:val="00687698"/>
    <w:rsid w:val="00687936"/>
    <w:rsid w:val="00687D73"/>
    <w:rsid w:val="00690958"/>
    <w:rsid w:val="0069162D"/>
    <w:rsid w:val="006924FC"/>
    <w:rsid w:val="00693812"/>
    <w:rsid w:val="00694123"/>
    <w:rsid w:val="00695DF0"/>
    <w:rsid w:val="00696D6F"/>
    <w:rsid w:val="00696E7C"/>
    <w:rsid w:val="00696F25"/>
    <w:rsid w:val="00697F96"/>
    <w:rsid w:val="006A00A1"/>
    <w:rsid w:val="006A00C7"/>
    <w:rsid w:val="006A17A4"/>
    <w:rsid w:val="006A2081"/>
    <w:rsid w:val="006A247F"/>
    <w:rsid w:val="006A2539"/>
    <w:rsid w:val="006A374F"/>
    <w:rsid w:val="006A42E1"/>
    <w:rsid w:val="006A5A1A"/>
    <w:rsid w:val="006A6543"/>
    <w:rsid w:val="006A67E9"/>
    <w:rsid w:val="006A78EC"/>
    <w:rsid w:val="006B0327"/>
    <w:rsid w:val="006B050D"/>
    <w:rsid w:val="006B0754"/>
    <w:rsid w:val="006B0AE3"/>
    <w:rsid w:val="006B153E"/>
    <w:rsid w:val="006B1C39"/>
    <w:rsid w:val="006B2074"/>
    <w:rsid w:val="006B2B25"/>
    <w:rsid w:val="006B3B93"/>
    <w:rsid w:val="006B417C"/>
    <w:rsid w:val="006B41EC"/>
    <w:rsid w:val="006B4270"/>
    <w:rsid w:val="006B42D8"/>
    <w:rsid w:val="006B4EFB"/>
    <w:rsid w:val="006B6058"/>
    <w:rsid w:val="006B6B79"/>
    <w:rsid w:val="006B749E"/>
    <w:rsid w:val="006B7546"/>
    <w:rsid w:val="006C02A5"/>
    <w:rsid w:val="006C12CA"/>
    <w:rsid w:val="006C1E3B"/>
    <w:rsid w:val="006C35E8"/>
    <w:rsid w:val="006C4C0C"/>
    <w:rsid w:val="006C56F0"/>
    <w:rsid w:val="006C7826"/>
    <w:rsid w:val="006D041E"/>
    <w:rsid w:val="006D0C02"/>
    <w:rsid w:val="006D0C84"/>
    <w:rsid w:val="006D0E0C"/>
    <w:rsid w:val="006D109B"/>
    <w:rsid w:val="006D497A"/>
    <w:rsid w:val="006D4C33"/>
    <w:rsid w:val="006D4CDE"/>
    <w:rsid w:val="006D5142"/>
    <w:rsid w:val="006D5FCB"/>
    <w:rsid w:val="006E0826"/>
    <w:rsid w:val="006E1197"/>
    <w:rsid w:val="006E20AC"/>
    <w:rsid w:val="006E245C"/>
    <w:rsid w:val="006E2ACA"/>
    <w:rsid w:val="006E36A0"/>
    <w:rsid w:val="006E3A5F"/>
    <w:rsid w:val="006E47D3"/>
    <w:rsid w:val="006E4BA3"/>
    <w:rsid w:val="006E4D06"/>
    <w:rsid w:val="006E5857"/>
    <w:rsid w:val="006E5AEA"/>
    <w:rsid w:val="006E5BB0"/>
    <w:rsid w:val="006E7650"/>
    <w:rsid w:val="006E7BB8"/>
    <w:rsid w:val="006F2C68"/>
    <w:rsid w:val="006F30D7"/>
    <w:rsid w:val="006F4A6F"/>
    <w:rsid w:val="006F4DF7"/>
    <w:rsid w:val="006F5101"/>
    <w:rsid w:val="006F5B26"/>
    <w:rsid w:val="006F7D91"/>
    <w:rsid w:val="0070027C"/>
    <w:rsid w:val="00700BAC"/>
    <w:rsid w:val="00701B9D"/>
    <w:rsid w:val="00701D54"/>
    <w:rsid w:val="00702763"/>
    <w:rsid w:val="007039C6"/>
    <w:rsid w:val="00704391"/>
    <w:rsid w:val="0070531C"/>
    <w:rsid w:val="007054E3"/>
    <w:rsid w:val="00706252"/>
    <w:rsid w:val="00710BCA"/>
    <w:rsid w:val="00711AF7"/>
    <w:rsid w:val="00712D29"/>
    <w:rsid w:val="0071479E"/>
    <w:rsid w:val="007148EB"/>
    <w:rsid w:val="007165D0"/>
    <w:rsid w:val="00716C14"/>
    <w:rsid w:val="00716D07"/>
    <w:rsid w:val="00717599"/>
    <w:rsid w:val="0072180D"/>
    <w:rsid w:val="00723AB9"/>
    <w:rsid w:val="0072461F"/>
    <w:rsid w:val="00724BA9"/>
    <w:rsid w:val="00725178"/>
    <w:rsid w:val="007258F2"/>
    <w:rsid w:val="00726281"/>
    <w:rsid w:val="00730E7F"/>
    <w:rsid w:val="0073119D"/>
    <w:rsid w:val="0073281D"/>
    <w:rsid w:val="00734BCF"/>
    <w:rsid w:val="00735246"/>
    <w:rsid w:val="00735287"/>
    <w:rsid w:val="007358C2"/>
    <w:rsid w:val="00735AAE"/>
    <w:rsid w:val="00735D11"/>
    <w:rsid w:val="0073669A"/>
    <w:rsid w:val="00736EDA"/>
    <w:rsid w:val="007372C7"/>
    <w:rsid w:val="00737854"/>
    <w:rsid w:val="007400A3"/>
    <w:rsid w:val="00742081"/>
    <w:rsid w:val="007422E6"/>
    <w:rsid w:val="00745FA2"/>
    <w:rsid w:val="00746888"/>
    <w:rsid w:val="00746B18"/>
    <w:rsid w:val="00750403"/>
    <w:rsid w:val="007511AB"/>
    <w:rsid w:val="0075144C"/>
    <w:rsid w:val="00751539"/>
    <w:rsid w:val="00751FAC"/>
    <w:rsid w:val="0075208B"/>
    <w:rsid w:val="0075249A"/>
    <w:rsid w:val="0075789F"/>
    <w:rsid w:val="00760488"/>
    <w:rsid w:val="007617B7"/>
    <w:rsid w:val="007628E1"/>
    <w:rsid w:val="00763960"/>
    <w:rsid w:val="00764176"/>
    <w:rsid w:val="00767876"/>
    <w:rsid w:val="0077023A"/>
    <w:rsid w:val="00772605"/>
    <w:rsid w:val="0077342D"/>
    <w:rsid w:val="007737B1"/>
    <w:rsid w:val="00774C9A"/>
    <w:rsid w:val="007762D0"/>
    <w:rsid w:val="007767E4"/>
    <w:rsid w:val="007769F5"/>
    <w:rsid w:val="00777A56"/>
    <w:rsid w:val="00777B3F"/>
    <w:rsid w:val="007801F6"/>
    <w:rsid w:val="007811BD"/>
    <w:rsid w:val="007818DC"/>
    <w:rsid w:val="007821FF"/>
    <w:rsid w:val="0078306E"/>
    <w:rsid w:val="00783E35"/>
    <w:rsid w:val="00784E22"/>
    <w:rsid w:val="007865B9"/>
    <w:rsid w:val="00787B44"/>
    <w:rsid w:val="0079031E"/>
    <w:rsid w:val="00790A82"/>
    <w:rsid w:val="00791A82"/>
    <w:rsid w:val="00792F54"/>
    <w:rsid w:val="00795B92"/>
    <w:rsid w:val="00795F62"/>
    <w:rsid w:val="00796C7E"/>
    <w:rsid w:val="00796FAF"/>
    <w:rsid w:val="007A036A"/>
    <w:rsid w:val="007A0468"/>
    <w:rsid w:val="007A07B0"/>
    <w:rsid w:val="007A08A9"/>
    <w:rsid w:val="007A08E7"/>
    <w:rsid w:val="007A12CF"/>
    <w:rsid w:val="007A15A1"/>
    <w:rsid w:val="007A1E24"/>
    <w:rsid w:val="007A2601"/>
    <w:rsid w:val="007A27FF"/>
    <w:rsid w:val="007A32C2"/>
    <w:rsid w:val="007A338F"/>
    <w:rsid w:val="007A38E1"/>
    <w:rsid w:val="007A6E53"/>
    <w:rsid w:val="007A7188"/>
    <w:rsid w:val="007B1676"/>
    <w:rsid w:val="007B2A17"/>
    <w:rsid w:val="007B30F1"/>
    <w:rsid w:val="007B4118"/>
    <w:rsid w:val="007B4FDE"/>
    <w:rsid w:val="007B60F1"/>
    <w:rsid w:val="007B6253"/>
    <w:rsid w:val="007B74D1"/>
    <w:rsid w:val="007C0A43"/>
    <w:rsid w:val="007C15F2"/>
    <w:rsid w:val="007C1827"/>
    <w:rsid w:val="007C2029"/>
    <w:rsid w:val="007C316A"/>
    <w:rsid w:val="007C4B07"/>
    <w:rsid w:val="007C6167"/>
    <w:rsid w:val="007D0351"/>
    <w:rsid w:val="007D0952"/>
    <w:rsid w:val="007D2415"/>
    <w:rsid w:val="007D3381"/>
    <w:rsid w:val="007D41C9"/>
    <w:rsid w:val="007D46EC"/>
    <w:rsid w:val="007D50FD"/>
    <w:rsid w:val="007D766E"/>
    <w:rsid w:val="007D77AE"/>
    <w:rsid w:val="007D786B"/>
    <w:rsid w:val="007E00C1"/>
    <w:rsid w:val="007E0AD1"/>
    <w:rsid w:val="007E0B50"/>
    <w:rsid w:val="007E11E2"/>
    <w:rsid w:val="007E1689"/>
    <w:rsid w:val="007E17C8"/>
    <w:rsid w:val="007E194E"/>
    <w:rsid w:val="007E2B3A"/>
    <w:rsid w:val="007E34FB"/>
    <w:rsid w:val="007E3EA7"/>
    <w:rsid w:val="007E43A2"/>
    <w:rsid w:val="007E5329"/>
    <w:rsid w:val="007E54B1"/>
    <w:rsid w:val="007E60C6"/>
    <w:rsid w:val="007E6EEF"/>
    <w:rsid w:val="007E6FCA"/>
    <w:rsid w:val="007F075F"/>
    <w:rsid w:val="007F188C"/>
    <w:rsid w:val="007F1BCC"/>
    <w:rsid w:val="007F2F65"/>
    <w:rsid w:val="007F3194"/>
    <w:rsid w:val="007F33A1"/>
    <w:rsid w:val="007F391B"/>
    <w:rsid w:val="007F51B7"/>
    <w:rsid w:val="007F56CF"/>
    <w:rsid w:val="007F5DF8"/>
    <w:rsid w:val="007F7C65"/>
    <w:rsid w:val="00800C06"/>
    <w:rsid w:val="00802611"/>
    <w:rsid w:val="00802B9C"/>
    <w:rsid w:val="00803234"/>
    <w:rsid w:val="0080324E"/>
    <w:rsid w:val="00803A90"/>
    <w:rsid w:val="00803DC8"/>
    <w:rsid w:val="00803DE0"/>
    <w:rsid w:val="0080425C"/>
    <w:rsid w:val="0080442B"/>
    <w:rsid w:val="00806092"/>
    <w:rsid w:val="00807401"/>
    <w:rsid w:val="00807975"/>
    <w:rsid w:val="00810918"/>
    <w:rsid w:val="00810E56"/>
    <w:rsid w:val="008125AC"/>
    <w:rsid w:val="00812AA8"/>
    <w:rsid w:val="00812E03"/>
    <w:rsid w:val="00812F2E"/>
    <w:rsid w:val="008131C6"/>
    <w:rsid w:val="008131CA"/>
    <w:rsid w:val="00813CCE"/>
    <w:rsid w:val="00814117"/>
    <w:rsid w:val="00815363"/>
    <w:rsid w:val="008153A4"/>
    <w:rsid w:val="0081551F"/>
    <w:rsid w:val="0081562A"/>
    <w:rsid w:val="00815716"/>
    <w:rsid w:val="0081755D"/>
    <w:rsid w:val="00817EDA"/>
    <w:rsid w:val="00822980"/>
    <w:rsid w:val="00824205"/>
    <w:rsid w:val="00824BC3"/>
    <w:rsid w:val="00824C7A"/>
    <w:rsid w:val="00825CB1"/>
    <w:rsid w:val="00825D45"/>
    <w:rsid w:val="008261F7"/>
    <w:rsid w:val="00826887"/>
    <w:rsid w:val="00826CFC"/>
    <w:rsid w:val="00826E55"/>
    <w:rsid w:val="008274FF"/>
    <w:rsid w:val="00827B87"/>
    <w:rsid w:val="008302FC"/>
    <w:rsid w:val="00830EA5"/>
    <w:rsid w:val="008313F6"/>
    <w:rsid w:val="00835656"/>
    <w:rsid w:val="0083568D"/>
    <w:rsid w:val="00835B21"/>
    <w:rsid w:val="00836137"/>
    <w:rsid w:val="00836FCD"/>
    <w:rsid w:val="00837DB1"/>
    <w:rsid w:val="00840D5C"/>
    <w:rsid w:val="00842ED6"/>
    <w:rsid w:val="008437DB"/>
    <w:rsid w:val="00843C7A"/>
    <w:rsid w:val="008442D7"/>
    <w:rsid w:val="0084478C"/>
    <w:rsid w:val="00844925"/>
    <w:rsid w:val="00844B7B"/>
    <w:rsid w:val="00844C71"/>
    <w:rsid w:val="00844EA2"/>
    <w:rsid w:val="00846B86"/>
    <w:rsid w:val="008479F3"/>
    <w:rsid w:val="00850C77"/>
    <w:rsid w:val="008517F5"/>
    <w:rsid w:val="00852DF4"/>
    <w:rsid w:val="00853C36"/>
    <w:rsid w:val="00854708"/>
    <w:rsid w:val="00855C12"/>
    <w:rsid w:val="00856153"/>
    <w:rsid w:val="00856393"/>
    <w:rsid w:val="00856912"/>
    <w:rsid w:val="00857AFF"/>
    <w:rsid w:val="0086059F"/>
    <w:rsid w:val="00860ECA"/>
    <w:rsid w:val="00861E16"/>
    <w:rsid w:val="00861F20"/>
    <w:rsid w:val="00862905"/>
    <w:rsid w:val="00862C47"/>
    <w:rsid w:val="00863375"/>
    <w:rsid w:val="008634D7"/>
    <w:rsid w:val="00865CD0"/>
    <w:rsid w:val="00865F50"/>
    <w:rsid w:val="0087141B"/>
    <w:rsid w:val="00872463"/>
    <w:rsid w:val="0087263A"/>
    <w:rsid w:val="008750A7"/>
    <w:rsid w:val="00875F2E"/>
    <w:rsid w:val="00875F68"/>
    <w:rsid w:val="00877D69"/>
    <w:rsid w:val="00880569"/>
    <w:rsid w:val="008807A9"/>
    <w:rsid w:val="00880EC8"/>
    <w:rsid w:val="00882185"/>
    <w:rsid w:val="00884FA8"/>
    <w:rsid w:val="0088589C"/>
    <w:rsid w:val="00885C43"/>
    <w:rsid w:val="00886353"/>
    <w:rsid w:val="00886BDC"/>
    <w:rsid w:val="00887F17"/>
    <w:rsid w:val="00891D50"/>
    <w:rsid w:val="008924FD"/>
    <w:rsid w:val="00893AD6"/>
    <w:rsid w:val="00894B62"/>
    <w:rsid w:val="00894DFA"/>
    <w:rsid w:val="00895B8E"/>
    <w:rsid w:val="00895C4B"/>
    <w:rsid w:val="00896764"/>
    <w:rsid w:val="008971AB"/>
    <w:rsid w:val="0089744D"/>
    <w:rsid w:val="00897DD1"/>
    <w:rsid w:val="008A0923"/>
    <w:rsid w:val="008A0939"/>
    <w:rsid w:val="008A0AEA"/>
    <w:rsid w:val="008A0CE0"/>
    <w:rsid w:val="008A12E6"/>
    <w:rsid w:val="008A1C47"/>
    <w:rsid w:val="008A2223"/>
    <w:rsid w:val="008A28CA"/>
    <w:rsid w:val="008A3512"/>
    <w:rsid w:val="008A3B83"/>
    <w:rsid w:val="008A410E"/>
    <w:rsid w:val="008A4229"/>
    <w:rsid w:val="008A4F79"/>
    <w:rsid w:val="008A647A"/>
    <w:rsid w:val="008A7A39"/>
    <w:rsid w:val="008A7AA6"/>
    <w:rsid w:val="008B05DB"/>
    <w:rsid w:val="008B0BD9"/>
    <w:rsid w:val="008B4106"/>
    <w:rsid w:val="008B47F2"/>
    <w:rsid w:val="008B4C13"/>
    <w:rsid w:val="008B5792"/>
    <w:rsid w:val="008B6113"/>
    <w:rsid w:val="008B6123"/>
    <w:rsid w:val="008C0776"/>
    <w:rsid w:val="008C2068"/>
    <w:rsid w:val="008C20AE"/>
    <w:rsid w:val="008C227B"/>
    <w:rsid w:val="008C3094"/>
    <w:rsid w:val="008C34D0"/>
    <w:rsid w:val="008C56F2"/>
    <w:rsid w:val="008C5EE5"/>
    <w:rsid w:val="008C7252"/>
    <w:rsid w:val="008C7E6C"/>
    <w:rsid w:val="008D07D6"/>
    <w:rsid w:val="008D12E9"/>
    <w:rsid w:val="008D1CD1"/>
    <w:rsid w:val="008D290A"/>
    <w:rsid w:val="008D2EC2"/>
    <w:rsid w:val="008D318D"/>
    <w:rsid w:val="008D3598"/>
    <w:rsid w:val="008D535B"/>
    <w:rsid w:val="008D5A17"/>
    <w:rsid w:val="008D5A9E"/>
    <w:rsid w:val="008D6B85"/>
    <w:rsid w:val="008D6E53"/>
    <w:rsid w:val="008D77AB"/>
    <w:rsid w:val="008E15E4"/>
    <w:rsid w:val="008E3881"/>
    <w:rsid w:val="008E477D"/>
    <w:rsid w:val="008E54FD"/>
    <w:rsid w:val="008E55A1"/>
    <w:rsid w:val="008E665B"/>
    <w:rsid w:val="008E694A"/>
    <w:rsid w:val="008E6CC0"/>
    <w:rsid w:val="008E6CE4"/>
    <w:rsid w:val="008E7423"/>
    <w:rsid w:val="008E7B74"/>
    <w:rsid w:val="008E7E43"/>
    <w:rsid w:val="008F0708"/>
    <w:rsid w:val="008F08F5"/>
    <w:rsid w:val="008F0C23"/>
    <w:rsid w:val="00901641"/>
    <w:rsid w:val="0090194A"/>
    <w:rsid w:val="00901E1F"/>
    <w:rsid w:val="00903EB6"/>
    <w:rsid w:val="00903FD5"/>
    <w:rsid w:val="00904372"/>
    <w:rsid w:val="0090682A"/>
    <w:rsid w:val="0090687F"/>
    <w:rsid w:val="0090735F"/>
    <w:rsid w:val="00907658"/>
    <w:rsid w:val="00907804"/>
    <w:rsid w:val="0091091B"/>
    <w:rsid w:val="00910FB8"/>
    <w:rsid w:val="0091138C"/>
    <w:rsid w:val="009121D1"/>
    <w:rsid w:val="0091232D"/>
    <w:rsid w:val="00912780"/>
    <w:rsid w:val="009128FE"/>
    <w:rsid w:val="009130EF"/>
    <w:rsid w:val="00913914"/>
    <w:rsid w:val="009143DF"/>
    <w:rsid w:val="00914C38"/>
    <w:rsid w:val="00914D8B"/>
    <w:rsid w:val="00915C51"/>
    <w:rsid w:val="0091626B"/>
    <w:rsid w:val="0091674C"/>
    <w:rsid w:val="00916E4B"/>
    <w:rsid w:val="00917445"/>
    <w:rsid w:val="00917824"/>
    <w:rsid w:val="0091793B"/>
    <w:rsid w:val="00920C2C"/>
    <w:rsid w:val="00921905"/>
    <w:rsid w:val="00922400"/>
    <w:rsid w:val="0092351A"/>
    <w:rsid w:val="0092410A"/>
    <w:rsid w:val="00925F6F"/>
    <w:rsid w:val="00926703"/>
    <w:rsid w:val="009277A6"/>
    <w:rsid w:val="0093035E"/>
    <w:rsid w:val="009303F3"/>
    <w:rsid w:val="009319B9"/>
    <w:rsid w:val="00931CF4"/>
    <w:rsid w:val="009321EE"/>
    <w:rsid w:val="00932D77"/>
    <w:rsid w:val="0093346C"/>
    <w:rsid w:val="009355A9"/>
    <w:rsid w:val="009362E0"/>
    <w:rsid w:val="009371D6"/>
    <w:rsid w:val="00937E99"/>
    <w:rsid w:val="0094044B"/>
    <w:rsid w:val="0094059B"/>
    <w:rsid w:val="00940832"/>
    <w:rsid w:val="00940E6F"/>
    <w:rsid w:val="00942125"/>
    <w:rsid w:val="00943DAC"/>
    <w:rsid w:val="00943EA1"/>
    <w:rsid w:val="009442AC"/>
    <w:rsid w:val="00945167"/>
    <w:rsid w:val="00945639"/>
    <w:rsid w:val="009461A0"/>
    <w:rsid w:val="009461C2"/>
    <w:rsid w:val="00950044"/>
    <w:rsid w:val="00951A7C"/>
    <w:rsid w:val="009531FA"/>
    <w:rsid w:val="00953283"/>
    <w:rsid w:val="00953A0A"/>
    <w:rsid w:val="00954E10"/>
    <w:rsid w:val="00954F50"/>
    <w:rsid w:val="00954F6B"/>
    <w:rsid w:val="009561FF"/>
    <w:rsid w:val="00957125"/>
    <w:rsid w:val="00957632"/>
    <w:rsid w:val="009601AE"/>
    <w:rsid w:val="00960D2A"/>
    <w:rsid w:val="00961A5E"/>
    <w:rsid w:val="00961A68"/>
    <w:rsid w:val="00963008"/>
    <w:rsid w:val="00964A1A"/>
    <w:rsid w:val="00964E2C"/>
    <w:rsid w:val="00965222"/>
    <w:rsid w:val="00966118"/>
    <w:rsid w:val="009669A8"/>
    <w:rsid w:val="009706C5"/>
    <w:rsid w:val="00971EF3"/>
    <w:rsid w:val="0097237B"/>
    <w:rsid w:val="0097255E"/>
    <w:rsid w:val="00974092"/>
    <w:rsid w:val="00974863"/>
    <w:rsid w:val="00975550"/>
    <w:rsid w:val="0097668A"/>
    <w:rsid w:val="00977135"/>
    <w:rsid w:val="009771EB"/>
    <w:rsid w:val="009774BE"/>
    <w:rsid w:val="00980C2E"/>
    <w:rsid w:val="00983B69"/>
    <w:rsid w:val="00984596"/>
    <w:rsid w:val="009846C0"/>
    <w:rsid w:val="00985CC6"/>
    <w:rsid w:val="00987CAF"/>
    <w:rsid w:val="00987D2C"/>
    <w:rsid w:val="00991B57"/>
    <w:rsid w:val="00992D10"/>
    <w:rsid w:val="00993C85"/>
    <w:rsid w:val="0099402D"/>
    <w:rsid w:val="0099486C"/>
    <w:rsid w:val="009A1070"/>
    <w:rsid w:val="009A1211"/>
    <w:rsid w:val="009A12EC"/>
    <w:rsid w:val="009A2B27"/>
    <w:rsid w:val="009A31AD"/>
    <w:rsid w:val="009A3B54"/>
    <w:rsid w:val="009A46D1"/>
    <w:rsid w:val="009A583F"/>
    <w:rsid w:val="009A63CD"/>
    <w:rsid w:val="009A7852"/>
    <w:rsid w:val="009B0811"/>
    <w:rsid w:val="009B12EA"/>
    <w:rsid w:val="009B142B"/>
    <w:rsid w:val="009B29EB"/>
    <w:rsid w:val="009B34E5"/>
    <w:rsid w:val="009B6602"/>
    <w:rsid w:val="009B6A4B"/>
    <w:rsid w:val="009B7494"/>
    <w:rsid w:val="009C01F7"/>
    <w:rsid w:val="009C1F2C"/>
    <w:rsid w:val="009C234F"/>
    <w:rsid w:val="009C2997"/>
    <w:rsid w:val="009C393C"/>
    <w:rsid w:val="009C3B32"/>
    <w:rsid w:val="009C4118"/>
    <w:rsid w:val="009C5016"/>
    <w:rsid w:val="009C5C0F"/>
    <w:rsid w:val="009D19B8"/>
    <w:rsid w:val="009D3517"/>
    <w:rsid w:val="009D374D"/>
    <w:rsid w:val="009D3D19"/>
    <w:rsid w:val="009D4533"/>
    <w:rsid w:val="009D47FA"/>
    <w:rsid w:val="009D4907"/>
    <w:rsid w:val="009D61EE"/>
    <w:rsid w:val="009D7CE8"/>
    <w:rsid w:val="009D7DBF"/>
    <w:rsid w:val="009E0454"/>
    <w:rsid w:val="009E0A04"/>
    <w:rsid w:val="009E1066"/>
    <w:rsid w:val="009E176A"/>
    <w:rsid w:val="009E3671"/>
    <w:rsid w:val="009E3BD6"/>
    <w:rsid w:val="009E3E34"/>
    <w:rsid w:val="009F02B3"/>
    <w:rsid w:val="009F0923"/>
    <w:rsid w:val="009F1E74"/>
    <w:rsid w:val="009F21F7"/>
    <w:rsid w:val="009F33C4"/>
    <w:rsid w:val="009F3646"/>
    <w:rsid w:val="009F3755"/>
    <w:rsid w:val="009F4BAC"/>
    <w:rsid w:val="009F4FEB"/>
    <w:rsid w:val="009F69A3"/>
    <w:rsid w:val="009F6E33"/>
    <w:rsid w:val="009F75FD"/>
    <w:rsid w:val="00A001A1"/>
    <w:rsid w:val="00A00258"/>
    <w:rsid w:val="00A00692"/>
    <w:rsid w:val="00A009FD"/>
    <w:rsid w:val="00A00C02"/>
    <w:rsid w:val="00A01314"/>
    <w:rsid w:val="00A014FE"/>
    <w:rsid w:val="00A03EF4"/>
    <w:rsid w:val="00A0401B"/>
    <w:rsid w:val="00A04B30"/>
    <w:rsid w:val="00A04B46"/>
    <w:rsid w:val="00A050E2"/>
    <w:rsid w:val="00A052EC"/>
    <w:rsid w:val="00A05B9D"/>
    <w:rsid w:val="00A05C52"/>
    <w:rsid w:val="00A05FB1"/>
    <w:rsid w:val="00A06EF2"/>
    <w:rsid w:val="00A0767E"/>
    <w:rsid w:val="00A07FA1"/>
    <w:rsid w:val="00A10C81"/>
    <w:rsid w:val="00A10E88"/>
    <w:rsid w:val="00A10FD5"/>
    <w:rsid w:val="00A1132D"/>
    <w:rsid w:val="00A1618B"/>
    <w:rsid w:val="00A166C1"/>
    <w:rsid w:val="00A16711"/>
    <w:rsid w:val="00A169F6"/>
    <w:rsid w:val="00A16B32"/>
    <w:rsid w:val="00A218A9"/>
    <w:rsid w:val="00A22245"/>
    <w:rsid w:val="00A2322D"/>
    <w:rsid w:val="00A23A98"/>
    <w:rsid w:val="00A2493F"/>
    <w:rsid w:val="00A24D5A"/>
    <w:rsid w:val="00A24EE5"/>
    <w:rsid w:val="00A26A31"/>
    <w:rsid w:val="00A26FC4"/>
    <w:rsid w:val="00A304A9"/>
    <w:rsid w:val="00A30DD4"/>
    <w:rsid w:val="00A30F5E"/>
    <w:rsid w:val="00A31D03"/>
    <w:rsid w:val="00A328E6"/>
    <w:rsid w:val="00A33689"/>
    <w:rsid w:val="00A3391C"/>
    <w:rsid w:val="00A34458"/>
    <w:rsid w:val="00A352FF"/>
    <w:rsid w:val="00A36F54"/>
    <w:rsid w:val="00A3755B"/>
    <w:rsid w:val="00A375DB"/>
    <w:rsid w:val="00A400FB"/>
    <w:rsid w:val="00A40616"/>
    <w:rsid w:val="00A40730"/>
    <w:rsid w:val="00A40E0C"/>
    <w:rsid w:val="00A4101B"/>
    <w:rsid w:val="00A41159"/>
    <w:rsid w:val="00A415BE"/>
    <w:rsid w:val="00A422A5"/>
    <w:rsid w:val="00A42E3A"/>
    <w:rsid w:val="00A44AC5"/>
    <w:rsid w:val="00A44B18"/>
    <w:rsid w:val="00A45744"/>
    <w:rsid w:val="00A45C90"/>
    <w:rsid w:val="00A46262"/>
    <w:rsid w:val="00A463B2"/>
    <w:rsid w:val="00A469D5"/>
    <w:rsid w:val="00A46E2B"/>
    <w:rsid w:val="00A47071"/>
    <w:rsid w:val="00A5060C"/>
    <w:rsid w:val="00A50E62"/>
    <w:rsid w:val="00A51553"/>
    <w:rsid w:val="00A51634"/>
    <w:rsid w:val="00A516C8"/>
    <w:rsid w:val="00A518FB"/>
    <w:rsid w:val="00A528C2"/>
    <w:rsid w:val="00A52C72"/>
    <w:rsid w:val="00A5312D"/>
    <w:rsid w:val="00A531DD"/>
    <w:rsid w:val="00A536DA"/>
    <w:rsid w:val="00A53D30"/>
    <w:rsid w:val="00A54121"/>
    <w:rsid w:val="00A544FE"/>
    <w:rsid w:val="00A547CF"/>
    <w:rsid w:val="00A55615"/>
    <w:rsid w:val="00A57D72"/>
    <w:rsid w:val="00A57F81"/>
    <w:rsid w:val="00A6127E"/>
    <w:rsid w:val="00A619BB"/>
    <w:rsid w:val="00A6325C"/>
    <w:rsid w:val="00A63C18"/>
    <w:rsid w:val="00A63D65"/>
    <w:rsid w:val="00A64BFC"/>
    <w:rsid w:val="00A6580F"/>
    <w:rsid w:val="00A664EA"/>
    <w:rsid w:val="00A66AA1"/>
    <w:rsid w:val="00A671BD"/>
    <w:rsid w:val="00A675E7"/>
    <w:rsid w:val="00A67D68"/>
    <w:rsid w:val="00A70D0A"/>
    <w:rsid w:val="00A71869"/>
    <w:rsid w:val="00A736FF"/>
    <w:rsid w:val="00A75118"/>
    <w:rsid w:val="00A75245"/>
    <w:rsid w:val="00A76319"/>
    <w:rsid w:val="00A80B8A"/>
    <w:rsid w:val="00A811C1"/>
    <w:rsid w:val="00A817ED"/>
    <w:rsid w:val="00A82986"/>
    <w:rsid w:val="00A82E4C"/>
    <w:rsid w:val="00A82E7B"/>
    <w:rsid w:val="00A830FA"/>
    <w:rsid w:val="00A83838"/>
    <w:rsid w:val="00A83983"/>
    <w:rsid w:val="00A84F7E"/>
    <w:rsid w:val="00A85ACD"/>
    <w:rsid w:val="00A85D11"/>
    <w:rsid w:val="00A8658E"/>
    <w:rsid w:val="00A875E3"/>
    <w:rsid w:val="00A875EC"/>
    <w:rsid w:val="00A91615"/>
    <w:rsid w:val="00A93233"/>
    <w:rsid w:val="00A93850"/>
    <w:rsid w:val="00A93DAB"/>
    <w:rsid w:val="00A940CF"/>
    <w:rsid w:val="00A9508F"/>
    <w:rsid w:val="00A95CBA"/>
    <w:rsid w:val="00A96AF2"/>
    <w:rsid w:val="00A96D29"/>
    <w:rsid w:val="00A9787B"/>
    <w:rsid w:val="00AA19E8"/>
    <w:rsid w:val="00AA21B0"/>
    <w:rsid w:val="00AA3778"/>
    <w:rsid w:val="00AA38FD"/>
    <w:rsid w:val="00AA45E3"/>
    <w:rsid w:val="00AA4CEB"/>
    <w:rsid w:val="00AA6113"/>
    <w:rsid w:val="00AA6CC2"/>
    <w:rsid w:val="00AA7216"/>
    <w:rsid w:val="00AA77DC"/>
    <w:rsid w:val="00AB008F"/>
    <w:rsid w:val="00AB08C0"/>
    <w:rsid w:val="00AB09DD"/>
    <w:rsid w:val="00AB0E4C"/>
    <w:rsid w:val="00AB1659"/>
    <w:rsid w:val="00AB17AA"/>
    <w:rsid w:val="00AB24A6"/>
    <w:rsid w:val="00AB3AC1"/>
    <w:rsid w:val="00AB3C9A"/>
    <w:rsid w:val="00AB3E8F"/>
    <w:rsid w:val="00AB4132"/>
    <w:rsid w:val="00AB55DF"/>
    <w:rsid w:val="00AB6FB7"/>
    <w:rsid w:val="00AB774B"/>
    <w:rsid w:val="00AB7AC8"/>
    <w:rsid w:val="00AC0002"/>
    <w:rsid w:val="00AC0B83"/>
    <w:rsid w:val="00AC25EF"/>
    <w:rsid w:val="00AC271E"/>
    <w:rsid w:val="00AC2900"/>
    <w:rsid w:val="00AC2946"/>
    <w:rsid w:val="00AC3DED"/>
    <w:rsid w:val="00AC432A"/>
    <w:rsid w:val="00AC4F93"/>
    <w:rsid w:val="00AC5444"/>
    <w:rsid w:val="00AC63FC"/>
    <w:rsid w:val="00AC6775"/>
    <w:rsid w:val="00AC67E2"/>
    <w:rsid w:val="00AC79CB"/>
    <w:rsid w:val="00AD084B"/>
    <w:rsid w:val="00AD0A76"/>
    <w:rsid w:val="00AD0C2F"/>
    <w:rsid w:val="00AD0D91"/>
    <w:rsid w:val="00AD1046"/>
    <w:rsid w:val="00AD10C5"/>
    <w:rsid w:val="00AD131F"/>
    <w:rsid w:val="00AD2D3A"/>
    <w:rsid w:val="00AD3693"/>
    <w:rsid w:val="00AD3BFC"/>
    <w:rsid w:val="00AD3F56"/>
    <w:rsid w:val="00AD42C5"/>
    <w:rsid w:val="00AD5FE8"/>
    <w:rsid w:val="00AD682A"/>
    <w:rsid w:val="00AD6A63"/>
    <w:rsid w:val="00AD6B31"/>
    <w:rsid w:val="00AE01FE"/>
    <w:rsid w:val="00AE15A6"/>
    <w:rsid w:val="00AE2217"/>
    <w:rsid w:val="00AE2D73"/>
    <w:rsid w:val="00AE568B"/>
    <w:rsid w:val="00AE57C5"/>
    <w:rsid w:val="00AE636E"/>
    <w:rsid w:val="00AE63E6"/>
    <w:rsid w:val="00AE65A2"/>
    <w:rsid w:val="00AE6CF8"/>
    <w:rsid w:val="00AE7503"/>
    <w:rsid w:val="00AF00BD"/>
    <w:rsid w:val="00AF080B"/>
    <w:rsid w:val="00AF0D14"/>
    <w:rsid w:val="00AF0D68"/>
    <w:rsid w:val="00AF11FF"/>
    <w:rsid w:val="00AF2944"/>
    <w:rsid w:val="00AF35CD"/>
    <w:rsid w:val="00AF3916"/>
    <w:rsid w:val="00AF3B40"/>
    <w:rsid w:val="00AF41BB"/>
    <w:rsid w:val="00AF4B20"/>
    <w:rsid w:val="00AF7EDF"/>
    <w:rsid w:val="00B00066"/>
    <w:rsid w:val="00B03199"/>
    <w:rsid w:val="00B0462C"/>
    <w:rsid w:val="00B06692"/>
    <w:rsid w:val="00B06BBB"/>
    <w:rsid w:val="00B100D6"/>
    <w:rsid w:val="00B103BE"/>
    <w:rsid w:val="00B107EF"/>
    <w:rsid w:val="00B10924"/>
    <w:rsid w:val="00B120C6"/>
    <w:rsid w:val="00B137D0"/>
    <w:rsid w:val="00B14258"/>
    <w:rsid w:val="00B144AE"/>
    <w:rsid w:val="00B1489E"/>
    <w:rsid w:val="00B14B4A"/>
    <w:rsid w:val="00B15E3D"/>
    <w:rsid w:val="00B16A10"/>
    <w:rsid w:val="00B16B6A"/>
    <w:rsid w:val="00B175B2"/>
    <w:rsid w:val="00B204E5"/>
    <w:rsid w:val="00B21239"/>
    <w:rsid w:val="00B2231B"/>
    <w:rsid w:val="00B226D9"/>
    <w:rsid w:val="00B22BEF"/>
    <w:rsid w:val="00B2346F"/>
    <w:rsid w:val="00B24108"/>
    <w:rsid w:val="00B24265"/>
    <w:rsid w:val="00B27DD0"/>
    <w:rsid w:val="00B31D21"/>
    <w:rsid w:val="00B32299"/>
    <w:rsid w:val="00B32900"/>
    <w:rsid w:val="00B34BB9"/>
    <w:rsid w:val="00B34F3A"/>
    <w:rsid w:val="00B36185"/>
    <w:rsid w:val="00B37D1C"/>
    <w:rsid w:val="00B40E81"/>
    <w:rsid w:val="00B40ED8"/>
    <w:rsid w:val="00B411B4"/>
    <w:rsid w:val="00B41462"/>
    <w:rsid w:val="00B41DF6"/>
    <w:rsid w:val="00B4213A"/>
    <w:rsid w:val="00B424C8"/>
    <w:rsid w:val="00B424EB"/>
    <w:rsid w:val="00B43BD1"/>
    <w:rsid w:val="00B4616F"/>
    <w:rsid w:val="00B46372"/>
    <w:rsid w:val="00B47716"/>
    <w:rsid w:val="00B47BC1"/>
    <w:rsid w:val="00B506D1"/>
    <w:rsid w:val="00B51778"/>
    <w:rsid w:val="00B525C1"/>
    <w:rsid w:val="00B52A7F"/>
    <w:rsid w:val="00B52B21"/>
    <w:rsid w:val="00B53B51"/>
    <w:rsid w:val="00B53C4C"/>
    <w:rsid w:val="00B549C2"/>
    <w:rsid w:val="00B54B83"/>
    <w:rsid w:val="00B54EDA"/>
    <w:rsid w:val="00B5666C"/>
    <w:rsid w:val="00B56976"/>
    <w:rsid w:val="00B57621"/>
    <w:rsid w:val="00B57E5F"/>
    <w:rsid w:val="00B607F4"/>
    <w:rsid w:val="00B612B1"/>
    <w:rsid w:val="00B61497"/>
    <w:rsid w:val="00B62E56"/>
    <w:rsid w:val="00B62FB9"/>
    <w:rsid w:val="00B6364E"/>
    <w:rsid w:val="00B63BFA"/>
    <w:rsid w:val="00B63C81"/>
    <w:rsid w:val="00B63C99"/>
    <w:rsid w:val="00B63CF4"/>
    <w:rsid w:val="00B651E4"/>
    <w:rsid w:val="00B653C2"/>
    <w:rsid w:val="00B66462"/>
    <w:rsid w:val="00B66A40"/>
    <w:rsid w:val="00B66AC4"/>
    <w:rsid w:val="00B678DE"/>
    <w:rsid w:val="00B67BCD"/>
    <w:rsid w:val="00B7064A"/>
    <w:rsid w:val="00B72C52"/>
    <w:rsid w:val="00B72F1C"/>
    <w:rsid w:val="00B74726"/>
    <w:rsid w:val="00B7592C"/>
    <w:rsid w:val="00B75EB3"/>
    <w:rsid w:val="00B7629B"/>
    <w:rsid w:val="00B76AE0"/>
    <w:rsid w:val="00B76BEE"/>
    <w:rsid w:val="00B76D93"/>
    <w:rsid w:val="00B779F9"/>
    <w:rsid w:val="00B803DF"/>
    <w:rsid w:val="00B8080D"/>
    <w:rsid w:val="00B81391"/>
    <w:rsid w:val="00B814F7"/>
    <w:rsid w:val="00B81C3E"/>
    <w:rsid w:val="00B81DEC"/>
    <w:rsid w:val="00B82E8F"/>
    <w:rsid w:val="00B83D30"/>
    <w:rsid w:val="00B85513"/>
    <w:rsid w:val="00B85CB8"/>
    <w:rsid w:val="00B861E4"/>
    <w:rsid w:val="00B861E5"/>
    <w:rsid w:val="00B867C0"/>
    <w:rsid w:val="00B869EC"/>
    <w:rsid w:val="00B8766F"/>
    <w:rsid w:val="00B9055D"/>
    <w:rsid w:val="00B910E7"/>
    <w:rsid w:val="00B9174E"/>
    <w:rsid w:val="00B91E45"/>
    <w:rsid w:val="00B924AE"/>
    <w:rsid w:val="00B92974"/>
    <w:rsid w:val="00B92E64"/>
    <w:rsid w:val="00B931EE"/>
    <w:rsid w:val="00B9372D"/>
    <w:rsid w:val="00B93812"/>
    <w:rsid w:val="00B93D39"/>
    <w:rsid w:val="00B959D9"/>
    <w:rsid w:val="00B960DC"/>
    <w:rsid w:val="00B97FE9"/>
    <w:rsid w:val="00BA06BE"/>
    <w:rsid w:val="00BA06C1"/>
    <w:rsid w:val="00BA0E16"/>
    <w:rsid w:val="00BA2235"/>
    <w:rsid w:val="00BA3A3C"/>
    <w:rsid w:val="00BA3B04"/>
    <w:rsid w:val="00BA4120"/>
    <w:rsid w:val="00BA45B4"/>
    <w:rsid w:val="00BA4C19"/>
    <w:rsid w:val="00BA51A1"/>
    <w:rsid w:val="00BA59EF"/>
    <w:rsid w:val="00BA7DF2"/>
    <w:rsid w:val="00BA7FB0"/>
    <w:rsid w:val="00BB0286"/>
    <w:rsid w:val="00BB0C7D"/>
    <w:rsid w:val="00BB13F8"/>
    <w:rsid w:val="00BB224A"/>
    <w:rsid w:val="00BB23F0"/>
    <w:rsid w:val="00BB48E1"/>
    <w:rsid w:val="00BB6D29"/>
    <w:rsid w:val="00BC0B99"/>
    <w:rsid w:val="00BC0E47"/>
    <w:rsid w:val="00BC141C"/>
    <w:rsid w:val="00BC165C"/>
    <w:rsid w:val="00BC2690"/>
    <w:rsid w:val="00BC3C09"/>
    <w:rsid w:val="00BC42A3"/>
    <w:rsid w:val="00BC557C"/>
    <w:rsid w:val="00BC6A49"/>
    <w:rsid w:val="00BC6B5C"/>
    <w:rsid w:val="00BC7869"/>
    <w:rsid w:val="00BC7AB9"/>
    <w:rsid w:val="00BD064F"/>
    <w:rsid w:val="00BD1763"/>
    <w:rsid w:val="00BD26B7"/>
    <w:rsid w:val="00BD7101"/>
    <w:rsid w:val="00BD7D24"/>
    <w:rsid w:val="00BE0128"/>
    <w:rsid w:val="00BE078D"/>
    <w:rsid w:val="00BE1B19"/>
    <w:rsid w:val="00BE230E"/>
    <w:rsid w:val="00BE2798"/>
    <w:rsid w:val="00BE53E8"/>
    <w:rsid w:val="00BE6308"/>
    <w:rsid w:val="00BE6553"/>
    <w:rsid w:val="00BE7B04"/>
    <w:rsid w:val="00BF0512"/>
    <w:rsid w:val="00BF0D0C"/>
    <w:rsid w:val="00BF16B9"/>
    <w:rsid w:val="00BF23BF"/>
    <w:rsid w:val="00BF410C"/>
    <w:rsid w:val="00BF41DB"/>
    <w:rsid w:val="00BF4519"/>
    <w:rsid w:val="00BF4B43"/>
    <w:rsid w:val="00BF54F3"/>
    <w:rsid w:val="00BF635E"/>
    <w:rsid w:val="00BF6E09"/>
    <w:rsid w:val="00C003B6"/>
    <w:rsid w:val="00C0092E"/>
    <w:rsid w:val="00C01429"/>
    <w:rsid w:val="00C0156F"/>
    <w:rsid w:val="00C01D89"/>
    <w:rsid w:val="00C01E06"/>
    <w:rsid w:val="00C0230C"/>
    <w:rsid w:val="00C02BA0"/>
    <w:rsid w:val="00C05065"/>
    <w:rsid w:val="00C06706"/>
    <w:rsid w:val="00C07572"/>
    <w:rsid w:val="00C07C81"/>
    <w:rsid w:val="00C10C5B"/>
    <w:rsid w:val="00C11590"/>
    <w:rsid w:val="00C115D8"/>
    <w:rsid w:val="00C121D0"/>
    <w:rsid w:val="00C130B4"/>
    <w:rsid w:val="00C1323C"/>
    <w:rsid w:val="00C133A7"/>
    <w:rsid w:val="00C13D75"/>
    <w:rsid w:val="00C154F0"/>
    <w:rsid w:val="00C15676"/>
    <w:rsid w:val="00C15A6A"/>
    <w:rsid w:val="00C15BE7"/>
    <w:rsid w:val="00C1641F"/>
    <w:rsid w:val="00C20983"/>
    <w:rsid w:val="00C2149E"/>
    <w:rsid w:val="00C22B3E"/>
    <w:rsid w:val="00C22EEA"/>
    <w:rsid w:val="00C2409F"/>
    <w:rsid w:val="00C24407"/>
    <w:rsid w:val="00C24CB0"/>
    <w:rsid w:val="00C25146"/>
    <w:rsid w:val="00C25BC6"/>
    <w:rsid w:val="00C26A0E"/>
    <w:rsid w:val="00C26F3E"/>
    <w:rsid w:val="00C3010A"/>
    <w:rsid w:val="00C308A7"/>
    <w:rsid w:val="00C31F1F"/>
    <w:rsid w:val="00C3209D"/>
    <w:rsid w:val="00C325FD"/>
    <w:rsid w:val="00C330E4"/>
    <w:rsid w:val="00C3377C"/>
    <w:rsid w:val="00C340BF"/>
    <w:rsid w:val="00C360C1"/>
    <w:rsid w:val="00C362AD"/>
    <w:rsid w:val="00C3645B"/>
    <w:rsid w:val="00C374E8"/>
    <w:rsid w:val="00C403AA"/>
    <w:rsid w:val="00C4095A"/>
    <w:rsid w:val="00C42151"/>
    <w:rsid w:val="00C42653"/>
    <w:rsid w:val="00C42A4D"/>
    <w:rsid w:val="00C42F80"/>
    <w:rsid w:val="00C4318F"/>
    <w:rsid w:val="00C43597"/>
    <w:rsid w:val="00C44DCB"/>
    <w:rsid w:val="00C50748"/>
    <w:rsid w:val="00C509CF"/>
    <w:rsid w:val="00C51F39"/>
    <w:rsid w:val="00C52437"/>
    <w:rsid w:val="00C52619"/>
    <w:rsid w:val="00C5309A"/>
    <w:rsid w:val="00C53389"/>
    <w:rsid w:val="00C54785"/>
    <w:rsid w:val="00C5498D"/>
    <w:rsid w:val="00C5504F"/>
    <w:rsid w:val="00C550C5"/>
    <w:rsid w:val="00C551F1"/>
    <w:rsid w:val="00C562EE"/>
    <w:rsid w:val="00C56B39"/>
    <w:rsid w:val="00C6091E"/>
    <w:rsid w:val="00C61399"/>
    <w:rsid w:val="00C62628"/>
    <w:rsid w:val="00C63056"/>
    <w:rsid w:val="00C63AFC"/>
    <w:rsid w:val="00C647E2"/>
    <w:rsid w:val="00C657D7"/>
    <w:rsid w:val="00C661AA"/>
    <w:rsid w:val="00C66582"/>
    <w:rsid w:val="00C67FD7"/>
    <w:rsid w:val="00C70191"/>
    <w:rsid w:val="00C70A03"/>
    <w:rsid w:val="00C717DB"/>
    <w:rsid w:val="00C71EEA"/>
    <w:rsid w:val="00C71F07"/>
    <w:rsid w:val="00C72667"/>
    <w:rsid w:val="00C73D01"/>
    <w:rsid w:val="00C74262"/>
    <w:rsid w:val="00C742AC"/>
    <w:rsid w:val="00C749EE"/>
    <w:rsid w:val="00C758D6"/>
    <w:rsid w:val="00C75966"/>
    <w:rsid w:val="00C759CB"/>
    <w:rsid w:val="00C7617F"/>
    <w:rsid w:val="00C76732"/>
    <w:rsid w:val="00C81450"/>
    <w:rsid w:val="00C82B8B"/>
    <w:rsid w:val="00C831D8"/>
    <w:rsid w:val="00C85194"/>
    <w:rsid w:val="00C85DAB"/>
    <w:rsid w:val="00C87498"/>
    <w:rsid w:val="00C8782D"/>
    <w:rsid w:val="00C9054B"/>
    <w:rsid w:val="00C9075C"/>
    <w:rsid w:val="00C9099B"/>
    <w:rsid w:val="00C91E63"/>
    <w:rsid w:val="00C93153"/>
    <w:rsid w:val="00C93CA8"/>
    <w:rsid w:val="00C9419B"/>
    <w:rsid w:val="00C94D3E"/>
    <w:rsid w:val="00C9624C"/>
    <w:rsid w:val="00C969D1"/>
    <w:rsid w:val="00C974F2"/>
    <w:rsid w:val="00C97DC0"/>
    <w:rsid w:val="00CA0983"/>
    <w:rsid w:val="00CA2101"/>
    <w:rsid w:val="00CA2736"/>
    <w:rsid w:val="00CA38AA"/>
    <w:rsid w:val="00CA5336"/>
    <w:rsid w:val="00CA57D0"/>
    <w:rsid w:val="00CA72FE"/>
    <w:rsid w:val="00CA732C"/>
    <w:rsid w:val="00CA7384"/>
    <w:rsid w:val="00CA78EB"/>
    <w:rsid w:val="00CB0846"/>
    <w:rsid w:val="00CB0D5D"/>
    <w:rsid w:val="00CB1171"/>
    <w:rsid w:val="00CB15AB"/>
    <w:rsid w:val="00CB1E0A"/>
    <w:rsid w:val="00CB1FA0"/>
    <w:rsid w:val="00CB21A8"/>
    <w:rsid w:val="00CB26EE"/>
    <w:rsid w:val="00CB2915"/>
    <w:rsid w:val="00CB295D"/>
    <w:rsid w:val="00CB38CC"/>
    <w:rsid w:val="00CB4805"/>
    <w:rsid w:val="00CB5591"/>
    <w:rsid w:val="00CB5966"/>
    <w:rsid w:val="00CB62BF"/>
    <w:rsid w:val="00CB67A0"/>
    <w:rsid w:val="00CB6886"/>
    <w:rsid w:val="00CB6DE3"/>
    <w:rsid w:val="00CB7982"/>
    <w:rsid w:val="00CB7DAF"/>
    <w:rsid w:val="00CC0252"/>
    <w:rsid w:val="00CC02CF"/>
    <w:rsid w:val="00CC16A6"/>
    <w:rsid w:val="00CC2226"/>
    <w:rsid w:val="00CC447D"/>
    <w:rsid w:val="00CC5D87"/>
    <w:rsid w:val="00CD0061"/>
    <w:rsid w:val="00CD02E1"/>
    <w:rsid w:val="00CD29C1"/>
    <w:rsid w:val="00CD3857"/>
    <w:rsid w:val="00CD3B20"/>
    <w:rsid w:val="00CD4163"/>
    <w:rsid w:val="00CD5851"/>
    <w:rsid w:val="00CD77E9"/>
    <w:rsid w:val="00CD79C6"/>
    <w:rsid w:val="00CE132D"/>
    <w:rsid w:val="00CE1BD9"/>
    <w:rsid w:val="00CE28CE"/>
    <w:rsid w:val="00CE2A9F"/>
    <w:rsid w:val="00CE3CC9"/>
    <w:rsid w:val="00CE4DDC"/>
    <w:rsid w:val="00CE5930"/>
    <w:rsid w:val="00CF0ED1"/>
    <w:rsid w:val="00CF3084"/>
    <w:rsid w:val="00CF43DA"/>
    <w:rsid w:val="00CF4AC6"/>
    <w:rsid w:val="00CF548F"/>
    <w:rsid w:val="00CF67FF"/>
    <w:rsid w:val="00CF6AD0"/>
    <w:rsid w:val="00CF74FE"/>
    <w:rsid w:val="00D00447"/>
    <w:rsid w:val="00D01534"/>
    <w:rsid w:val="00D021A5"/>
    <w:rsid w:val="00D02518"/>
    <w:rsid w:val="00D02DAE"/>
    <w:rsid w:val="00D04162"/>
    <w:rsid w:val="00D053E8"/>
    <w:rsid w:val="00D05D51"/>
    <w:rsid w:val="00D06EED"/>
    <w:rsid w:val="00D07D20"/>
    <w:rsid w:val="00D10203"/>
    <w:rsid w:val="00D102D8"/>
    <w:rsid w:val="00D11BE9"/>
    <w:rsid w:val="00D12689"/>
    <w:rsid w:val="00D1706B"/>
    <w:rsid w:val="00D1765D"/>
    <w:rsid w:val="00D200AE"/>
    <w:rsid w:val="00D2020D"/>
    <w:rsid w:val="00D20740"/>
    <w:rsid w:val="00D21762"/>
    <w:rsid w:val="00D23845"/>
    <w:rsid w:val="00D23E8F"/>
    <w:rsid w:val="00D24432"/>
    <w:rsid w:val="00D24D72"/>
    <w:rsid w:val="00D26685"/>
    <w:rsid w:val="00D26A10"/>
    <w:rsid w:val="00D27007"/>
    <w:rsid w:val="00D27D4C"/>
    <w:rsid w:val="00D303FE"/>
    <w:rsid w:val="00D30ED0"/>
    <w:rsid w:val="00D31F1E"/>
    <w:rsid w:val="00D342B2"/>
    <w:rsid w:val="00D342C2"/>
    <w:rsid w:val="00D344FE"/>
    <w:rsid w:val="00D3473D"/>
    <w:rsid w:val="00D367A5"/>
    <w:rsid w:val="00D377A7"/>
    <w:rsid w:val="00D37BE8"/>
    <w:rsid w:val="00D427FE"/>
    <w:rsid w:val="00D430C9"/>
    <w:rsid w:val="00D436A3"/>
    <w:rsid w:val="00D43903"/>
    <w:rsid w:val="00D43B3E"/>
    <w:rsid w:val="00D45DE6"/>
    <w:rsid w:val="00D46077"/>
    <w:rsid w:val="00D474FC"/>
    <w:rsid w:val="00D5065D"/>
    <w:rsid w:val="00D5370F"/>
    <w:rsid w:val="00D53881"/>
    <w:rsid w:val="00D538A5"/>
    <w:rsid w:val="00D53E12"/>
    <w:rsid w:val="00D55C91"/>
    <w:rsid w:val="00D55F46"/>
    <w:rsid w:val="00D56278"/>
    <w:rsid w:val="00D56281"/>
    <w:rsid w:val="00D57188"/>
    <w:rsid w:val="00D60122"/>
    <w:rsid w:val="00D658EA"/>
    <w:rsid w:val="00D6616A"/>
    <w:rsid w:val="00D6632A"/>
    <w:rsid w:val="00D67352"/>
    <w:rsid w:val="00D67668"/>
    <w:rsid w:val="00D70116"/>
    <w:rsid w:val="00D70381"/>
    <w:rsid w:val="00D7177A"/>
    <w:rsid w:val="00D7213B"/>
    <w:rsid w:val="00D7425C"/>
    <w:rsid w:val="00D7442D"/>
    <w:rsid w:val="00D74643"/>
    <w:rsid w:val="00D7529A"/>
    <w:rsid w:val="00D75EE7"/>
    <w:rsid w:val="00D75F16"/>
    <w:rsid w:val="00D7622F"/>
    <w:rsid w:val="00D76493"/>
    <w:rsid w:val="00D76497"/>
    <w:rsid w:val="00D76A32"/>
    <w:rsid w:val="00D76FBD"/>
    <w:rsid w:val="00D77D0C"/>
    <w:rsid w:val="00D80094"/>
    <w:rsid w:val="00D817D3"/>
    <w:rsid w:val="00D818ED"/>
    <w:rsid w:val="00D820EF"/>
    <w:rsid w:val="00D8242E"/>
    <w:rsid w:val="00D82A11"/>
    <w:rsid w:val="00D82D04"/>
    <w:rsid w:val="00D82F17"/>
    <w:rsid w:val="00D835B1"/>
    <w:rsid w:val="00D84C3A"/>
    <w:rsid w:val="00D8526B"/>
    <w:rsid w:val="00D8564A"/>
    <w:rsid w:val="00D85B63"/>
    <w:rsid w:val="00D8672E"/>
    <w:rsid w:val="00D86A27"/>
    <w:rsid w:val="00D86B25"/>
    <w:rsid w:val="00D87086"/>
    <w:rsid w:val="00D9081C"/>
    <w:rsid w:val="00D91A92"/>
    <w:rsid w:val="00D9331E"/>
    <w:rsid w:val="00D93840"/>
    <w:rsid w:val="00D93E54"/>
    <w:rsid w:val="00D955D5"/>
    <w:rsid w:val="00D966FE"/>
    <w:rsid w:val="00D97B61"/>
    <w:rsid w:val="00D97FAB"/>
    <w:rsid w:val="00DA0696"/>
    <w:rsid w:val="00DA1785"/>
    <w:rsid w:val="00DA360F"/>
    <w:rsid w:val="00DA37A0"/>
    <w:rsid w:val="00DA3EBA"/>
    <w:rsid w:val="00DA3F46"/>
    <w:rsid w:val="00DA66E8"/>
    <w:rsid w:val="00DA673B"/>
    <w:rsid w:val="00DA6D48"/>
    <w:rsid w:val="00DB07A9"/>
    <w:rsid w:val="00DB38F4"/>
    <w:rsid w:val="00DB3D18"/>
    <w:rsid w:val="00DB406E"/>
    <w:rsid w:val="00DB4A66"/>
    <w:rsid w:val="00DB4DD7"/>
    <w:rsid w:val="00DB5455"/>
    <w:rsid w:val="00DB6707"/>
    <w:rsid w:val="00DB6A50"/>
    <w:rsid w:val="00DB6A90"/>
    <w:rsid w:val="00DB71E9"/>
    <w:rsid w:val="00DB7352"/>
    <w:rsid w:val="00DB7BD4"/>
    <w:rsid w:val="00DC08AC"/>
    <w:rsid w:val="00DC1424"/>
    <w:rsid w:val="00DC169A"/>
    <w:rsid w:val="00DC1A39"/>
    <w:rsid w:val="00DC1C67"/>
    <w:rsid w:val="00DC217C"/>
    <w:rsid w:val="00DC2C0E"/>
    <w:rsid w:val="00DC2F6B"/>
    <w:rsid w:val="00DC2FC3"/>
    <w:rsid w:val="00DC3585"/>
    <w:rsid w:val="00DC4181"/>
    <w:rsid w:val="00DC4C07"/>
    <w:rsid w:val="00DC4CA1"/>
    <w:rsid w:val="00DC7957"/>
    <w:rsid w:val="00DC7AAF"/>
    <w:rsid w:val="00DD0E04"/>
    <w:rsid w:val="00DD1837"/>
    <w:rsid w:val="00DD1FCC"/>
    <w:rsid w:val="00DD21F2"/>
    <w:rsid w:val="00DD2943"/>
    <w:rsid w:val="00DD373D"/>
    <w:rsid w:val="00DD4062"/>
    <w:rsid w:val="00DD50F9"/>
    <w:rsid w:val="00DD547B"/>
    <w:rsid w:val="00DD7485"/>
    <w:rsid w:val="00DD7A1F"/>
    <w:rsid w:val="00DD7A9A"/>
    <w:rsid w:val="00DD7B4F"/>
    <w:rsid w:val="00DE3266"/>
    <w:rsid w:val="00DE4028"/>
    <w:rsid w:val="00DE402C"/>
    <w:rsid w:val="00DE43AB"/>
    <w:rsid w:val="00DE4A9A"/>
    <w:rsid w:val="00DE52DB"/>
    <w:rsid w:val="00DE6179"/>
    <w:rsid w:val="00DE68CE"/>
    <w:rsid w:val="00DE6C8D"/>
    <w:rsid w:val="00DE743E"/>
    <w:rsid w:val="00DF14FD"/>
    <w:rsid w:val="00DF1BFD"/>
    <w:rsid w:val="00DF25A0"/>
    <w:rsid w:val="00DF345A"/>
    <w:rsid w:val="00DF3FC3"/>
    <w:rsid w:val="00DF43F1"/>
    <w:rsid w:val="00DF4A92"/>
    <w:rsid w:val="00DF4E80"/>
    <w:rsid w:val="00DF69B4"/>
    <w:rsid w:val="00DF6C2E"/>
    <w:rsid w:val="00E000B6"/>
    <w:rsid w:val="00E009BB"/>
    <w:rsid w:val="00E020D7"/>
    <w:rsid w:val="00E02DDE"/>
    <w:rsid w:val="00E0361F"/>
    <w:rsid w:val="00E0411D"/>
    <w:rsid w:val="00E04364"/>
    <w:rsid w:val="00E04698"/>
    <w:rsid w:val="00E0476B"/>
    <w:rsid w:val="00E0550A"/>
    <w:rsid w:val="00E10D6E"/>
    <w:rsid w:val="00E110CF"/>
    <w:rsid w:val="00E13F07"/>
    <w:rsid w:val="00E13FCD"/>
    <w:rsid w:val="00E147BA"/>
    <w:rsid w:val="00E14BE6"/>
    <w:rsid w:val="00E14F44"/>
    <w:rsid w:val="00E165CC"/>
    <w:rsid w:val="00E16689"/>
    <w:rsid w:val="00E1751F"/>
    <w:rsid w:val="00E176DF"/>
    <w:rsid w:val="00E228FC"/>
    <w:rsid w:val="00E235C0"/>
    <w:rsid w:val="00E23F39"/>
    <w:rsid w:val="00E24C93"/>
    <w:rsid w:val="00E306FB"/>
    <w:rsid w:val="00E30BF4"/>
    <w:rsid w:val="00E30E19"/>
    <w:rsid w:val="00E30FC0"/>
    <w:rsid w:val="00E32719"/>
    <w:rsid w:val="00E3277B"/>
    <w:rsid w:val="00E3457B"/>
    <w:rsid w:val="00E34C6B"/>
    <w:rsid w:val="00E34C9B"/>
    <w:rsid w:val="00E35808"/>
    <w:rsid w:val="00E36284"/>
    <w:rsid w:val="00E364BD"/>
    <w:rsid w:val="00E3650E"/>
    <w:rsid w:val="00E3680D"/>
    <w:rsid w:val="00E37335"/>
    <w:rsid w:val="00E3756B"/>
    <w:rsid w:val="00E37F01"/>
    <w:rsid w:val="00E414E9"/>
    <w:rsid w:val="00E4187F"/>
    <w:rsid w:val="00E42B5A"/>
    <w:rsid w:val="00E42C32"/>
    <w:rsid w:val="00E45AB1"/>
    <w:rsid w:val="00E46184"/>
    <w:rsid w:val="00E47BFE"/>
    <w:rsid w:val="00E517DD"/>
    <w:rsid w:val="00E52B7B"/>
    <w:rsid w:val="00E543F9"/>
    <w:rsid w:val="00E54CE9"/>
    <w:rsid w:val="00E566AA"/>
    <w:rsid w:val="00E56914"/>
    <w:rsid w:val="00E57162"/>
    <w:rsid w:val="00E5732C"/>
    <w:rsid w:val="00E611BA"/>
    <w:rsid w:val="00E6271C"/>
    <w:rsid w:val="00E62753"/>
    <w:rsid w:val="00E62BC6"/>
    <w:rsid w:val="00E6670A"/>
    <w:rsid w:val="00E70720"/>
    <w:rsid w:val="00E70B33"/>
    <w:rsid w:val="00E71171"/>
    <w:rsid w:val="00E71E42"/>
    <w:rsid w:val="00E7278D"/>
    <w:rsid w:val="00E7282E"/>
    <w:rsid w:val="00E748BD"/>
    <w:rsid w:val="00E74AFB"/>
    <w:rsid w:val="00E7561C"/>
    <w:rsid w:val="00E76BDA"/>
    <w:rsid w:val="00E77A2A"/>
    <w:rsid w:val="00E80042"/>
    <w:rsid w:val="00E80792"/>
    <w:rsid w:val="00E81048"/>
    <w:rsid w:val="00E81984"/>
    <w:rsid w:val="00E81E36"/>
    <w:rsid w:val="00E81FFC"/>
    <w:rsid w:val="00E8204F"/>
    <w:rsid w:val="00E8322E"/>
    <w:rsid w:val="00E83E95"/>
    <w:rsid w:val="00E84F6B"/>
    <w:rsid w:val="00E8516E"/>
    <w:rsid w:val="00E8629C"/>
    <w:rsid w:val="00E8676C"/>
    <w:rsid w:val="00E86CA6"/>
    <w:rsid w:val="00E86FEC"/>
    <w:rsid w:val="00E9171E"/>
    <w:rsid w:val="00E92869"/>
    <w:rsid w:val="00E9319C"/>
    <w:rsid w:val="00E93932"/>
    <w:rsid w:val="00E957C7"/>
    <w:rsid w:val="00E95AEA"/>
    <w:rsid w:val="00E975DF"/>
    <w:rsid w:val="00EA1B45"/>
    <w:rsid w:val="00EA20A1"/>
    <w:rsid w:val="00EA2A3C"/>
    <w:rsid w:val="00EA413E"/>
    <w:rsid w:val="00EA520C"/>
    <w:rsid w:val="00EA5F7B"/>
    <w:rsid w:val="00EA6A25"/>
    <w:rsid w:val="00EA7846"/>
    <w:rsid w:val="00EA7CC4"/>
    <w:rsid w:val="00EB0015"/>
    <w:rsid w:val="00EB010E"/>
    <w:rsid w:val="00EB148A"/>
    <w:rsid w:val="00EB1835"/>
    <w:rsid w:val="00EB1870"/>
    <w:rsid w:val="00EB1BE0"/>
    <w:rsid w:val="00EB2583"/>
    <w:rsid w:val="00EB2696"/>
    <w:rsid w:val="00EB319C"/>
    <w:rsid w:val="00EB326E"/>
    <w:rsid w:val="00EB3274"/>
    <w:rsid w:val="00EB39F1"/>
    <w:rsid w:val="00EB41B3"/>
    <w:rsid w:val="00EB42E4"/>
    <w:rsid w:val="00EB5027"/>
    <w:rsid w:val="00EB70BD"/>
    <w:rsid w:val="00EB7689"/>
    <w:rsid w:val="00EB7735"/>
    <w:rsid w:val="00EB77C2"/>
    <w:rsid w:val="00EB7DCB"/>
    <w:rsid w:val="00EC0431"/>
    <w:rsid w:val="00EC04C1"/>
    <w:rsid w:val="00EC0804"/>
    <w:rsid w:val="00EC09F9"/>
    <w:rsid w:val="00EC0B7F"/>
    <w:rsid w:val="00EC1206"/>
    <w:rsid w:val="00EC3707"/>
    <w:rsid w:val="00EC40F6"/>
    <w:rsid w:val="00EC4330"/>
    <w:rsid w:val="00EC49BC"/>
    <w:rsid w:val="00EC5424"/>
    <w:rsid w:val="00EC5920"/>
    <w:rsid w:val="00EC77B8"/>
    <w:rsid w:val="00ED0AE1"/>
    <w:rsid w:val="00ED15A4"/>
    <w:rsid w:val="00ED163C"/>
    <w:rsid w:val="00ED2C0A"/>
    <w:rsid w:val="00ED3D29"/>
    <w:rsid w:val="00ED4563"/>
    <w:rsid w:val="00ED4C19"/>
    <w:rsid w:val="00ED4D55"/>
    <w:rsid w:val="00ED5E23"/>
    <w:rsid w:val="00ED6A60"/>
    <w:rsid w:val="00ED6EED"/>
    <w:rsid w:val="00ED72BC"/>
    <w:rsid w:val="00ED74B9"/>
    <w:rsid w:val="00EE1BC6"/>
    <w:rsid w:val="00EE1EFB"/>
    <w:rsid w:val="00EE267A"/>
    <w:rsid w:val="00EE33CF"/>
    <w:rsid w:val="00EE4189"/>
    <w:rsid w:val="00EE41C2"/>
    <w:rsid w:val="00EE4EF2"/>
    <w:rsid w:val="00EE4F22"/>
    <w:rsid w:val="00EE5B1B"/>
    <w:rsid w:val="00EF08F8"/>
    <w:rsid w:val="00EF161A"/>
    <w:rsid w:val="00EF1B55"/>
    <w:rsid w:val="00EF1C81"/>
    <w:rsid w:val="00EF2CCF"/>
    <w:rsid w:val="00EF3096"/>
    <w:rsid w:val="00EF4CD8"/>
    <w:rsid w:val="00EF5590"/>
    <w:rsid w:val="00EF5BE6"/>
    <w:rsid w:val="00EF6B54"/>
    <w:rsid w:val="00EF6BD8"/>
    <w:rsid w:val="00F02AFA"/>
    <w:rsid w:val="00F02F96"/>
    <w:rsid w:val="00F037EA"/>
    <w:rsid w:val="00F04A50"/>
    <w:rsid w:val="00F04E5A"/>
    <w:rsid w:val="00F0683F"/>
    <w:rsid w:val="00F06E62"/>
    <w:rsid w:val="00F07A3E"/>
    <w:rsid w:val="00F1122F"/>
    <w:rsid w:val="00F11B26"/>
    <w:rsid w:val="00F11BE4"/>
    <w:rsid w:val="00F121FE"/>
    <w:rsid w:val="00F13F7A"/>
    <w:rsid w:val="00F14000"/>
    <w:rsid w:val="00F15BE9"/>
    <w:rsid w:val="00F16303"/>
    <w:rsid w:val="00F16EE0"/>
    <w:rsid w:val="00F21BA4"/>
    <w:rsid w:val="00F22619"/>
    <w:rsid w:val="00F22BEA"/>
    <w:rsid w:val="00F231FF"/>
    <w:rsid w:val="00F23C88"/>
    <w:rsid w:val="00F24424"/>
    <w:rsid w:val="00F24ED3"/>
    <w:rsid w:val="00F25276"/>
    <w:rsid w:val="00F25688"/>
    <w:rsid w:val="00F265B1"/>
    <w:rsid w:val="00F26A5F"/>
    <w:rsid w:val="00F27DCE"/>
    <w:rsid w:val="00F302D9"/>
    <w:rsid w:val="00F31A1D"/>
    <w:rsid w:val="00F32D7C"/>
    <w:rsid w:val="00F33990"/>
    <w:rsid w:val="00F34005"/>
    <w:rsid w:val="00F3411D"/>
    <w:rsid w:val="00F34320"/>
    <w:rsid w:val="00F34933"/>
    <w:rsid w:val="00F354BA"/>
    <w:rsid w:val="00F36025"/>
    <w:rsid w:val="00F360EB"/>
    <w:rsid w:val="00F361DE"/>
    <w:rsid w:val="00F40127"/>
    <w:rsid w:val="00F40FC7"/>
    <w:rsid w:val="00F43156"/>
    <w:rsid w:val="00F44447"/>
    <w:rsid w:val="00F45EDF"/>
    <w:rsid w:val="00F46302"/>
    <w:rsid w:val="00F46603"/>
    <w:rsid w:val="00F46A78"/>
    <w:rsid w:val="00F472E6"/>
    <w:rsid w:val="00F50DB2"/>
    <w:rsid w:val="00F50E73"/>
    <w:rsid w:val="00F51497"/>
    <w:rsid w:val="00F51E12"/>
    <w:rsid w:val="00F523D0"/>
    <w:rsid w:val="00F52BD7"/>
    <w:rsid w:val="00F538E0"/>
    <w:rsid w:val="00F544FA"/>
    <w:rsid w:val="00F54E97"/>
    <w:rsid w:val="00F553B8"/>
    <w:rsid w:val="00F55866"/>
    <w:rsid w:val="00F558EA"/>
    <w:rsid w:val="00F56B16"/>
    <w:rsid w:val="00F575DF"/>
    <w:rsid w:val="00F600A4"/>
    <w:rsid w:val="00F6145F"/>
    <w:rsid w:val="00F61D70"/>
    <w:rsid w:val="00F64153"/>
    <w:rsid w:val="00F64ADA"/>
    <w:rsid w:val="00F64D09"/>
    <w:rsid w:val="00F652D5"/>
    <w:rsid w:val="00F674DE"/>
    <w:rsid w:val="00F67A15"/>
    <w:rsid w:val="00F67CF8"/>
    <w:rsid w:val="00F7132B"/>
    <w:rsid w:val="00F71992"/>
    <w:rsid w:val="00F71CCB"/>
    <w:rsid w:val="00F71DBA"/>
    <w:rsid w:val="00F72ECF"/>
    <w:rsid w:val="00F7439D"/>
    <w:rsid w:val="00F74966"/>
    <w:rsid w:val="00F77DD8"/>
    <w:rsid w:val="00F77F52"/>
    <w:rsid w:val="00F800DA"/>
    <w:rsid w:val="00F80937"/>
    <w:rsid w:val="00F80EBB"/>
    <w:rsid w:val="00F81000"/>
    <w:rsid w:val="00F81509"/>
    <w:rsid w:val="00F827C4"/>
    <w:rsid w:val="00F829D4"/>
    <w:rsid w:val="00F82B00"/>
    <w:rsid w:val="00F849CB"/>
    <w:rsid w:val="00F84E2A"/>
    <w:rsid w:val="00F85272"/>
    <w:rsid w:val="00F85714"/>
    <w:rsid w:val="00F860D1"/>
    <w:rsid w:val="00F86173"/>
    <w:rsid w:val="00F912FB"/>
    <w:rsid w:val="00F92101"/>
    <w:rsid w:val="00F92523"/>
    <w:rsid w:val="00F926AC"/>
    <w:rsid w:val="00F93D37"/>
    <w:rsid w:val="00F9432C"/>
    <w:rsid w:val="00F9443E"/>
    <w:rsid w:val="00F94A20"/>
    <w:rsid w:val="00F94A2C"/>
    <w:rsid w:val="00F94C7D"/>
    <w:rsid w:val="00F94DD3"/>
    <w:rsid w:val="00F9570A"/>
    <w:rsid w:val="00F95F28"/>
    <w:rsid w:val="00F9756E"/>
    <w:rsid w:val="00F97993"/>
    <w:rsid w:val="00FA0649"/>
    <w:rsid w:val="00FA0902"/>
    <w:rsid w:val="00FA1735"/>
    <w:rsid w:val="00FA17F9"/>
    <w:rsid w:val="00FA294A"/>
    <w:rsid w:val="00FA2ED4"/>
    <w:rsid w:val="00FA330C"/>
    <w:rsid w:val="00FA3CD5"/>
    <w:rsid w:val="00FA4836"/>
    <w:rsid w:val="00FA5304"/>
    <w:rsid w:val="00FA54D5"/>
    <w:rsid w:val="00FA7AE1"/>
    <w:rsid w:val="00FB0C98"/>
    <w:rsid w:val="00FB193C"/>
    <w:rsid w:val="00FB1B5D"/>
    <w:rsid w:val="00FB31E9"/>
    <w:rsid w:val="00FB3A2D"/>
    <w:rsid w:val="00FB449C"/>
    <w:rsid w:val="00FB4C02"/>
    <w:rsid w:val="00FB58B9"/>
    <w:rsid w:val="00FB5AEB"/>
    <w:rsid w:val="00FB5D3C"/>
    <w:rsid w:val="00FB63CD"/>
    <w:rsid w:val="00FB715A"/>
    <w:rsid w:val="00FB743F"/>
    <w:rsid w:val="00FC05B0"/>
    <w:rsid w:val="00FC22EC"/>
    <w:rsid w:val="00FC2312"/>
    <w:rsid w:val="00FC2375"/>
    <w:rsid w:val="00FC3B84"/>
    <w:rsid w:val="00FC4E14"/>
    <w:rsid w:val="00FC510E"/>
    <w:rsid w:val="00FC609A"/>
    <w:rsid w:val="00FC616F"/>
    <w:rsid w:val="00FC690A"/>
    <w:rsid w:val="00FD14CB"/>
    <w:rsid w:val="00FD1A6D"/>
    <w:rsid w:val="00FD2532"/>
    <w:rsid w:val="00FD36B6"/>
    <w:rsid w:val="00FD4187"/>
    <w:rsid w:val="00FD438B"/>
    <w:rsid w:val="00FD518C"/>
    <w:rsid w:val="00FD7354"/>
    <w:rsid w:val="00FE099B"/>
    <w:rsid w:val="00FE1009"/>
    <w:rsid w:val="00FE1F96"/>
    <w:rsid w:val="00FE278F"/>
    <w:rsid w:val="00FE5B5C"/>
    <w:rsid w:val="00FE699A"/>
    <w:rsid w:val="00FE7390"/>
    <w:rsid w:val="00FF1D83"/>
    <w:rsid w:val="00FF2EE0"/>
    <w:rsid w:val="00FF34D3"/>
    <w:rsid w:val="00FF3C22"/>
    <w:rsid w:val="00FF3DBA"/>
    <w:rsid w:val="00FF45C9"/>
    <w:rsid w:val="00FF4E37"/>
    <w:rsid w:val="00FF6A42"/>
    <w:rsid w:val="00FF6D6A"/>
    <w:rsid w:val="076BFB9A"/>
    <w:rsid w:val="0C761C73"/>
    <w:rsid w:val="10C646A5"/>
    <w:rsid w:val="145A665D"/>
    <w:rsid w:val="1B874273"/>
    <w:rsid w:val="25F99A3E"/>
    <w:rsid w:val="2EDCF485"/>
    <w:rsid w:val="2FA2085D"/>
    <w:rsid w:val="34ABB07F"/>
    <w:rsid w:val="3837EF70"/>
    <w:rsid w:val="48A5A560"/>
    <w:rsid w:val="53982DD2"/>
    <w:rsid w:val="53A5F5B0"/>
    <w:rsid w:val="54171D20"/>
    <w:rsid w:val="58E2AB87"/>
    <w:rsid w:val="5B0D19DA"/>
    <w:rsid w:val="5DFBE986"/>
    <w:rsid w:val="5E2A0537"/>
    <w:rsid w:val="65AF38A2"/>
    <w:rsid w:val="6B65FAA9"/>
    <w:rsid w:val="738192C4"/>
    <w:rsid w:val="7699B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5554E5"/>
  <w15:chartTrackingRefBased/>
  <w15:docId w15:val="{69E68B1E-993A-4434-9227-EC6E4735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2299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442AC"/>
    <w:pPr>
      <w:keepNext/>
      <w:numPr>
        <w:numId w:val="30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9442AC"/>
    <w:pPr>
      <w:numPr>
        <w:numId w:val="27"/>
      </w:numPr>
      <w:tabs>
        <w:tab w:val="num" w:pos="360"/>
      </w:tabs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link w:val="Heading3Char"/>
    <w:qFormat/>
    <w:rsid w:val="009442AC"/>
    <w:pPr>
      <w:numPr>
        <w:ilvl w:val="2"/>
        <w:numId w:val="14"/>
      </w:numPr>
      <w:tabs>
        <w:tab w:val="num" w:pos="1800"/>
      </w:tabs>
      <w:spacing w:before="120" w:after="240"/>
      <w:ind w:left="1080" w:hanging="36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9442AC"/>
    <w:pPr>
      <w:numPr>
        <w:ilvl w:val="3"/>
      </w:numPr>
      <w:tabs>
        <w:tab w:val="left" w:pos="1800"/>
      </w:tabs>
      <w:ind w:left="3600" w:hanging="648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9442A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442A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442A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442A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42A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4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4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2AC"/>
  </w:style>
  <w:style w:type="character" w:styleId="Hyperlink">
    <w:name w:val="Hyperlink"/>
    <w:uiPriority w:val="99"/>
    <w:rsid w:val="009442AC"/>
    <w:rPr>
      <w:color w:val="0000FF"/>
      <w:u w:val="single"/>
    </w:rPr>
  </w:style>
  <w:style w:type="paragraph" w:styleId="NormalWeb">
    <w:name w:val="Normal (Web)"/>
    <w:basedOn w:val="Normal"/>
    <w:uiPriority w:val="99"/>
    <w:rsid w:val="009442A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9442AC"/>
    <w:rPr>
      <w:color w:val="800080"/>
      <w:u w:val="single"/>
    </w:rPr>
  </w:style>
  <w:style w:type="paragraph" w:styleId="DocumentMap">
    <w:name w:val="Document Map"/>
    <w:basedOn w:val="Normal"/>
    <w:semiHidden/>
    <w:rsid w:val="009442A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9442AC"/>
    <w:rPr>
      <w:i/>
    </w:rPr>
  </w:style>
  <w:style w:type="character" w:styleId="CommentReference">
    <w:name w:val="annotation reference"/>
    <w:uiPriority w:val="99"/>
    <w:semiHidden/>
    <w:rsid w:val="009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442AC"/>
  </w:style>
  <w:style w:type="paragraph" w:styleId="TOC1">
    <w:name w:val="toc 1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42A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442A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9442A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442A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442A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442A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442A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442A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link w:val="BodyTextChar"/>
    <w:rsid w:val="009442A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9442A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9442AC"/>
    <w:pPr>
      <w:spacing w:after="120"/>
      <w:ind w:firstLine="210"/>
    </w:pPr>
  </w:style>
  <w:style w:type="paragraph" w:styleId="BodyTextIndent">
    <w:name w:val="Body Text Indent"/>
    <w:basedOn w:val="Normal"/>
    <w:rsid w:val="009442A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9442A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442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442A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0"/>
    <w:rsid w:val="009442AC"/>
    <w:pPr>
      <w:ind w:left="1080"/>
      <w:jc w:val="both"/>
    </w:pPr>
  </w:style>
  <w:style w:type="paragraph" w:customStyle="1" w:styleId="BodyNum">
    <w:name w:val="BodyNum"/>
    <w:basedOn w:val="Bodytext"/>
    <w:rsid w:val="009442AC"/>
    <w:pPr>
      <w:numPr>
        <w:numId w:val="13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9442AC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9442A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9442AC"/>
    <w:pPr>
      <w:spacing w:before="120" w:after="120"/>
    </w:pPr>
    <w:rPr>
      <w:b/>
    </w:rPr>
  </w:style>
  <w:style w:type="paragraph" w:styleId="Closing">
    <w:name w:val="Closing"/>
    <w:basedOn w:val="Normal"/>
    <w:rsid w:val="009442AC"/>
    <w:pPr>
      <w:ind w:left="4320"/>
    </w:pPr>
  </w:style>
  <w:style w:type="paragraph" w:customStyle="1" w:styleId="coverart">
    <w:name w:val="coverart"/>
    <w:next w:val="Normal"/>
    <w:rsid w:val="009442AC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9442AC"/>
  </w:style>
  <w:style w:type="paragraph" w:styleId="EndnoteText">
    <w:name w:val="endnote text"/>
    <w:basedOn w:val="Normal"/>
    <w:semiHidden/>
    <w:rsid w:val="009442AC"/>
  </w:style>
  <w:style w:type="paragraph" w:styleId="EnvelopeAddress">
    <w:name w:val="envelope address"/>
    <w:basedOn w:val="Normal"/>
    <w:rsid w:val="009442A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442AC"/>
  </w:style>
  <w:style w:type="character" w:styleId="FootnoteReference">
    <w:name w:val="footnote reference"/>
    <w:semiHidden/>
    <w:rsid w:val="009442AC"/>
    <w:rPr>
      <w:vertAlign w:val="superscript"/>
    </w:rPr>
  </w:style>
  <w:style w:type="paragraph" w:styleId="FootnoteText">
    <w:name w:val="footnote text"/>
    <w:basedOn w:val="Normal"/>
    <w:semiHidden/>
    <w:rsid w:val="009442AC"/>
  </w:style>
  <w:style w:type="paragraph" w:styleId="Index1">
    <w:name w:val="index 1"/>
    <w:basedOn w:val="Normal"/>
    <w:next w:val="Normal"/>
    <w:autoRedefine/>
    <w:semiHidden/>
    <w:rsid w:val="009442A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442A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442A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442A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442A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442A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442A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442A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442A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442AC"/>
    <w:rPr>
      <w:b/>
    </w:rPr>
  </w:style>
  <w:style w:type="paragraph" w:styleId="List">
    <w:name w:val="List"/>
    <w:basedOn w:val="Normal"/>
    <w:rsid w:val="009442AC"/>
    <w:pPr>
      <w:ind w:left="360" w:hanging="360"/>
    </w:pPr>
  </w:style>
  <w:style w:type="paragraph" w:customStyle="1" w:styleId="List1">
    <w:name w:val="List1"/>
    <w:basedOn w:val="Normal"/>
    <w:rsid w:val="009442AC"/>
    <w:pPr>
      <w:spacing w:after="120"/>
      <w:ind w:left="360" w:hanging="360"/>
    </w:pPr>
  </w:style>
  <w:style w:type="paragraph" w:styleId="List2">
    <w:name w:val="List 2"/>
    <w:basedOn w:val="Normal"/>
    <w:rsid w:val="009442AC"/>
    <w:pPr>
      <w:ind w:left="720" w:hanging="360"/>
    </w:pPr>
  </w:style>
  <w:style w:type="paragraph" w:styleId="List3">
    <w:name w:val="List 3"/>
    <w:basedOn w:val="Normal"/>
    <w:rsid w:val="009442AC"/>
    <w:pPr>
      <w:ind w:left="1080" w:hanging="360"/>
    </w:pPr>
  </w:style>
  <w:style w:type="paragraph" w:styleId="List4">
    <w:name w:val="List 4"/>
    <w:basedOn w:val="Normal"/>
    <w:rsid w:val="009442AC"/>
    <w:pPr>
      <w:ind w:left="1440" w:hanging="360"/>
    </w:pPr>
  </w:style>
  <w:style w:type="paragraph" w:styleId="List5">
    <w:name w:val="List 5"/>
    <w:basedOn w:val="Normal"/>
    <w:rsid w:val="009442AC"/>
    <w:pPr>
      <w:ind w:left="1800" w:hanging="360"/>
    </w:pPr>
  </w:style>
  <w:style w:type="paragraph" w:styleId="ListBullet">
    <w:name w:val="List Bullet"/>
    <w:basedOn w:val="Normal"/>
    <w:autoRedefine/>
    <w:rsid w:val="009442AC"/>
    <w:pPr>
      <w:numPr>
        <w:numId w:val="3"/>
      </w:numPr>
    </w:pPr>
  </w:style>
  <w:style w:type="paragraph" w:styleId="ListBullet2">
    <w:name w:val="List Bullet 2"/>
    <w:basedOn w:val="Normal"/>
    <w:autoRedefine/>
    <w:rsid w:val="009442AC"/>
    <w:pPr>
      <w:numPr>
        <w:numId w:val="4"/>
      </w:numPr>
    </w:pPr>
  </w:style>
  <w:style w:type="paragraph" w:styleId="ListBullet3">
    <w:name w:val="List Bullet 3"/>
    <w:basedOn w:val="Normal"/>
    <w:autoRedefine/>
    <w:rsid w:val="009442AC"/>
    <w:pPr>
      <w:numPr>
        <w:numId w:val="5"/>
      </w:numPr>
    </w:pPr>
  </w:style>
  <w:style w:type="paragraph" w:styleId="ListBullet4">
    <w:name w:val="List Bullet 4"/>
    <w:basedOn w:val="Normal"/>
    <w:autoRedefine/>
    <w:rsid w:val="009442AC"/>
    <w:pPr>
      <w:numPr>
        <w:numId w:val="6"/>
      </w:numPr>
    </w:pPr>
  </w:style>
  <w:style w:type="paragraph" w:styleId="ListBullet5">
    <w:name w:val="List Bullet 5"/>
    <w:basedOn w:val="Normal"/>
    <w:autoRedefine/>
    <w:rsid w:val="009442AC"/>
    <w:pPr>
      <w:numPr>
        <w:numId w:val="7"/>
      </w:numPr>
    </w:pPr>
  </w:style>
  <w:style w:type="paragraph" w:styleId="ListContinue">
    <w:name w:val="List Continue"/>
    <w:basedOn w:val="Normal"/>
    <w:rsid w:val="009442AC"/>
    <w:pPr>
      <w:spacing w:after="120"/>
      <w:ind w:left="360"/>
    </w:pPr>
  </w:style>
  <w:style w:type="paragraph" w:styleId="ListContinue2">
    <w:name w:val="List Continue 2"/>
    <w:basedOn w:val="Normal"/>
    <w:rsid w:val="009442AC"/>
    <w:pPr>
      <w:spacing w:after="120"/>
      <w:ind w:left="720"/>
    </w:pPr>
  </w:style>
  <w:style w:type="paragraph" w:styleId="ListContinue3">
    <w:name w:val="List Continue 3"/>
    <w:basedOn w:val="Normal"/>
    <w:rsid w:val="009442AC"/>
    <w:pPr>
      <w:spacing w:after="120"/>
      <w:ind w:left="1080"/>
    </w:pPr>
  </w:style>
  <w:style w:type="paragraph" w:styleId="ListContinue4">
    <w:name w:val="List Continue 4"/>
    <w:basedOn w:val="Normal"/>
    <w:rsid w:val="009442AC"/>
    <w:pPr>
      <w:spacing w:after="120"/>
      <w:ind w:left="1440"/>
    </w:pPr>
  </w:style>
  <w:style w:type="paragraph" w:styleId="ListContinue5">
    <w:name w:val="List Continue 5"/>
    <w:basedOn w:val="Normal"/>
    <w:rsid w:val="009442AC"/>
    <w:pPr>
      <w:spacing w:after="120"/>
      <w:ind w:left="1800"/>
    </w:pPr>
  </w:style>
  <w:style w:type="paragraph" w:styleId="ListNumber">
    <w:name w:val="List Number"/>
    <w:basedOn w:val="Normal"/>
    <w:rsid w:val="009442AC"/>
    <w:pPr>
      <w:numPr>
        <w:numId w:val="8"/>
      </w:numPr>
    </w:pPr>
  </w:style>
  <w:style w:type="paragraph" w:styleId="ListNumber2">
    <w:name w:val="List Number 2"/>
    <w:basedOn w:val="Normal"/>
    <w:rsid w:val="009442AC"/>
    <w:pPr>
      <w:numPr>
        <w:numId w:val="9"/>
      </w:numPr>
    </w:pPr>
  </w:style>
  <w:style w:type="paragraph" w:styleId="ListNumber3">
    <w:name w:val="List Number 3"/>
    <w:basedOn w:val="Normal"/>
    <w:rsid w:val="009442AC"/>
    <w:pPr>
      <w:numPr>
        <w:numId w:val="10"/>
      </w:numPr>
    </w:pPr>
  </w:style>
  <w:style w:type="paragraph" w:styleId="ListNumber4">
    <w:name w:val="List Number 4"/>
    <w:basedOn w:val="Normal"/>
    <w:rsid w:val="009442AC"/>
    <w:pPr>
      <w:numPr>
        <w:numId w:val="11"/>
      </w:numPr>
    </w:pPr>
  </w:style>
  <w:style w:type="paragraph" w:styleId="ListNumber5">
    <w:name w:val="List Number 5"/>
    <w:basedOn w:val="Normal"/>
    <w:rsid w:val="009442AC"/>
    <w:pPr>
      <w:numPr>
        <w:numId w:val="12"/>
      </w:numPr>
    </w:pPr>
  </w:style>
  <w:style w:type="paragraph" w:styleId="MacroText">
    <w:name w:val="macro"/>
    <w:semiHidden/>
    <w:rsid w:val="009442A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442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442AC"/>
    <w:pPr>
      <w:ind w:left="720"/>
    </w:pPr>
  </w:style>
  <w:style w:type="paragraph" w:styleId="NoteHeading">
    <w:name w:val="Note Heading"/>
    <w:basedOn w:val="Normal"/>
    <w:next w:val="Normal"/>
    <w:rsid w:val="009442AC"/>
  </w:style>
  <w:style w:type="paragraph" w:styleId="PlainText">
    <w:name w:val="Plain Text"/>
    <w:basedOn w:val="Normal"/>
    <w:rsid w:val="009442AC"/>
    <w:rPr>
      <w:rFonts w:ascii="Courier New" w:hAnsi="Courier New"/>
    </w:rPr>
  </w:style>
  <w:style w:type="paragraph" w:styleId="Salutation">
    <w:name w:val="Salutation"/>
    <w:basedOn w:val="Normal"/>
    <w:next w:val="Normal"/>
    <w:rsid w:val="009442AC"/>
  </w:style>
  <w:style w:type="paragraph" w:styleId="Signature">
    <w:name w:val="Signature"/>
    <w:basedOn w:val="Normal"/>
    <w:rsid w:val="009442AC"/>
    <w:pPr>
      <w:ind w:left="4320"/>
    </w:pPr>
  </w:style>
  <w:style w:type="paragraph" w:customStyle="1" w:styleId="Style3">
    <w:name w:val="Style3"/>
    <w:rsid w:val="009442AC"/>
    <w:rPr>
      <w:rFonts w:ascii="Arial" w:hAnsi="Arial"/>
      <w:noProof/>
    </w:rPr>
  </w:style>
  <w:style w:type="paragraph" w:styleId="Subtitle">
    <w:name w:val="Subtitle"/>
    <w:basedOn w:val="Normal"/>
    <w:qFormat/>
    <w:rsid w:val="009442A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442A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442AC"/>
    <w:pPr>
      <w:ind w:left="400" w:hanging="400"/>
    </w:pPr>
  </w:style>
  <w:style w:type="paragraph" w:customStyle="1" w:styleId="tabletext">
    <w:name w:val="table_text"/>
    <w:basedOn w:val="Normal"/>
    <w:rsid w:val="009442A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9442AC"/>
    <w:pPr>
      <w:spacing w:after="26"/>
    </w:pPr>
    <w:rPr>
      <w:iCs/>
    </w:rPr>
  </w:style>
  <w:style w:type="paragraph" w:customStyle="1" w:styleId="tablehead">
    <w:name w:val="tablehead"/>
    <w:basedOn w:val="tabletext0"/>
    <w:rsid w:val="009442A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link w:val="TitleChar"/>
    <w:qFormat/>
    <w:rsid w:val="009442A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442A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9442A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9442AC"/>
    <w:rPr>
      <w:b/>
      <w:bCs/>
    </w:rPr>
  </w:style>
  <w:style w:type="paragraph" w:customStyle="1" w:styleId="listlast">
    <w:name w:val="listlast"/>
    <w:basedOn w:val="List1"/>
    <w:next w:val="Normal"/>
    <w:rsid w:val="009442AC"/>
    <w:pPr>
      <w:widowControl/>
      <w:spacing w:after="240"/>
    </w:pPr>
  </w:style>
  <w:style w:type="paragraph" w:styleId="BalloonText">
    <w:name w:val="Balloon Text"/>
    <w:basedOn w:val="Normal"/>
    <w:semiHidden/>
    <w:rsid w:val="009442A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9442AC"/>
    <w:pPr>
      <w:jc w:val="both"/>
    </w:pPr>
  </w:style>
  <w:style w:type="character" w:styleId="Strong">
    <w:name w:val="Strong"/>
    <w:qFormat/>
    <w:rsid w:val="009442AC"/>
    <w:rPr>
      <w:b/>
      <w:bCs/>
    </w:rPr>
  </w:style>
  <w:style w:type="paragraph" w:customStyle="1" w:styleId="Tabletext1">
    <w:name w:val="Table text"/>
    <w:basedOn w:val="Normal"/>
    <w:rsid w:val="009442A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9442A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9442AC"/>
    <w:pPr>
      <w:ind w:left="1080"/>
      <w:jc w:val="both"/>
    </w:pPr>
  </w:style>
  <w:style w:type="paragraph" w:customStyle="1" w:styleId="BulletedList">
    <w:name w:val="Bulleted List"/>
    <w:basedOn w:val="Body"/>
    <w:rsid w:val="009442A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944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9442A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9442A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42A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9442AC"/>
    <w:rPr>
      <w:b/>
      <w:bCs/>
    </w:rPr>
  </w:style>
  <w:style w:type="character" w:customStyle="1" w:styleId="BodytextChar0">
    <w:name w:val="Bodytext Char"/>
    <w:link w:val="Bodytext"/>
    <w:rsid w:val="009442A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9442AC"/>
    <w:rPr>
      <w:rFonts w:ascii="Arial" w:hAnsi="Arial"/>
      <w:color w:val="479DB3"/>
      <w:sz w:val="32"/>
      <w:szCs w:val="44"/>
    </w:rPr>
  </w:style>
  <w:style w:type="character" w:customStyle="1" w:styleId="Heading4Char">
    <w:name w:val="Heading 4 Char"/>
    <w:link w:val="Heading4"/>
    <w:rsid w:val="009442A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9442AC"/>
    <w:rPr>
      <w:rFonts w:ascii="Arial" w:hAnsi="Arial"/>
    </w:rPr>
  </w:style>
  <w:style w:type="paragraph" w:customStyle="1" w:styleId="Normalt">
    <w:name w:val="Normalt"/>
    <w:basedOn w:val="Normal"/>
    <w:rsid w:val="009442A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9442A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uiPriority w:val="99"/>
    <w:semiHidden/>
    <w:rsid w:val="009442A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9442A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9442AC"/>
    <w:rPr>
      <w:rFonts w:ascii="Arial" w:hAnsi="Arial"/>
    </w:rPr>
  </w:style>
  <w:style w:type="paragraph" w:customStyle="1" w:styleId="TemplateInstructions">
    <w:name w:val="Template Instructions"/>
    <w:basedOn w:val="NoSpacing"/>
    <w:qFormat/>
    <w:rsid w:val="00807975"/>
    <w:pPr>
      <w:widowControl/>
      <w:spacing w:before="120"/>
      <w:ind w:left="720" w:right="720"/>
    </w:pPr>
    <w:rPr>
      <w:rFonts w:ascii="Calibri Light" w:eastAsia="Calibri" w:hAnsi="Calibri Light" w:cs="Tw Cen MT"/>
      <w:i/>
      <w:color w:val="000000"/>
      <w:sz w:val="22"/>
      <w:szCs w:val="23"/>
    </w:rPr>
  </w:style>
  <w:style w:type="paragraph" w:styleId="NoSpacing">
    <w:name w:val="No Spacing"/>
    <w:uiPriority w:val="1"/>
    <w:qFormat/>
    <w:rsid w:val="00807975"/>
    <w:pPr>
      <w:widowControl w:val="0"/>
      <w:ind w:right="115"/>
    </w:pPr>
    <w:rPr>
      <w:rFonts w:ascii="Arial" w:hAnsi="Arial"/>
    </w:rPr>
  </w:style>
  <w:style w:type="character" w:customStyle="1" w:styleId="tgc">
    <w:name w:val="_tgc"/>
    <w:rsid w:val="000111EF"/>
  </w:style>
  <w:style w:type="paragraph" w:customStyle="1" w:styleId="TableText2">
    <w:name w:val="Table Text"/>
    <w:basedOn w:val="BodyText0"/>
    <w:rsid w:val="00333EF7"/>
    <w:pPr>
      <w:keepLines/>
      <w:widowControl/>
      <w:spacing w:before="40" w:after="60" w:line="240" w:lineRule="auto"/>
      <w:ind w:right="0"/>
      <w:jc w:val="left"/>
    </w:pPr>
    <w:rPr>
      <w:rFonts w:eastAsia="Times New Roman" w:cs="Arial"/>
      <w:b w:val="0"/>
      <w:bCs w:val="0"/>
      <w:snapToGrid w:val="0"/>
      <w:color w:val="auto"/>
      <w:sz w:val="18"/>
    </w:rPr>
  </w:style>
  <w:style w:type="paragraph" w:styleId="ListParagraph">
    <w:name w:val="List Paragraph"/>
    <w:basedOn w:val="Normal"/>
    <w:qFormat/>
    <w:rsid w:val="001363C4"/>
    <w:pPr>
      <w:widowControl/>
      <w:spacing w:before="0" w:after="160" w:line="259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character" w:customStyle="1" w:styleId="Hyperlink2">
    <w:name w:val="Hyperlink.2"/>
    <w:basedOn w:val="DefaultParagraphFont"/>
    <w:rsid w:val="00F553B8"/>
  </w:style>
  <w:style w:type="character" w:customStyle="1" w:styleId="None">
    <w:name w:val="None"/>
    <w:rsid w:val="00F553B8"/>
  </w:style>
  <w:style w:type="numbering" w:customStyle="1" w:styleId="ImportedStyle5">
    <w:name w:val="Imported Style 5"/>
    <w:rsid w:val="00F553B8"/>
    <w:pPr>
      <w:numPr>
        <w:numId w:val="17"/>
      </w:numPr>
    </w:pPr>
  </w:style>
  <w:style w:type="paragraph" w:customStyle="1" w:styleId="Heading">
    <w:name w:val="Heading"/>
    <w:rsid w:val="00F553B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880" w:hanging="450"/>
      <w:outlineLvl w:val="0"/>
    </w:pPr>
    <w:rPr>
      <w:rFonts w:ascii="Helvetica" w:eastAsia="Helvetica" w:hAnsi="Helvetica" w:cs="Helvetica"/>
      <w:b/>
      <w:bCs/>
      <w:color w:val="000000"/>
      <w:sz w:val="28"/>
      <w:szCs w:val="28"/>
      <w:u w:color="000000"/>
      <w:bdr w:val="nil"/>
    </w:rPr>
  </w:style>
  <w:style w:type="numbering" w:customStyle="1" w:styleId="ImportedStyle3">
    <w:name w:val="Imported Style 3"/>
    <w:rsid w:val="00F553B8"/>
    <w:pPr>
      <w:numPr>
        <w:numId w:val="18"/>
      </w:numPr>
    </w:pPr>
  </w:style>
  <w:style w:type="character" w:customStyle="1" w:styleId="TitleChar">
    <w:name w:val="Title Char"/>
    <w:basedOn w:val="DefaultParagraphFont"/>
    <w:link w:val="Title"/>
    <w:rsid w:val="00F553B8"/>
    <w:rPr>
      <w:rFonts w:ascii="Arial" w:hAnsi="Arial"/>
      <w:b/>
      <w:kern w:val="28"/>
      <w:sz w:val="32"/>
    </w:rPr>
  </w:style>
  <w:style w:type="paragraph" w:customStyle="1" w:styleId="TableParagraph">
    <w:name w:val="Table Paragraph"/>
    <w:rsid w:val="001B657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"/>
      <w:ind w:left="107"/>
    </w:pPr>
    <w:rPr>
      <w:rFonts w:ascii="Carlito" w:eastAsia="Arial Unicode MS" w:hAnsi="Carlito" w:cs="Arial Unicode MS"/>
      <w:color w:val="000000"/>
      <w:sz w:val="22"/>
      <w:szCs w:val="22"/>
      <w:u w:color="000000"/>
      <w:bdr w:val="nil"/>
    </w:rPr>
  </w:style>
  <w:style w:type="character" w:customStyle="1" w:styleId="Hyperlink0">
    <w:name w:val="Hyperlink.0"/>
    <w:basedOn w:val="None"/>
    <w:rsid w:val="001B6575"/>
    <w:rPr>
      <w:lang w:val="en-US"/>
    </w:rPr>
  </w:style>
  <w:style w:type="character" w:customStyle="1" w:styleId="Hyperlink1">
    <w:name w:val="Hyperlink.1"/>
    <w:basedOn w:val="None"/>
    <w:rsid w:val="001B6575"/>
    <w:rPr>
      <w:rFonts w:ascii="Carlito" w:eastAsia="Carlito" w:hAnsi="Carlito" w:cs="Carlito"/>
      <w:lang w:val="en-US"/>
    </w:rPr>
  </w:style>
  <w:style w:type="numbering" w:customStyle="1" w:styleId="ImportedStyle6">
    <w:name w:val="Imported Style 6"/>
    <w:rsid w:val="001B6575"/>
    <w:pPr>
      <w:numPr>
        <w:numId w:val="19"/>
      </w:numPr>
    </w:pPr>
  </w:style>
  <w:style w:type="numbering" w:customStyle="1" w:styleId="ImportedStyle60">
    <w:name w:val="Imported Style 6.0"/>
    <w:rsid w:val="001B6575"/>
    <w:pPr>
      <w:numPr>
        <w:numId w:val="20"/>
      </w:numPr>
    </w:pPr>
  </w:style>
  <w:style w:type="numbering" w:customStyle="1" w:styleId="ImportedStyle12">
    <w:name w:val="Imported Style 12"/>
    <w:rsid w:val="001B6575"/>
    <w:pPr>
      <w:numPr>
        <w:numId w:val="21"/>
      </w:numPr>
    </w:pPr>
  </w:style>
  <w:style w:type="numbering" w:customStyle="1" w:styleId="ImportedStyle7">
    <w:name w:val="Imported Style 7"/>
    <w:rsid w:val="001B6575"/>
    <w:pPr>
      <w:numPr>
        <w:numId w:val="23"/>
      </w:numPr>
    </w:pPr>
  </w:style>
  <w:style w:type="numbering" w:customStyle="1" w:styleId="ImportedStyle9">
    <w:name w:val="Imported Style 9"/>
    <w:rsid w:val="00B62E56"/>
    <w:pPr>
      <w:numPr>
        <w:numId w:val="24"/>
      </w:numPr>
    </w:pPr>
  </w:style>
  <w:style w:type="character" w:customStyle="1" w:styleId="BodyTextChar">
    <w:name w:val="Body Text Char"/>
    <w:basedOn w:val="DefaultParagraphFont"/>
    <w:link w:val="BodyText0"/>
    <w:rsid w:val="00563C3B"/>
    <w:rPr>
      <w:rFonts w:ascii="Arial" w:eastAsia="SimSun" w:hAnsi="Arial"/>
      <w:b/>
      <w:bCs/>
      <w:color w:val="0206B0"/>
      <w:sz w:val="24"/>
    </w:rPr>
  </w:style>
  <w:style w:type="paragraph" w:customStyle="1" w:styleId="HeaderFooter">
    <w:name w:val="Header &amp; Footer"/>
    <w:rsid w:val="00563C3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:bdr w:val="nil"/>
    </w:rPr>
  </w:style>
  <w:style w:type="numbering" w:customStyle="1" w:styleId="ImportedStyle8">
    <w:name w:val="Imported Style 8"/>
    <w:rsid w:val="00563C3B"/>
    <w:pPr>
      <w:numPr>
        <w:numId w:val="25"/>
      </w:numPr>
    </w:pPr>
  </w:style>
  <w:style w:type="numbering" w:customStyle="1" w:styleId="ImportedStyle11">
    <w:name w:val="Imported Style 11"/>
    <w:rsid w:val="00563C3B"/>
    <w:pPr>
      <w:numPr>
        <w:numId w:val="26"/>
      </w:numPr>
    </w:pPr>
  </w:style>
  <w:style w:type="numbering" w:customStyle="1" w:styleId="ImportedStyle14">
    <w:name w:val="Imported Style 14"/>
    <w:rsid w:val="00E81984"/>
    <w:pPr>
      <w:numPr>
        <w:numId w:val="29"/>
      </w:numPr>
    </w:pPr>
  </w:style>
  <w:style w:type="table" w:styleId="PlainTable3">
    <w:name w:val="Plain Table 3"/>
    <w:basedOn w:val="TableNormal"/>
    <w:uiPriority w:val="43"/>
    <w:rsid w:val="00910FB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10FB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10FB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4C257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rsid w:val="00D303FE"/>
    <w:rPr>
      <w:rFonts w:ascii="Arial" w:hAnsi="Arial"/>
      <w:bCs/>
      <w:color w:val="008000"/>
      <w:sz w:val="28"/>
      <w:szCs w:val="44"/>
    </w:rPr>
  </w:style>
  <w:style w:type="paragraph" w:customStyle="1" w:styleId="paragraph">
    <w:name w:val="paragraph"/>
    <w:basedOn w:val="Normal"/>
    <w:rsid w:val="005C6847"/>
    <w:pPr>
      <w:widowControl/>
      <w:spacing w:before="100" w:beforeAutospacing="1" w:after="100" w:afterAutospacing="1" w:line="240" w:lineRule="auto"/>
      <w:ind w:right="0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C6847"/>
  </w:style>
  <w:style w:type="character" w:customStyle="1" w:styleId="eop">
    <w:name w:val="eop"/>
    <w:basedOn w:val="DefaultParagraphFont"/>
    <w:rsid w:val="005C6847"/>
  </w:style>
  <w:style w:type="character" w:styleId="UnresolvedMention">
    <w:name w:val="Unresolved Mention"/>
    <w:basedOn w:val="DefaultParagraphFont"/>
    <w:uiPriority w:val="99"/>
    <w:semiHidden/>
    <w:unhideWhenUsed/>
    <w:rsid w:val="00D30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7258\Desktop\PMT\Important%20&amp;%20Recurring%20works\Exemplify\To%20Release\Templates%20from%20DE%20Process%20Space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446FDF-53E0-4C80-A44F-546FC995AE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EB2C7F-A43B-4FA3-A4E9-41B8D455C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F3C714-C0FC-4508-9C84-6CC29184AA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BDD2DA-9DEC-416B-8BB9-9D57F08136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</Template>
  <TotalTime>302</TotalTime>
  <Pages>8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PMT Head</Manager>
  <Company>Cognizant Technology Solutions India Pvt. Ltd.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</dc:subject>
  <dc:creator>Cognizant Technology Solutions India Pvt. Ltd.</dc:creator>
  <cp:keywords>Business Requirements Document,Template</cp:keywords>
  <dc:description>Business Requirements Document</dc:description>
  <cp:lastModifiedBy>Parvathy</cp:lastModifiedBy>
  <cp:revision>38</cp:revision>
  <cp:lastPrinted>2015-06-18T10:03:00Z</cp:lastPrinted>
  <dcterms:created xsi:type="dcterms:W3CDTF">2021-07-10T18:03:00Z</dcterms:created>
  <dcterms:modified xsi:type="dcterms:W3CDTF">2021-07-12T06:20:00Z</dcterms:modified>
  <cp:category>AD-OOAD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ContentTypeId">
    <vt:lpwstr>0x0101007A9C735C9F3CD54A948D0AD38DF112BF</vt:lpwstr>
  </property>
  <property fmtid="{D5CDD505-2E9C-101B-9397-08002B2CF9AE}" pid="4" name="Master Release Id:">
    <vt:lpwstr>QTQP-TEMPW / 2.2.0 / 11-Aug-2015</vt:lpwstr>
  </property>
  <property fmtid="{D5CDD505-2E9C-101B-9397-08002B2CF9AE}" pid="5" name="Order">
    <vt:r8>2379000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